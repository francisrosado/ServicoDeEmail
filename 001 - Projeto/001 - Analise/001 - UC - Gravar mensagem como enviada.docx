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82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>Identificação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6"/>
        <w:gridCol w:w="2823"/>
        <w:gridCol w:w="4703"/>
      </w:tblGrid>
      <w:tr w:rsidR="00AA7782" w:rsidTr="0037005B">
        <w:trPr>
          <w:trHeight w:val="442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782" w:rsidRPr="00DC5E1D" w:rsidRDefault="00AA7782" w:rsidP="00CB0677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Projeto: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CB0677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Serviço de Email.</w:t>
            </w:r>
          </w:p>
        </w:tc>
      </w:tr>
      <w:tr w:rsidR="00AA7782" w:rsidTr="008C491A">
        <w:trPr>
          <w:trHeight w:val="457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677" w:rsidRPr="00DC5E1D" w:rsidRDefault="00AA7782" w:rsidP="0075215B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Data da Reunião: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DC5E1D" w:rsidRDefault="00AA7782" w:rsidP="00E81F8B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Horário:</w:t>
            </w:r>
            <w:r w:rsidRPr="003B651E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DC5E1D" w:rsidRDefault="00AA7782" w:rsidP="00CB0677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Local: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CB0677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Home Office</w:t>
            </w:r>
          </w:p>
        </w:tc>
      </w:tr>
      <w:tr w:rsidR="00AA7782" w:rsidTr="0037005B">
        <w:trPr>
          <w:cantSplit/>
          <w:trHeight w:val="442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DC5E1D" w:rsidRDefault="00AA7782" w:rsidP="00CB0677">
            <w:pPr>
              <w:pStyle w:val="Ttulo"/>
              <w:spacing w:before="120" w:after="120"/>
              <w:jc w:val="left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Objetivo da Reunião:</w:t>
            </w:r>
            <w:r w:rsidRPr="003B651E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CB0677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>Estruturar Serviço de Email.</w:t>
            </w:r>
          </w:p>
        </w:tc>
      </w:tr>
      <w:tr w:rsidR="0037005B" w:rsidTr="00DC42BB">
        <w:trPr>
          <w:cantSplit/>
          <w:trHeight w:val="457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05B" w:rsidRPr="00DC5E1D" w:rsidRDefault="0037005B" w:rsidP="00CB0677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 xml:space="preserve">Relator: </w:t>
            </w:r>
            <w:r w:rsidR="00CB0677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>Francis</w:t>
            </w:r>
          </w:p>
        </w:tc>
      </w:tr>
    </w:tbl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E811ED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 xml:space="preserve">Convidados / </w:t>
      </w:r>
      <w:r w:rsidR="00AA7782">
        <w:rPr>
          <w:color w:val="auto"/>
          <w:sz w:val="24"/>
        </w:rPr>
        <w:t>Participantes da Reunião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7"/>
        <w:gridCol w:w="1676"/>
        <w:gridCol w:w="2343"/>
        <w:gridCol w:w="1828"/>
        <w:gridCol w:w="1828"/>
      </w:tblGrid>
      <w:tr w:rsidR="00372259" w:rsidTr="00372259">
        <w:trPr>
          <w:trHeight w:val="44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DC5E1D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Nome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DC5E1D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Empresa/Área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DC5E1D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Email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DC5E1D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Telefone/Ramal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DC5E1D" w:rsidRDefault="00372259">
            <w:pPr>
              <w:pStyle w:val="Ttulo"/>
              <w:spacing w:before="120" w:after="0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Assinatura</w:t>
            </w:r>
          </w:p>
        </w:tc>
      </w:tr>
      <w:tr w:rsidR="00372259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DC5E1D" w:rsidRDefault="00CB0677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Francis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DC5E1D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DC5E1D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DC5E1D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DC5E1D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404210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DC5E1D" w:rsidRDefault="00404210" w:rsidP="00576B3D">
            <w:pPr>
              <w:pStyle w:val="Ttulo"/>
              <w:tabs>
                <w:tab w:val="center" w:pos="1380"/>
              </w:tabs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DC5E1D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DC5E1D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DC5E1D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DC5E1D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>Pauta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2"/>
        <w:gridCol w:w="8105"/>
        <w:gridCol w:w="1985"/>
      </w:tblGrid>
      <w:tr w:rsidR="00372259" w:rsidTr="002D4AF9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DC5E1D" w:rsidRDefault="00372259" w:rsidP="00494ACF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#</w:t>
            </w:r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DC5E1D" w:rsidRDefault="00372259" w:rsidP="00494ACF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Descrição do Assunto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DC5E1D" w:rsidRDefault="002D4AF9" w:rsidP="00372259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Duração Prevista</w:t>
            </w:r>
          </w:p>
        </w:tc>
      </w:tr>
      <w:tr w:rsidR="00AD39C0" w:rsidTr="003E6A37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C0" w:rsidRPr="00DC5E1D" w:rsidRDefault="00AD39C0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C0" w:rsidRPr="00DC5E1D" w:rsidRDefault="00AD39C0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C0" w:rsidRPr="00DC5E1D" w:rsidRDefault="00AD39C0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1525F8" w:rsidTr="003E6A37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5F8" w:rsidRPr="00DC5E1D" w:rsidRDefault="001525F8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DC5E1D" w:rsidRDefault="001525F8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DC5E1D" w:rsidRDefault="001525F8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823B1B" w:rsidRPr="00823B1B" w:rsidRDefault="00823B1B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0F53B6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  <w:lang w:val="pt-BR"/>
        </w:rPr>
        <w:t>Planejamento</w:t>
      </w:r>
    </w:p>
    <w:p w:rsidR="007C5EF2" w:rsidRDefault="007C5EF2" w:rsidP="00546216">
      <w:pPr>
        <w:pStyle w:val="Ttulo"/>
        <w:spacing w:before="0" w:after="0"/>
        <w:jc w:val="left"/>
        <w:rPr>
          <w:b w:val="0"/>
          <w:color w:val="auto"/>
          <w:sz w:val="20"/>
        </w:rPr>
      </w:pPr>
    </w:p>
    <w:p w:rsidR="003D7E6A" w:rsidRDefault="003D7E6A" w:rsidP="00546216">
      <w:pPr>
        <w:pStyle w:val="Ttulo"/>
        <w:spacing w:before="0" w:after="0"/>
        <w:jc w:val="left"/>
        <w:rPr>
          <w:b w:val="0"/>
          <w:color w:val="auto"/>
          <w:sz w:val="20"/>
        </w:rPr>
      </w:pPr>
    </w:p>
    <w:p w:rsidR="000F53B6" w:rsidRDefault="00015712" w:rsidP="00015712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</w:rPr>
      </w:pPr>
      <w:r>
        <w:rPr>
          <w:b w:val="0"/>
          <w:color w:val="auto"/>
          <w:sz w:val="20"/>
          <w:lang w:val="pt-BR"/>
        </w:rPr>
        <w:t xml:space="preserve">Iniciar </w:t>
      </w:r>
      <w:r w:rsidR="00CB0677">
        <w:rPr>
          <w:b w:val="0"/>
          <w:color w:val="auto"/>
          <w:sz w:val="20"/>
          <w:lang w:val="pt-BR"/>
        </w:rPr>
        <w:t>Envio</w:t>
      </w:r>
      <w:r>
        <w:rPr>
          <w:b w:val="0"/>
          <w:color w:val="auto"/>
          <w:sz w:val="20"/>
          <w:lang w:val="pt-BR"/>
        </w:rPr>
        <w:t>:</w:t>
      </w:r>
    </w:p>
    <w:p w:rsidR="00CB0677" w:rsidRDefault="00CB0677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</w:rPr>
      </w:pPr>
      <w:r>
        <w:rPr>
          <w:b w:val="0"/>
          <w:color w:val="auto"/>
          <w:sz w:val="20"/>
          <w:lang w:val="pt-BR"/>
        </w:rPr>
        <w:t xml:space="preserve">Verificar um lista de emails </w:t>
      </w:r>
    </w:p>
    <w:p w:rsidR="0064196B" w:rsidRDefault="0064196B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</w:rPr>
      </w:pPr>
      <w:r>
        <w:rPr>
          <w:b w:val="0"/>
          <w:color w:val="auto"/>
          <w:sz w:val="20"/>
          <w:lang w:val="pt-BR"/>
        </w:rPr>
        <w:t>Verificar se existe hora marcada para envio.</w:t>
      </w:r>
    </w:p>
    <w:p w:rsidR="0064196B" w:rsidRDefault="0064196B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</w:rPr>
      </w:pPr>
      <w:r>
        <w:rPr>
          <w:b w:val="0"/>
          <w:color w:val="auto"/>
          <w:sz w:val="20"/>
          <w:lang w:val="pt-BR"/>
        </w:rPr>
        <w:t>Verificar se existe anexo.</w:t>
      </w:r>
    </w:p>
    <w:p w:rsidR="00CB0677" w:rsidRDefault="00CB0677" w:rsidP="00CB0677">
      <w:pPr>
        <w:pStyle w:val="Ttulo"/>
        <w:spacing w:before="0" w:after="0"/>
        <w:ind w:left="1440"/>
        <w:jc w:val="left"/>
        <w:rPr>
          <w:b w:val="0"/>
          <w:color w:val="auto"/>
          <w:sz w:val="20"/>
        </w:rPr>
      </w:pPr>
    </w:p>
    <w:p w:rsidR="00BA589B" w:rsidRDefault="00CB0677" w:rsidP="00BA589B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</w:rPr>
      </w:pPr>
      <w:proofErr w:type="spellStart"/>
      <w:r>
        <w:rPr>
          <w:b w:val="0"/>
          <w:color w:val="auto"/>
          <w:sz w:val="20"/>
          <w:lang w:val="pt-BR"/>
        </w:rPr>
        <w:t>Log</w:t>
      </w:r>
      <w:proofErr w:type="spellEnd"/>
    </w:p>
    <w:p w:rsidR="004F3B53" w:rsidRDefault="00421510" w:rsidP="00CB0677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</w:rPr>
      </w:pPr>
      <w:r>
        <w:rPr>
          <w:b w:val="0"/>
          <w:color w:val="auto"/>
          <w:sz w:val="20"/>
          <w:lang w:val="pt-BR"/>
        </w:rPr>
        <w:t xml:space="preserve">Guardar histórico </w:t>
      </w:r>
      <w:r w:rsidR="00CB0677">
        <w:rPr>
          <w:b w:val="0"/>
          <w:color w:val="auto"/>
          <w:sz w:val="20"/>
          <w:lang w:val="pt-BR"/>
        </w:rPr>
        <w:t>do dia que foi enviado.</w:t>
      </w:r>
    </w:p>
    <w:p w:rsidR="0064196B" w:rsidRDefault="0064196B" w:rsidP="00CB0677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</w:rPr>
      </w:pPr>
      <w:r>
        <w:rPr>
          <w:b w:val="0"/>
          <w:color w:val="auto"/>
          <w:sz w:val="20"/>
          <w:lang w:val="pt-BR"/>
        </w:rPr>
        <w:t>Marcar que foi enviado.</w:t>
      </w:r>
    </w:p>
    <w:p w:rsidR="0064196B" w:rsidRPr="00CB0677" w:rsidRDefault="0064196B" w:rsidP="0064196B">
      <w:pPr>
        <w:pStyle w:val="Ttulo"/>
        <w:spacing w:before="0" w:after="0"/>
        <w:ind w:left="1440"/>
        <w:jc w:val="left"/>
        <w:rPr>
          <w:b w:val="0"/>
          <w:color w:val="auto"/>
          <w:sz w:val="20"/>
        </w:rPr>
      </w:pPr>
    </w:p>
    <w:p w:rsidR="00AA7782" w:rsidRDefault="00005EB8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  <w:lang w:val="pt-BR"/>
        </w:rPr>
        <w:t>Diagrama</w:t>
      </w:r>
    </w:p>
    <w:p w:rsidR="00AA4323" w:rsidRPr="00EA3520" w:rsidRDefault="00AA4323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Pr="00EA3520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 w:rsidRPr="00EA3520">
        <w:rPr>
          <w:color w:val="auto"/>
          <w:sz w:val="24"/>
          <w:lang w:val="pt-BR"/>
        </w:rPr>
        <w:t>Ações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2"/>
        <w:gridCol w:w="5217"/>
        <w:gridCol w:w="3827"/>
        <w:gridCol w:w="1276"/>
      </w:tblGrid>
      <w:tr w:rsidR="0034070D" w:rsidTr="0034070D">
        <w:trPr>
          <w:trHeight w:val="325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#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Descrição da Ação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Responsável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Data Limite</w:t>
            </w:r>
          </w:p>
        </w:tc>
      </w:tr>
      <w:tr w:rsidR="0034070D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DC5E1D" w:rsidRDefault="001747A1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DC5E1D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Marcar se a mensagem foi enviada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DC5E1D" w:rsidRDefault="001747A1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DC5E1D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Francis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34070D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DC5E1D" w:rsidRDefault="001747A1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DC5E1D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Marca a tentativa de vezes que o sistema tentou enviar a mensagem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DC5E1D" w:rsidRDefault="001747A1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u w:val="single"/>
                <w:lang w:val="pt-BR" w:eastAsia="pt-BR"/>
              </w:rPr>
            </w:pPr>
            <w:r w:rsidRPr="00DC5E1D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Francis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DC5E1D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E76A3E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DC5E1D" w:rsidRDefault="005E2B75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DC5E1D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DC5E1D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DC5E1D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AA7782" w:rsidRDefault="00AA7782" w:rsidP="00162819">
      <w:pPr>
        <w:pStyle w:val="Ttulo"/>
        <w:spacing w:before="0" w:after="0"/>
        <w:jc w:val="left"/>
        <w:rPr>
          <w:color w:val="auto"/>
          <w:sz w:val="24"/>
        </w:rPr>
      </w:pPr>
    </w:p>
    <w:p w:rsidR="001747A1" w:rsidRDefault="001747A1" w:rsidP="00162819">
      <w:pPr>
        <w:pStyle w:val="Ttulo"/>
        <w:spacing w:before="0" w:after="0"/>
        <w:jc w:val="left"/>
        <w:rPr>
          <w:color w:val="auto"/>
          <w:sz w:val="24"/>
        </w:rPr>
      </w:pPr>
    </w:p>
    <w:p w:rsidR="0075215B" w:rsidRDefault="0075215B" w:rsidP="00162819">
      <w:pPr>
        <w:pStyle w:val="Ttulo"/>
        <w:spacing w:before="0" w:after="0"/>
        <w:jc w:val="left"/>
        <w:rPr>
          <w:color w:val="auto"/>
          <w:sz w:val="24"/>
        </w:rPr>
      </w:pPr>
    </w:p>
    <w:p w:rsidR="0075215B" w:rsidRPr="0075215B" w:rsidRDefault="0075215B" w:rsidP="00162819">
      <w:pPr>
        <w:pStyle w:val="Ttulo"/>
        <w:spacing w:before="0" w:after="0"/>
        <w:jc w:val="left"/>
        <w:rPr>
          <w:color w:val="auto"/>
          <w:sz w:val="24"/>
          <w:u w:val="single"/>
        </w:rPr>
      </w:pPr>
    </w:p>
    <w:sectPr w:rsidR="0075215B" w:rsidRPr="0075215B" w:rsidSect="00DD0642">
      <w:headerReference w:type="default" r:id="rId8"/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E1D" w:rsidRDefault="00DC5E1D" w:rsidP="00DD0642">
      <w:pPr>
        <w:spacing w:after="0" w:line="240" w:lineRule="auto"/>
      </w:pPr>
      <w:r>
        <w:separator/>
      </w:r>
    </w:p>
  </w:endnote>
  <w:endnote w:type="continuationSeparator" w:id="0">
    <w:p w:rsidR="00DC5E1D" w:rsidRDefault="00DC5E1D" w:rsidP="00DD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SABlac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Cent NamNum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E1D" w:rsidRDefault="00DC5E1D" w:rsidP="00DD0642">
      <w:pPr>
        <w:spacing w:after="0" w:line="240" w:lineRule="auto"/>
      </w:pPr>
      <w:r>
        <w:separator/>
      </w:r>
    </w:p>
  </w:footnote>
  <w:footnote w:type="continuationSeparator" w:id="0">
    <w:p w:rsidR="00DC5E1D" w:rsidRDefault="00DC5E1D" w:rsidP="00DD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526"/>
      <w:gridCol w:w="7513"/>
      <w:gridCol w:w="850"/>
      <w:gridCol w:w="851"/>
    </w:tblGrid>
    <w:tr w:rsidR="00342DBF" w:rsidRPr="004C7FCF" w:rsidTr="00E74FA7">
      <w:tc>
        <w:tcPr>
          <w:tcW w:w="1526" w:type="dxa"/>
          <w:vMerge w:val="restart"/>
          <w:vAlign w:val="center"/>
        </w:tcPr>
        <w:p w:rsidR="00342DBF" w:rsidRPr="004C7FCF" w:rsidRDefault="001747A1" w:rsidP="00E74FA7">
          <w:pPr>
            <w:pStyle w:val="Cabealho"/>
            <w:jc w:val="center"/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0" o:spid="_x0000_i1025" type="#_x0000_t75" alt="Logo Qualidata.jpg" style="width:44.15pt;height:42.1pt;visibility:visible">
                <v:imagedata r:id="rId1" o:title="Logo Qualidata"/>
              </v:shape>
            </w:pict>
          </w:r>
        </w:p>
      </w:tc>
      <w:tc>
        <w:tcPr>
          <w:tcW w:w="7513" w:type="dxa"/>
          <w:vAlign w:val="center"/>
        </w:tcPr>
        <w:p w:rsidR="00342DBF" w:rsidRPr="004C7FCF" w:rsidRDefault="00F46EEE" w:rsidP="00CB5DDA">
          <w:pPr>
            <w:pStyle w:val="Cabealho"/>
            <w:tabs>
              <w:tab w:val="clear" w:pos="8504"/>
              <w:tab w:val="right" w:pos="9106"/>
            </w:tabs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FORMULÁRIO</w:t>
          </w:r>
        </w:p>
      </w:tc>
      <w:tc>
        <w:tcPr>
          <w:tcW w:w="1701" w:type="dxa"/>
          <w:gridSpan w:val="2"/>
          <w:vAlign w:val="center"/>
        </w:tcPr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Código</w:t>
          </w:r>
        </w:p>
        <w:p w:rsidR="00342DBF" w:rsidRPr="004C7FCF" w:rsidRDefault="00310753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FM</w:t>
          </w:r>
          <w:r w:rsidR="009F24A0">
            <w:rPr>
              <w:rFonts w:ascii="Times New Roman" w:hAnsi="Times New Roman"/>
              <w:sz w:val="16"/>
              <w:szCs w:val="16"/>
            </w:rPr>
            <w:t>-SGQ</w:t>
          </w:r>
          <w:r w:rsidR="00342DBF" w:rsidRPr="004C7FCF">
            <w:rPr>
              <w:rFonts w:ascii="Times New Roman" w:hAnsi="Times New Roman"/>
              <w:sz w:val="16"/>
              <w:szCs w:val="16"/>
            </w:rPr>
            <w:t>-001</w:t>
          </w:r>
        </w:p>
      </w:tc>
    </w:tr>
    <w:tr w:rsidR="00342DBF" w:rsidRPr="004C7FCF" w:rsidTr="00E36FAC">
      <w:tc>
        <w:tcPr>
          <w:tcW w:w="1526" w:type="dxa"/>
          <w:vMerge/>
        </w:tcPr>
        <w:p w:rsidR="00342DBF" w:rsidRPr="004C7FCF" w:rsidRDefault="00342DBF">
          <w:pPr>
            <w:pStyle w:val="Cabealho"/>
          </w:pPr>
        </w:p>
      </w:tc>
      <w:tc>
        <w:tcPr>
          <w:tcW w:w="7513" w:type="dxa"/>
          <w:vAlign w:val="center"/>
        </w:tcPr>
        <w:p w:rsidR="00342DBF" w:rsidRPr="004C7FCF" w:rsidRDefault="00F46EEE" w:rsidP="004C7FCF">
          <w:pPr>
            <w:pStyle w:val="Cabealho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Relato de Reunião</w:t>
          </w:r>
        </w:p>
      </w:tc>
      <w:tc>
        <w:tcPr>
          <w:tcW w:w="850" w:type="dxa"/>
          <w:vAlign w:val="center"/>
        </w:tcPr>
        <w:p w:rsidR="00342DBF" w:rsidRPr="00E36FAC" w:rsidRDefault="00342DBF" w:rsidP="00E36FAC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E36FAC">
            <w:rPr>
              <w:rFonts w:ascii="Times New Roman" w:hAnsi="Times New Roman"/>
              <w:sz w:val="16"/>
              <w:szCs w:val="16"/>
            </w:rPr>
            <w:t>Folha:</w:t>
          </w:r>
        </w:p>
        <w:p w:rsidR="00342DBF" w:rsidRPr="00E36FAC" w:rsidRDefault="00D46A6F" w:rsidP="00F46EEE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F46EEE">
            <w:rPr>
              <w:rFonts w:ascii="Times New Roman" w:hAnsi="Times New Roman"/>
              <w:sz w:val="16"/>
              <w:szCs w:val="16"/>
            </w:rPr>
            <w:fldChar w:fldCharType="begin"/>
          </w:r>
          <w:r w:rsidR="00E36FAC" w:rsidRPr="00F46EEE">
            <w:rPr>
              <w:rFonts w:ascii="Times New Roman" w:hAnsi="Times New Roman"/>
              <w:sz w:val="16"/>
              <w:szCs w:val="16"/>
            </w:rPr>
            <w:instrText>PAGE</w:instrTex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separate"/>
          </w:r>
          <w:r w:rsidR="001747A1">
            <w:rPr>
              <w:rFonts w:ascii="Times New Roman" w:hAnsi="Times New Roman"/>
              <w:noProof/>
              <w:sz w:val="16"/>
              <w:szCs w:val="16"/>
            </w:rPr>
            <w:t>1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end"/>
          </w:r>
          <w:r w:rsidR="00F46EEE" w:rsidRPr="00F46EEE">
            <w:rPr>
              <w:rFonts w:ascii="Times New Roman" w:hAnsi="Times New Roman"/>
              <w:sz w:val="16"/>
              <w:szCs w:val="16"/>
            </w:rPr>
            <w:t xml:space="preserve"> de</w:t>
          </w:r>
          <w:r w:rsidR="00E36FAC" w:rsidRPr="00F46EEE">
            <w:rPr>
              <w:rFonts w:ascii="Times New Roman" w:hAnsi="Times New Roman"/>
              <w:sz w:val="16"/>
              <w:szCs w:val="16"/>
            </w:rPr>
            <w:t xml:space="preserve"> 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begin"/>
          </w:r>
          <w:r w:rsidR="00E36FAC" w:rsidRPr="00F46EEE">
            <w:rPr>
              <w:rFonts w:ascii="Times New Roman" w:hAnsi="Times New Roman"/>
              <w:sz w:val="16"/>
              <w:szCs w:val="16"/>
            </w:rPr>
            <w:instrText>NUMPAGES</w:instrTex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separate"/>
          </w:r>
          <w:r w:rsidR="001747A1">
            <w:rPr>
              <w:rFonts w:ascii="Times New Roman" w:hAnsi="Times New Roman"/>
              <w:noProof/>
              <w:sz w:val="16"/>
              <w:szCs w:val="16"/>
            </w:rPr>
            <w:t>1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end"/>
          </w:r>
        </w:p>
      </w:tc>
      <w:tc>
        <w:tcPr>
          <w:tcW w:w="851" w:type="dxa"/>
          <w:vAlign w:val="center"/>
        </w:tcPr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Revisão:</w:t>
          </w:r>
        </w:p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00</w:t>
          </w:r>
        </w:p>
      </w:tc>
    </w:tr>
  </w:tbl>
  <w:p w:rsidR="00342DBF" w:rsidRDefault="00342D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AA8"/>
    <w:multiLevelType w:val="multilevel"/>
    <w:tmpl w:val="7C1E11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F0299"/>
    <w:multiLevelType w:val="hybridMultilevel"/>
    <w:tmpl w:val="8D706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1673"/>
    <w:multiLevelType w:val="hybridMultilevel"/>
    <w:tmpl w:val="EB3AA198"/>
    <w:lvl w:ilvl="0" w:tplc="ED904646">
      <w:start w:val="1"/>
      <w:numFmt w:val="bullet"/>
      <w:pStyle w:val="StyleLeft063cmHanging063cmBefore0ptAfter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D7186"/>
    <w:multiLevelType w:val="hybridMultilevel"/>
    <w:tmpl w:val="06F8B2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36423"/>
    <w:multiLevelType w:val="hybridMultilevel"/>
    <w:tmpl w:val="DECA8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0C2E"/>
    <w:multiLevelType w:val="hybridMultilevel"/>
    <w:tmpl w:val="05003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31154"/>
    <w:multiLevelType w:val="hybridMultilevel"/>
    <w:tmpl w:val="CAA00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318E"/>
    <w:multiLevelType w:val="hybridMultilevel"/>
    <w:tmpl w:val="ADB80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4523E"/>
    <w:multiLevelType w:val="hybridMultilevel"/>
    <w:tmpl w:val="AFA62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92481"/>
    <w:multiLevelType w:val="hybridMultilevel"/>
    <w:tmpl w:val="3188A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13713"/>
    <w:multiLevelType w:val="hybridMultilevel"/>
    <w:tmpl w:val="DECA8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F23B7"/>
    <w:multiLevelType w:val="hybridMultilevel"/>
    <w:tmpl w:val="C2A4B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A0C75"/>
    <w:multiLevelType w:val="hybridMultilevel"/>
    <w:tmpl w:val="4F2A7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83723"/>
    <w:multiLevelType w:val="hybridMultilevel"/>
    <w:tmpl w:val="EDD0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3752E"/>
    <w:multiLevelType w:val="hybridMultilevel"/>
    <w:tmpl w:val="7C460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14"/>
  </w:num>
  <w:num w:numId="13">
    <w:abstractNumId w:val="4"/>
  </w:num>
  <w:num w:numId="14">
    <w:abstractNumId w:val="10"/>
  </w:num>
  <w:num w:numId="15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attachedTemplate r:id="rId1"/>
  <w:doNotTrackMoves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3C78"/>
    <w:rsid w:val="00000DFF"/>
    <w:rsid w:val="0000107F"/>
    <w:rsid w:val="00001A41"/>
    <w:rsid w:val="00002129"/>
    <w:rsid w:val="00002F68"/>
    <w:rsid w:val="0000424F"/>
    <w:rsid w:val="0000431A"/>
    <w:rsid w:val="000053DE"/>
    <w:rsid w:val="00005EB8"/>
    <w:rsid w:val="00006DDF"/>
    <w:rsid w:val="00007474"/>
    <w:rsid w:val="00007AC8"/>
    <w:rsid w:val="00007F63"/>
    <w:rsid w:val="0001058E"/>
    <w:rsid w:val="000121EF"/>
    <w:rsid w:val="000123B8"/>
    <w:rsid w:val="0001298A"/>
    <w:rsid w:val="000134F8"/>
    <w:rsid w:val="00013BB9"/>
    <w:rsid w:val="00015712"/>
    <w:rsid w:val="0001573B"/>
    <w:rsid w:val="00015BEB"/>
    <w:rsid w:val="0001630F"/>
    <w:rsid w:val="000228D7"/>
    <w:rsid w:val="000235FC"/>
    <w:rsid w:val="00023A06"/>
    <w:rsid w:val="00024634"/>
    <w:rsid w:val="00024FF3"/>
    <w:rsid w:val="000257FC"/>
    <w:rsid w:val="0002593D"/>
    <w:rsid w:val="0002625F"/>
    <w:rsid w:val="00026500"/>
    <w:rsid w:val="000267F7"/>
    <w:rsid w:val="00027360"/>
    <w:rsid w:val="000273D8"/>
    <w:rsid w:val="0002750B"/>
    <w:rsid w:val="000300DB"/>
    <w:rsid w:val="000302D8"/>
    <w:rsid w:val="0003098E"/>
    <w:rsid w:val="00031342"/>
    <w:rsid w:val="00031B2B"/>
    <w:rsid w:val="00032057"/>
    <w:rsid w:val="000377D6"/>
    <w:rsid w:val="00037F4B"/>
    <w:rsid w:val="00042160"/>
    <w:rsid w:val="00042630"/>
    <w:rsid w:val="00043A22"/>
    <w:rsid w:val="0004453A"/>
    <w:rsid w:val="00046A15"/>
    <w:rsid w:val="00047BC7"/>
    <w:rsid w:val="00050A47"/>
    <w:rsid w:val="00050CB1"/>
    <w:rsid w:val="00051BD9"/>
    <w:rsid w:val="000532AE"/>
    <w:rsid w:val="000550B5"/>
    <w:rsid w:val="000550E5"/>
    <w:rsid w:val="0005514F"/>
    <w:rsid w:val="00056F79"/>
    <w:rsid w:val="000571A6"/>
    <w:rsid w:val="0005731E"/>
    <w:rsid w:val="00060C82"/>
    <w:rsid w:val="00060ECF"/>
    <w:rsid w:val="0006128A"/>
    <w:rsid w:val="000618A4"/>
    <w:rsid w:val="00061BFA"/>
    <w:rsid w:val="00062044"/>
    <w:rsid w:val="000620A0"/>
    <w:rsid w:val="00063079"/>
    <w:rsid w:val="00063D4E"/>
    <w:rsid w:val="00064289"/>
    <w:rsid w:val="000652C8"/>
    <w:rsid w:val="00065C8C"/>
    <w:rsid w:val="00065CAD"/>
    <w:rsid w:val="0006668A"/>
    <w:rsid w:val="00066E32"/>
    <w:rsid w:val="00066EE7"/>
    <w:rsid w:val="000670D7"/>
    <w:rsid w:val="0007046B"/>
    <w:rsid w:val="00072D2C"/>
    <w:rsid w:val="00072F2E"/>
    <w:rsid w:val="00074070"/>
    <w:rsid w:val="00075F1E"/>
    <w:rsid w:val="00076460"/>
    <w:rsid w:val="00077B9E"/>
    <w:rsid w:val="00077FE4"/>
    <w:rsid w:val="00080271"/>
    <w:rsid w:val="00080E7E"/>
    <w:rsid w:val="0008253C"/>
    <w:rsid w:val="0008441E"/>
    <w:rsid w:val="00084434"/>
    <w:rsid w:val="00086884"/>
    <w:rsid w:val="0009289D"/>
    <w:rsid w:val="000940C5"/>
    <w:rsid w:val="000948F0"/>
    <w:rsid w:val="00095EF7"/>
    <w:rsid w:val="000964DE"/>
    <w:rsid w:val="000A06A0"/>
    <w:rsid w:val="000A0C24"/>
    <w:rsid w:val="000A12E1"/>
    <w:rsid w:val="000A16E7"/>
    <w:rsid w:val="000A1764"/>
    <w:rsid w:val="000A18C6"/>
    <w:rsid w:val="000A1F48"/>
    <w:rsid w:val="000A20B0"/>
    <w:rsid w:val="000A2AEF"/>
    <w:rsid w:val="000A2EAA"/>
    <w:rsid w:val="000A3353"/>
    <w:rsid w:val="000A4034"/>
    <w:rsid w:val="000A505F"/>
    <w:rsid w:val="000A5ED8"/>
    <w:rsid w:val="000A60D2"/>
    <w:rsid w:val="000A6440"/>
    <w:rsid w:val="000A782E"/>
    <w:rsid w:val="000A7C27"/>
    <w:rsid w:val="000B0380"/>
    <w:rsid w:val="000B1A30"/>
    <w:rsid w:val="000B1B98"/>
    <w:rsid w:val="000B24C3"/>
    <w:rsid w:val="000B342F"/>
    <w:rsid w:val="000B5051"/>
    <w:rsid w:val="000B5A65"/>
    <w:rsid w:val="000B657B"/>
    <w:rsid w:val="000B6BAD"/>
    <w:rsid w:val="000B7EF5"/>
    <w:rsid w:val="000C009A"/>
    <w:rsid w:val="000C0CF5"/>
    <w:rsid w:val="000C117A"/>
    <w:rsid w:val="000C207D"/>
    <w:rsid w:val="000C3164"/>
    <w:rsid w:val="000C356B"/>
    <w:rsid w:val="000C370C"/>
    <w:rsid w:val="000C41C0"/>
    <w:rsid w:val="000C4CD6"/>
    <w:rsid w:val="000C518E"/>
    <w:rsid w:val="000C54D1"/>
    <w:rsid w:val="000C5B1C"/>
    <w:rsid w:val="000C6853"/>
    <w:rsid w:val="000C70A6"/>
    <w:rsid w:val="000D0A0F"/>
    <w:rsid w:val="000D533F"/>
    <w:rsid w:val="000D58CD"/>
    <w:rsid w:val="000D687A"/>
    <w:rsid w:val="000D7787"/>
    <w:rsid w:val="000E08FE"/>
    <w:rsid w:val="000E0A5B"/>
    <w:rsid w:val="000E1E71"/>
    <w:rsid w:val="000E3311"/>
    <w:rsid w:val="000E376E"/>
    <w:rsid w:val="000E4C9A"/>
    <w:rsid w:val="000E5EC0"/>
    <w:rsid w:val="000E70A4"/>
    <w:rsid w:val="000E76F1"/>
    <w:rsid w:val="000E7890"/>
    <w:rsid w:val="000F07E9"/>
    <w:rsid w:val="000F0B03"/>
    <w:rsid w:val="000F205D"/>
    <w:rsid w:val="000F2463"/>
    <w:rsid w:val="000F3E2B"/>
    <w:rsid w:val="000F51F4"/>
    <w:rsid w:val="000F53B6"/>
    <w:rsid w:val="000F5982"/>
    <w:rsid w:val="000F6B3E"/>
    <w:rsid w:val="000F6B6D"/>
    <w:rsid w:val="000F7013"/>
    <w:rsid w:val="000F71AB"/>
    <w:rsid w:val="00100588"/>
    <w:rsid w:val="00102560"/>
    <w:rsid w:val="00103271"/>
    <w:rsid w:val="001034E8"/>
    <w:rsid w:val="0010350E"/>
    <w:rsid w:val="00103866"/>
    <w:rsid w:val="00103A61"/>
    <w:rsid w:val="00104ACD"/>
    <w:rsid w:val="001050CE"/>
    <w:rsid w:val="0010558F"/>
    <w:rsid w:val="00106303"/>
    <w:rsid w:val="0010652B"/>
    <w:rsid w:val="001067DA"/>
    <w:rsid w:val="001072AE"/>
    <w:rsid w:val="00107D36"/>
    <w:rsid w:val="001105F6"/>
    <w:rsid w:val="0011136D"/>
    <w:rsid w:val="00112615"/>
    <w:rsid w:val="00112785"/>
    <w:rsid w:val="0011396F"/>
    <w:rsid w:val="001139A0"/>
    <w:rsid w:val="00114F4F"/>
    <w:rsid w:val="00115965"/>
    <w:rsid w:val="00115D28"/>
    <w:rsid w:val="00115E50"/>
    <w:rsid w:val="0011623A"/>
    <w:rsid w:val="00116AFB"/>
    <w:rsid w:val="0011763A"/>
    <w:rsid w:val="00117DDF"/>
    <w:rsid w:val="00121488"/>
    <w:rsid w:val="001243EF"/>
    <w:rsid w:val="001258B7"/>
    <w:rsid w:val="001274D0"/>
    <w:rsid w:val="001326EB"/>
    <w:rsid w:val="00133F5E"/>
    <w:rsid w:val="001343F1"/>
    <w:rsid w:val="00134956"/>
    <w:rsid w:val="00134F19"/>
    <w:rsid w:val="00136BFF"/>
    <w:rsid w:val="00137111"/>
    <w:rsid w:val="00141068"/>
    <w:rsid w:val="001423AA"/>
    <w:rsid w:val="001425EE"/>
    <w:rsid w:val="001456AC"/>
    <w:rsid w:val="00146537"/>
    <w:rsid w:val="00147C3C"/>
    <w:rsid w:val="00150113"/>
    <w:rsid w:val="001520D3"/>
    <w:rsid w:val="001525F8"/>
    <w:rsid w:val="001527DB"/>
    <w:rsid w:val="001546CF"/>
    <w:rsid w:val="00154AE8"/>
    <w:rsid w:val="00157253"/>
    <w:rsid w:val="00157A4D"/>
    <w:rsid w:val="00157BE0"/>
    <w:rsid w:val="001601EF"/>
    <w:rsid w:val="00162819"/>
    <w:rsid w:val="0016335E"/>
    <w:rsid w:val="00163601"/>
    <w:rsid w:val="00163F18"/>
    <w:rsid w:val="00164AB4"/>
    <w:rsid w:val="00164C6C"/>
    <w:rsid w:val="001661ED"/>
    <w:rsid w:val="00166CC2"/>
    <w:rsid w:val="00167C85"/>
    <w:rsid w:val="0017039B"/>
    <w:rsid w:val="00170763"/>
    <w:rsid w:val="0017095D"/>
    <w:rsid w:val="00171A96"/>
    <w:rsid w:val="00173AA0"/>
    <w:rsid w:val="001747A1"/>
    <w:rsid w:val="00174FC0"/>
    <w:rsid w:val="0017516F"/>
    <w:rsid w:val="0017650F"/>
    <w:rsid w:val="001800D3"/>
    <w:rsid w:val="00182EFA"/>
    <w:rsid w:val="00183431"/>
    <w:rsid w:val="00183C83"/>
    <w:rsid w:val="00184842"/>
    <w:rsid w:val="00184980"/>
    <w:rsid w:val="00184A35"/>
    <w:rsid w:val="00190CD7"/>
    <w:rsid w:val="00190DFC"/>
    <w:rsid w:val="0019124A"/>
    <w:rsid w:val="001915DE"/>
    <w:rsid w:val="00191656"/>
    <w:rsid w:val="00191AA5"/>
    <w:rsid w:val="00194BDD"/>
    <w:rsid w:val="0019505E"/>
    <w:rsid w:val="00195D5A"/>
    <w:rsid w:val="001A06D0"/>
    <w:rsid w:val="001A0F66"/>
    <w:rsid w:val="001A1633"/>
    <w:rsid w:val="001A34E9"/>
    <w:rsid w:val="001A3C50"/>
    <w:rsid w:val="001A42D1"/>
    <w:rsid w:val="001A4463"/>
    <w:rsid w:val="001A52DF"/>
    <w:rsid w:val="001A542C"/>
    <w:rsid w:val="001A5691"/>
    <w:rsid w:val="001A69AD"/>
    <w:rsid w:val="001A7948"/>
    <w:rsid w:val="001A7A9E"/>
    <w:rsid w:val="001B019F"/>
    <w:rsid w:val="001B0A87"/>
    <w:rsid w:val="001B1BDD"/>
    <w:rsid w:val="001B2C86"/>
    <w:rsid w:val="001B35CF"/>
    <w:rsid w:val="001B53AD"/>
    <w:rsid w:val="001C0877"/>
    <w:rsid w:val="001C19FE"/>
    <w:rsid w:val="001C236F"/>
    <w:rsid w:val="001C2926"/>
    <w:rsid w:val="001C4097"/>
    <w:rsid w:val="001C568F"/>
    <w:rsid w:val="001C5C1E"/>
    <w:rsid w:val="001C700B"/>
    <w:rsid w:val="001D09D1"/>
    <w:rsid w:val="001D17D0"/>
    <w:rsid w:val="001D386E"/>
    <w:rsid w:val="001D56DB"/>
    <w:rsid w:val="001D5C81"/>
    <w:rsid w:val="001D5DC7"/>
    <w:rsid w:val="001D7599"/>
    <w:rsid w:val="001D79D2"/>
    <w:rsid w:val="001E0395"/>
    <w:rsid w:val="001E0DFC"/>
    <w:rsid w:val="001E1D96"/>
    <w:rsid w:val="001E44EA"/>
    <w:rsid w:val="001E5EE0"/>
    <w:rsid w:val="001F0204"/>
    <w:rsid w:val="001F0DE9"/>
    <w:rsid w:val="001F1707"/>
    <w:rsid w:val="001F2012"/>
    <w:rsid w:val="001F227D"/>
    <w:rsid w:val="001F2DC0"/>
    <w:rsid w:val="001F2DFB"/>
    <w:rsid w:val="001F2FF5"/>
    <w:rsid w:val="001F4C56"/>
    <w:rsid w:val="001F4F83"/>
    <w:rsid w:val="001F4FBD"/>
    <w:rsid w:val="001F59B4"/>
    <w:rsid w:val="001F6161"/>
    <w:rsid w:val="001F7C24"/>
    <w:rsid w:val="0020104E"/>
    <w:rsid w:val="002024D5"/>
    <w:rsid w:val="00202E21"/>
    <w:rsid w:val="0020431A"/>
    <w:rsid w:val="002046CB"/>
    <w:rsid w:val="002050FC"/>
    <w:rsid w:val="00205FF7"/>
    <w:rsid w:val="00207494"/>
    <w:rsid w:val="00211AF8"/>
    <w:rsid w:val="00213762"/>
    <w:rsid w:val="00215BF5"/>
    <w:rsid w:val="00216ABD"/>
    <w:rsid w:val="00217171"/>
    <w:rsid w:val="0022067C"/>
    <w:rsid w:val="002209C3"/>
    <w:rsid w:val="00220D63"/>
    <w:rsid w:val="00220FB3"/>
    <w:rsid w:val="00221145"/>
    <w:rsid w:val="002234B4"/>
    <w:rsid w:val="00224130"/>
    <w:rsid w:val="00224BD3"/>
    <w:rsid w:val="00226EEC"/>
    <w:rsid w:val="00227C0C"/>
    <w:rsid w:val="00230AA7"/>
    <w:rsid w:val="00230B79"/>
    <w:rsid w:val="00230D92"/>
    <w:rsid w:val="002319C7"/>
    <w:rsid w:val="00232556"/>
    <w:rsid w:val="00233A27"/>
    <w:rsid w:val="00236698"/>
    <w:rsid w:val="00237FB9"/>
    <w:rsid w:val="00240C16"/>
    <w:rsid w:val="00241B6A"/>
    <w:rsid w:val="00241DA5"/>
    <w:rsid w:val="00242665"/>
    <w:rsid w:val="00242DBB"/>
    <w:rsid w:val="00244212"/>
    <w:rsid w:val="00246928"/>
    <w:rsid w:val="002473D8"/>
    <w:rsid w:val="002476C1"/>
    <w:rsid w:val="00247794"/>
    <w:rsid w:val="002519DC"/>
    <w:rsid w:val="00252A47"/>
    <w:rsid w:val="002552BD"/>
    <w:rsid w:val="00255328"/>
    <w:rsid w:val="0025582D"/>
    <w:rsid w:val="00256F1E"/>
    <w:rsid w:val="00257C82"/>
    <w:rsid w:val="002607CE"/>
    <w:rsid w:val="002622A5"/>
    <w:rsid w:val="00263D28"/>
    <w:rsid w:val="002657F0"/>
    <w:rsid w:val="00265946"/>
    <w:rsid w:val="00265BEC"/>
    <w:rsid w:val="00265F8D"/>
    <w:rsid w:val="00266713"/>
    <w:rsid w:val="002675DF"/>
    <w:rsid w:val="00272A34"/>
    <w:rsid w:val="00274A2C"/>
    <w:rsid w:val="00274B92"/>
    <w:rsid w:val="0027507D"/>
    <w:rsid w:val="00275452"/>
    <w:rsid w:val="002766CB"/>
    <w:rsid w:val="0027691F"/>
    <w:rsid w:val="00276E12"/>
    <w:rsid w:val="0027780C"/>
    <w:rsid w:val="002801B3"/>
    <w:rsid w:val="00280DFD"/>
    <w:rsid w:val="0028141D"/>
    <w:rsid w:val="002817E4"/>
    <w:rsid w:val="00281880"/>
    <w:rsid w:val="002821AA"/>
    <w:rsid w:val="00282344"/>
    <w:rsid w:val="00282E92"/>
    <w:rsid w:val="00284BD2"/>
    <w:rsid w:val="00285108"/>
    <w:rsid w:val="0029203C"/>
    <w:rsid w:val="002922C7"/>
    <w:rsid w:val="002939CF"/>
    <w:rsid w:val="00294EAC"/>
    <w:rsid w:val="00296CB8"/>
    <w:rsid w:val="0029735B"/>
    <w:rsid w:val="00297C53"/>
    <w:rsid w:val="002A09AB"/>
    <w:rsid w:val="002A1A94"/>
    <w:rsid w:val="002A2FBF"/>
    <w:rsid w:val="002A2FF3"/>
    <w:rsid w:val="002A3C0D"/>
    <w:rsid w:val="002A420E"/>
    <w:rsid w:val="002A4281"/>
    <w:rsid w:val="002A4C6C"/>
    <w:rsid w:val="002A5B9F"/>
    <w:rsid w:val="002A6D15"/>
    <w:rsid w:val="002A7E0F"/>
    <w:rsid w:val="002B17D1"/>
    <w:rsid w:val="002B27E4"/>
    <w:rsid w:val="002B2855"/>
    <w:rsid w:val="002B3624"/>
    <w:rsid w:val="002B369F"/>
    <w:rsid w:val="002B3E09"/>
    <w:rsid w:val="002B441C"/>
    <w:rsid w:val="002B5146"/>
    <w:rsid w:val="002C0393"/>
    <w:rsid w:val="002C05CD"/>
    <w:rsid w:val="002C072B"/>
    <w:rsid w:val="002C0A22"/>
    <w:rsid w:val="002C3ADE"/>
    <w:rsid w:val="002C6713"/>
    <w:rsid w:val="002C7024"/>
    <w:rsid w:val="002C7A1E"/>
    <w:rsid w:val="002D070C"/>
    <w:rsid w:val="002D14D8"/>
    <w:rsid w:val="002D1A85"/>
    <w:rsid w:val="002D1EFE"/>
    <w:rsid w:val="002D202D"/>
    <w:rsid w:val="002D32CE"/>
    <w:rsid w:val="002D3E3F"/>
    <w:rsid w:val="002D3EC3"/>
    <w:rsid w:val="002D43AA"/>
    <w:rsid w:val="002D4A66"/>
    <w:rsid w:val="002D4AF9"/>
    <w:rsid w:val="002D4E56"/>
    <w:rsid w:val="002D58F5"/>
    <w:rsid w:val="002D5A1B"/>
    <w:rsid w:val="002D7715"/>
    <w:rsid w:val="002E07A6"/>
    <w:rsid w:val="002E0E44"/>
    <w:rsid w:val="002E2668"/>
    <w:rsid w:val="002E3640"/>
    <w:rsid w:val="002E3F88"/>
    <w:rsid w:val="002E400C"/>
    <w:rsid w:val="002E40F9"/>
    <w:rsid w:val="002E415E"/>
    <w:rsid w:val="002E485A"/>
    <w:rsid w:val="002E4883"/>
    <w:rsid w:val="002E61BD"/>
    <w:rsid w:val="002E62D4"/>
    <w:rsid w:val="002E6B35"/>
    <w:rsid w:val="002F4A81"/>
    <w:rsid w:val="002F4F3C"/>
    <w:rsid w:val="002F513B"/>
    <w:rsid w:val="002F5B37"/>
    <w:rsid w:val="002F7053"/>
    <w:rsid w:val="002F719B"/>
    <w:rsid w:val="00300B80"/>
    <w:rsid w:val="0030101E"/>
    <w:rsid w:val="003012D5"/>
    <w:rsid w:val="0030223A"/>
    <w:rsid w:val="003025BD"/>
    <w:rsid w:val="0030277E"/>
    <w:rsid w:val="00302E46"/>
    <w:rsid w:val="00303385"/>
    <w:rsid w:val="00304197"/>
    <w:rsid w:val="003050C8"/>
    <w:rsid w:val="00306F36"/>
    <w:rsid w:val="00307B03"/>
    <w:rsid w:val="0031017C"/>
    <w:rsid w:val="00310753"/>
    <w:rsid w:val="00310C38"/>
    <w:rsid w:val="00311042"/>
    <w:rsid w:val="00311443"/>
    <w:rsid w:val="003122EE"/>
    <w:rsid w:val="00312307"/>
    <w:rsid w:val="00315FCE"/>
    <w:rsid w:val="003161AB"/>
    <w:rsid w:val="00317606"/>
    <w:rsid w:val="00317BF9"/>
    <w:rsid w:val="00323E52"/>
    <w:rsid w:val="00324072"/>
    <w:rsid w:val="00324C43"/>
    <w:rsid w:val="00325C24"/>
    <w:rsid w:val="0032607A"/>
    <w:rsid w:val="00326720"/>
    <w:rsid w:val="00326C8F"/>
    <w:rsid w:val="003277EB"/>
    <w:rsid w:val="00331F58"/>
    <w:rsid w:val="003328D6"/>
    <w:rsid w:val="00332E39"/>
    <w:rsid w:val="00334353"/>
    <w:rsid w:val="00335B16"/>
    <w:rsid w:val="00335CDF"/>
    <w:rsid w:val="003361E5"/>
    <w:rsid w:val="00336C62"/>
    <w:rsid w:val="00336C79"/>
    <w:rsid w:val="00337F4C"/>
    <w:rsid w:val="0034070D"/>
    <w:rsid w:val="00340BEF"/>
    <w:rsid w:val="00341001"/>
    <w:rsid w:val="003417B0"/>
    <w:rsid w:val="00341FD1"/>
    <w:rsid w:val="0034214F"/>
    <w:rsid w:val="00342CDF"/>
    <w:rsid w:val="00342DBF"/>
    <w:rsid w:val="003433F1"/>
    <w:rsid w:val="00343F61"/>
    <w:rsid w:val="0034409E"/>
    <w:rsid w:val="00344931"/>
    <w:rsid w:val="003469FC"/>
    <w:rsid w:val="0034718B"/>
    <w:rsid w:val="00350284"/>
    <w:rsid w:val="00350524"/>
    <w:rsid w:val="003508B1"/>
    <w:rsid w:val="00350BBF"/>
    <w:rsid w:val="00350C1F"/>
    <w:rsid w:val="00351319"/>
    <w:rsid w:val="00351FE7"/>
    <w:rsid w:val="00352121"/>
    <w:rsid w:val="003523CC"/>
    <w:rsid w:val="00353F7F"/>
    <w:rsid w:val="0035461E"/>
    <w:rsid w:val="00355A1D"/>
    <w:rsid w:val="00355BB8"/>
    <w:rsid w:val="0035603C"/>
    <w:rsid w:val="00356712"/>
    <w:rsid w:val="00357970"/>
    <w:rsid w:val="00361038"/>
    <w:rsid w:val="00363B02"/>
    <w:rsid w:val="00363FE7"/>
    <w:rsid w:val="003642D9"/>
    <w:rsid w:val="00365116"/>
    <w:rsid w:val="0036555D"/>
    <w:rsid w:val="003659C1"/>
    <w:rsid w:val="00366428"/>
    <w:rsid w:val="00366D54"/>
    <w:rsid w:val="0037005B"/>
    <w:rsid w:val="003705E2"/>
    <w:rsid w:val="00372259"/>
    <w:rsid w:val="00372F08"/>
    <w:rsid w:val="0037310C"/>
    <w:rsid w:val="00373551"/>
    <w:rsid w:val="00373A79"/>
    <w:rsid w:val="00373BD3"/>
    <w:rsid w:val="00373DEE"/>
    <w:rsid w:val="00374616"/>
    <w:rsid w:val="003755BE"/>
    <w:rsid w:val="00375760"/>
    <w:rsid w:val="00375B43"/>
    <w:rsid w:val="00387DA5"/>
    <w:rsid w:val="00390343"/>
    <w:rsid w:val="00392485"/>
    <w:rsid w:val="003944AB"/>
    <w:rsid w:val="00394A9C"/>
    <w:rsid w:val="0039641A"/>
    <w:rsid w:val="00396D09"/>
    <w:rsid w:val="00396FC9"/>
    <w:rsid w:val="003974D7"/>
    <w:rsid w:val="003976C0"/>
    <w:rsid w:val="003979B2"/>
    <w:rsid w:val="00397AFA"/>
    <w:rsid w:val="00397E6F"/>
    <w:rsid w:val="003A0096"/>
    <w:rsid w:val="003A1A0D"/>
    <w:rsid w:val="003A1B00"/>
    <w:rsid w:val="003A1CAA"/>
    <w:rsid w:val="003A376C"/>
    <w:rsid w:val="003A39D6"/>
    <w:rsid w:val="003A4208"/>
    <w:rsid w:val="003A5159"/>
    <w:rsid w:val="003A56E7"/>
    <w:rsid w:val="003B1A32"/>
    <w:rsid w:val="003B1B86"/>
    <w:rsid w:val="003B1F61"/>
    <w:rsid w:val="003B46D3"/>
    <w:rsid w:val="003B4ED0"/>
    <w:rsid w:val="003B5088"/>
    <w:rsid w:val="003B5757"/>
    <w:rsid w:val="003B582C"/>
    <w:rsid w:val="003B651E"/>
    <w:rsid w:val="003B66F5"/>
    <w:rsid w:val="003B6AF4"/>
    <w:rsid w:val="003B6CAE"/>
    <w:rsid w:val="003B78E1"/>
    <w:rsid w:val="003C0072"/>
    <w:rsid w:val="003C10E4"/>
    <w:rsid w:val="003C1ECC"/>
    <w:rsid w:val="003C2720"/>
    <w:rsid w:val="003C30D4"/>
    <w:rsid w:val="003C36F1"/>
    <w:rsid w:val="003C47A0"/>
    <w:rsid w:val="003C54F9"/>
    <w:rsid w:val="003C5E1C"/>
    <w:rsid w:val="003C77B7"/>
    <w:rsid w:val="003C7924"/>
    <w:rsid w:val="003D241D"/>
    <w:rsid w:val="003D5939"/>
    <w:rsid w:val="003D75DB"/>
    <w:rsid w:val="003D7E6A"/>
    <w:rsid w:val="003E02EF"/>
    <w:rsid w:val="003E18A8"/>
    <w:rsid w:val="003E240F"/>
    <w:rsid w:val="003E3F50"/>
    <w:rsid w:val="003E4722"/>
    <w:rsid w:val="003E6712"/>
    <w:rsid w:val="003E680D"/>
    <w:rsid w:val="003E6A37"/>
    <w:rsid w:val="003E75CD"/>
    <w:rsid w:val="003E77E9"/>
    <w:rsid w:val="003E7E28"/>
    <w:rsid w:val="003F0B30"/>
    <w:rsid w:val="003F0C83"/>
    <w:rsid w:val="003F0E34"/>
    <w:rsid w:val="003F120E"/>
    <w:rsid w:val="003F1558"/>
    <w:rsid w:val="003F193E"/>
    <w:rsid w:val="003F214E"/>
    <w:rsid w:val="003F2AFF"/>
    <w:rsid w:val="003F549F"/>
    <w:rsid w:val="003F56E2"/>
    <w:rsid w:val="003F6CCD"/>
    <w:rsid w:val="003F7152"/>
    <w:rsid w:val="003F7A83"/>
    <w:rsid w:val="0040090C"/>
    <w:rsid w:val="00400EFD"/>
    <w:rsid w:val="00401F8C"/>
    <w:rsid w:val="00402B47"/>
    <w:rsid w:val="00404210"/>
    <w:rsid w:val="00404B18"/>
    <w:rsid w:val="004056FB"/>
    <w:rsid w:val="00405ED0"/>
    <w:rsid w:val="00406AAA"/>
    <w:rsid w:val="00407B3B"/>
    <w:rsid w:val="00407F92"/>
    <w:rsid w:val="00410C03"/>
    <w:rsid w:val="00411AAB"/>
    <w:rsid w:val="00411BE0"/>
    <w:rsid w:val="00411F03"/>
    <w:rsid w:val="0041424C"/>
    <w:rsid w:val="00414B6D"/>
    <w:rsid w:val="00414C72"/>
    <w:rsid w:val="00416F88"/>
    <w:rsid w:val="0041702F"/>
    <w:rsid w:val="004208B1"/>
    <w:rsid w:val="00421384"/>
    <w:rsid w:val="00421510"/>
    <w:rsid w:val="00422320"/>
    <w:rsid w:val="00423224"/>
    <w:rsid w:val="0042394E"/>
    <w:rsid w:val="0042454F"/>
    <w:rsid w:val="0042526B"/>
    <w:rsid w:val="00426E05"/>
    <w:rsid w:val="004271C3"/>
    <w:rsid w:val="004274D8"/>
    <w:rsid w:val="00430A8D"/>
    <w:rsid w:val="00430CA0"/>
    <w:rsid w:val="00431027"/>
    <w:rsid w:val="00431C52"/>
    <w:rsid w:val="00434A63"/>
    <w:rsid w:val="004370C7"/>
    <w:rsid w:val="004377EF"/>
    <w:rsid w:val="00440D43"/>
    <w:rsid w:val="0044171A"/>
    <w:rsid w:val="00441B33"/>
    <w:rsid w:val="00441F8A"/>
    <w:rsid w:val="00442124"/>
    <w:rsid w:val="00442BD3"/>
    <w:rsid w:val="004453C6"/>
    <w:rsid w:val="00445674"/>
    <w:rsid w:val="00445EB8"/>
    <w:rsid w:val="004468CC"/>
    <w:rsid w:val="00447F04"/>
    <w:rsid w:val="004534BF"/>
    <w:rsid w:val="0045574E"/>
    <w:rsid w:val="00455945"/>
    <w:rsid w:val="00455B8F"/>
    <w:rsid w:val="00457E16"/>
    <w:rsid w:val="004600E7"/>
    <w:rsid w:val="004602C4"/>
    <w:rsid w:val="0046039C"/>
    <w:rsid w:val="0046064E"/>
    <w:rsid w:val="00460AD6"/>
    <w:rsid w:val="00460AF5"/>
    <w:rsid w:val="0046185C"/>
    <w:rsid w:val="004628EB"/>
    <w:rsid w:val="00462A4F"/>
    <w:rsid w:val="00463F2B"/>
    <w:rsid w:val="004655DA"/>
    <w:rsid w:val="004658E7"/>
    <w:rsid w:val="00466123"/>
    <w:rsid w:val="0046612C"/>
    <w:rsid w:val="00466D8C"/>
    <w:rsid w:val="004677D5"/>
    <w:rsid w:val="00472417"/>
    <w:rsid w:val="00472D25"/>
    <w:rsid w:val="00474D39"/>
    <w:rsid w:val="004760BE"/>
    <w:rsid w:val="00482490"/>
    <w:rsid w:val="0048252B"/>
    <w:rsid w:val="0048270E"/>
    <w:rsid w:val="004828F3"/>
    <w:rsid w:val="0048371B"/>
    <w:rsid w:val="0048443B"/>
    <w:rsid w:val="004847ED"/>
    <w:rsid w:val="00485EC7"/>
    <w:rsid w:val="004860A6"/>
    <w:rsid w:val="00487687"/>
    <w:rsid w:val="00487F2E"/>
    <w:rsid w:val="004902C5"/>
    <w:rsid w:val="0049072B"/>
    <w:rsid w:val="00491578"/>
    <w:rsid w:val="00491CB7"/>
    <w:rsid w:val="00492080"/>
    <w:rsid w:val="00493B24"/>
    <w:rsid w:val="00494320"/>
    <w:rsid w:val="00494ACF"/>
    <w:rsid w:val="004951B2"/>
    <w:rsid w:val="00496CF7"/>
    <w:rsid w:val="00496D34"/>
    <w:rsid w:val="00497AE8"/>
    <w:rsid w:val="00497B0B"/>
    <w:rsid w:val="00497BD1"/>
    <w:rsid w:val="004A0B00"/>
    <w:rsid w:val="004A11EB"/>
    <w:rsid w:val="004A120B"/>
    <w:rsid w:val="004A1A08"/>
    <w:rsid w:val="004A1BB5"/>
    <w:rsid w:val="004A2940"/>
    <w:rsid w:val="004A317E"/>
    <w:rsid w:val="004A6BEE"/>
    <w:rsid w:val="004A76D6"/>
    <w:rsid w:val="004A7963"/>
    <w:rsid w:val="004B190F"/>
    <w:rsid w:val="004B2826"/>
    <w:rsid w:val="004B3D97"/>
    <w:rsid w:val="004B4B21"/>
    <w:rsid w:val="004B656A"/>
    <w:rsid w:val="004B798E"/>
    <w:rsid w:val="004C0111"/>
    <w:rsid w:val="004C01BB"/>
    <w:rsid w:val="004C0727"/>
    <w:rsid w:val="004C29FB"/>
    <w:rsid w:val="004C3CD5"/>
    <w:rsid w:val="004C3D03"/>
    <w:rsid w:val="004C4D92"/>
    <w:rsid w:val="004C4E5F"/>
    <w:rsid w:val="004C55FF"/>
    <w:rsid w:val="004C647A"/>
    <w:rsid w:val="004C6DF8"/>
    <w:rsid w:val="004C760E"/>
    <w:rsid w:val="004C79CF"/>
    <w:rsid w:val="004C7D18"/>
    <w:rsid w:val="004C7FCF"/>
    <w:rsid w:val="004D0461"/>
    <w:rsid w:val="004D1CC8"/>
    <w:rsid w:val="004D1CFB"/>
    <w:rsid w:val="004D1FA2"/>
    <w:rsid w:val="004D2BE7"/>
    <w:rsid w:val="004D4D07"/>
    <w:rsid w:val="004D6D15"/>
    <w:rsid w:val="004E12B6"/>
    <w:rsid w:val="004E1B81"/>
    <w:rsid w:val="004E211F"/>
    <w:rsid w:val="004E23CE"/>
    <w:rsid w:val="004E5B5F"/>
    <w:rsid w:val="004F2E57"/>
    <w:rsid w:val="004F3391"/>
    <w:rsid w:val="004F3B53"/>
    <w:rsid w:val="004F4F66"/>
    <w:rsid w:val="004F6054"/>
    <w:rsid w:val="004F62F2"/>
    <w:rsid w:val="005032C7"/>
    <w:rsid w:val="00503471"/>
    <w:rsid w:val="00503660"/>
    <w:rsid w:val="00503DE8"/>
    <w:rsid w:val="0050489E"/>
    <w:rsid w:val="00510552"/>
    <w:rsid w:val="005107EF"/>
    <w:rsid w:val="0051587C"/>
    <w:rsid w:val="00516D58"/>
    <w:rsid w:val="00517EC5"/>
    <w:rsid w:val="00520801"/>
    <w:rsid w:val="0052099B"/>
    <w:rsid w:val="00521EFB"/>
    <w:rsid w:val="00523112"/>
    <w:rsid w:val="0052364F"/>
    <w:rsid w:val="005243C6"/>
    <w:rsid w:val="0052532D"/>
    <w:rsid w:val="00526278"/>
    <w:rsid w:val="0053012F"/>
    <w:rsid w:val="005301AC"/>
    <w:rsid w:val="00534B19"/>
    <w:rsid w:val="00535281"/>
    <w:rsid w:val="005359B3"/>
    <w:rsid w:val="00535DC5"/>
    <w:rsid w:val="00535E84"/>
    <w:rsid w:val="00537333"/>
    <w:rsid w:val="00537529"/>
    <w:rsid w:val="005405E1"/>
    <w:rsid w:val="00541C49"/>
    <w:rsid w:val="00542422"/>
    <w:rsid w:val="00543459"/>
    <w:rsid w:val="005436E2"/>
    <w:rsid w:val="00543961"/>
    <w:rsid w:val="00543994"/>
    <w:rsid w:val="00544AB5"/>
    <w:rsid w:val="00545938"/>
    <w:rsid w:val="00545A29"/>
    <w:rsid w:val="00545D04"/>
    <w:rsid w:val="00546216"/>
    <w:rsid w:val="00546658"/>
    <w:rsid w:val="00546D44"/>
    <w:rsid w:val="00547A3F"/>
    <w:rsid w:val="00550A0C"/>
    <w:rsid w:val="00550B2B"/>
    <w:rsid w:val="0055257B"/>
    <w:rsid w:val="005527BD"/>
    <w:rsid w:val="00552844"/>
    <w:rsid w:val="0055382E"/>
    <w:rsid w:val="005546A7"/>
    <w:rsid w:val="00554E2C"/>
    <w:rsid w:val="005553A2"/>
    <w:rsid w:val="00555E5F"/>
    <w:rsid w:val="00556C1C"/>
    <w:rsid w:val="005574AD"/>
    <w:rsid w:val="0056018E"/>
    <w:rsid w:val="00560F50"/>
    <w:rsid w:val="00564C3B"/>
    <w:rsid w:val="0056512D"/>
    <w:rsid w:val="00565277"/>
    <w:rsid w:val="0056616C"/>
    <w:rsid w:val="00567818"/>
    <w:rsid w:val="0057010C"/>
    <w:rsid w:val="00572423"/>
    <w:rsid w:val="005728F2"/>
    <w:rsid w:val="0057303A"/>
    <w:rsid w:val="005732F1"/>
    <w:rsid w:val="0057452A"/>
    <w:rsid w:val="0057488D"/>
    <w:rsid w:val="00575337"/>
    <w:rsid w:val="00576B3D"/>
    <w:rsid w:val="0058116E"/>
    <w:rsid w:val="0058157D"/>
    <w:rsid w:val="00581D36"/>
    <w:rsid w:val="005827B7"/>
    <w:rsid w:val="005828B9"/>
    <w:rsid w:val="0058325B"/>
    <w:rsid w:val="005835CB"/>
    <w:rsid w:val="005840AD"/>
    <w:rsid w:val="00584A1F"/>
    <w:rsid w:val="005850CF"/>
    <w:rsid w:val="0058511A"/>
    <w:rsid w:val="00585335"/>
    <w:rsid w:val="00585A35"/>
    <w:rsid w:val="00586D0F"/>
    <w:rsid w:val="005902A9"/>
    <w:rsid w:val="00591FE2"/>
    <w:rsid w:val="005949CC"/>
    <w:rsid w:val="00594EA4"/>
    <w:rsid w:val="00596637"/>
    <w:rsid w:val="0059744C"/>
    <w:rsid w:val="00597C93"/>
    <w:rsid w:val="005A0DBD"/>
    <w:rsid w:val="005A18B6"/>
    <w:rsid w:val="005A2758"/>
    <w:rsid w:val="005A34DC"/>
    <w:rsid w:val="005A415F"/>
    <w:rsid w:val="005A4A25"/>
    <w:rsid w:val="005A61A1"/>
    <w:rsid w:val="005A665F"/>
    <w:rsid w:val="005A7510"/>
    <w:rsid w:val="005A7C2B"/>
    <w:rsid w:val="005A7C45"/>
    <w:rsid w:val="005B0885"/>
    <w:rsid w:val="005B0E11"/>
    <w:rsid w:val="005B15A9"/>
    <w:rsid w:val="005B2A57"/>
    <w:rsid w:val="005B36A7"/>
    <w:rsid w:val="005B40F8"/>
    <w:rsid w:val="005B59EE"/>
    <w:rsid w:val="005B76BB"/>
    <w:rsid w:val="005C02A6"/>
    <w:rsid w:val="005C0318"/>
    <w:rsid w:val="005C0E91"/>
    <w:rsid w:val="005C1A28"/>
    <w:rsid w:val="005C2468"/>
    <w:rsid w:val="005C26F6"/>
    <w:rsid w:val="005C29FF"/>
    <w:rsid w:val="005C3A81"/>
    <w:rsid w:val="005C3EC1"/>
    <w:rsid w:val="005C652A"/>
    <w:rsid w:val="005D0072"/>
    <w:rsid w:val="005D096F"/>
    <w:rsid w:val="005D0DA5"/>
    <w:rsid w:val="005D2B12"/>
    <w:rsid w:val="005D2CED"/>
    <w:rsid w:val="005D3199"/>
    <w:rsid w:val="005D3755"/>
    <w:rsid w:val="005D375F"/>
    <w:rsid w:val="005D40F0"/>
    <w:rsid w:val="005D4203"/>
    <w:rsid w:val="005D5298"/>
    <w:rsid w:val="005D5F9E"/>
    <w:rsid w:val="005D7E96"/>
    <w:rsid w:val="005E11DB"/>
    <w:rsid w:val="005E13C2"/>
    <w:rsid w:val="005E14F1"/>
    <w:rsid w:val="005E1D83"/>
    <w:rsid w:val="005E27BB"/>
    <w:rsid w:val="005E2B75"/>
    <w:rsid w:val="005E324E"/>
    <w:rsid w:val="005E382D"/>
    <w:rsid w:val="005E38BE"/>
    <w:rsid w:val="005E4869"/>
    <w:rsid w:val="005E4E34"/>
    <w:rsid w:val="005E5049"/>
    <w:rsid w:val="005E51CF"/>
    <w:rsid w:val="005E59C5"/>
    <w:rsid w:val="005E5A81"/>
    <w:rsid w:val="005E5A8F"/>
    <w:rsid w:val="005E63B2"/>
    <w:rsid w:val="005E6D99"/>
    <w:rsid w:val="005E73CC"/>
    <w:rsid w:val="005F04CA"/>
    <w:rsid w:val="005F1556"/>
    <w:rsid w:val="005F1781"/>
    <w:rsid w:val="005F1E61"/>
    <w:rsid w:val="005F1FF5"/>
    <w:rsid w:val="005F20C7"/>
    <w:rsid w:val="005F4331"/>
    <w:rsid w:val="005F5D3E"/>
    <w:rsid w:val="005F6CFA"/>
    <w:rsid w:val="0060062E"/>
    <w:rsid w:val="00601C24"/>
    <w:rsid w:val="00612055"/>
    <w:rsid w:val="00612ACF"/>
    <w:rsid w:val="00613739"/>
    <w:rsid w:val="006140B7"/>
    <w:rsid w:val="006141C4"/>
    <w:rsid w:val="00614D3E"/>
    <w:rsid w:val="0061591E"/>
    <w:rsid w:val="006160D0"/>
    <w:rsid w:val="006164DA"/>
    <w:rsid w:val="00617F87"/>
    <w:rsid w:val="0062194C"/>
    <w:rsid w:val="00622837"/>
    <w:rsid w:val="00623A96"/>
    <w:rsid w:val="00624042"/>
    <w:rsid w:val="00624246"/>
    <w:rsid w:val="006245F4"/>
    <w:rsid w:val="00626326"/>
    <w:rsid w:val="00630EE7"/>
    <w:rsid w:val="00630F5A"/>
    <w:rsid w:val="00632392"/>
    <w:rsid w:val="0063245A"/>
    <w:rsid w:val="00632A03"/>
    <w:rsid w:val="0063619D"/>
    <w:rsid w:val="006364BC"/>
    <w:rsid w:val="00640DF7"/>
    <w:rsid w:val="0064104C"/>
    <w:rsid w:val="0064196B"/>
    <w:rsid w:val="0064239D"/>
    <w:rsid w:val="00642913"/>
    <w:rsid w:val="00643AF1"/>
    <w:rsid w:val="00644A18"/>
    <w:rsid w:val="00646137"/>
    <w:rsid w:val="00650E0B"/>
    <w:rsid w:val="006517C9"/>
    <w:rsid w:val="006519C4"/>
    <w:rsid w:val="00651A5A"/>
    <w:rsid w:val="006527F1"/>
    <w:rsid w:val="006531C4"/>
    <w:rsid w:val="006536C8"/>
    <w:rsid w:val="0065432F"/>
    <w:rsid w:val="00654741"/>
    <w:rsid w:val="0065699F"/>
    <w:rsid w:val="00656ED7"/>
    <w:rsid w:val="00657E28"/>
    <w:rsid w:val="00660CEA"/>
    <w:rsid w:val="00660F70"/>
    <w:rsid w:val="00662D47"/>
    <w:rsid w:val="00663FBE"/>
    <w:rsid w:val="00666489"/>
    <w:rsid w:val="00667598"/>
    <w:rsid w:val="00670025"/>
    <w:rsid w:val="006709FF"/>
    <w:rsid w:val="006714E2"/>
    <w:rsid w:val="0067158A"/>
    <w:rsid w:val="00672F42"/>
    <w:rsid w:val="006738D5"/>
    <w:rsid w:val="00674099"/>
    <w:rsid w:val="00675518"/>
    <w:rsid w:val="00675CBD"/>
    <w:rsid w:val="00677438"/>
    <w:rsid w:val="00680E7D"/>
    <w:rsid w:val="00681229"/>
    <w:rsid w:val="006812BD"/>
    <w:rsid w:val="006830AE"/>
    <w:rsid w:val="00683AF7"/>
    <w:rsid w:val="00684F7E"/>
    <w:rsid w:val="00686390"/>
    <w:rsid w:val="00686518"/>
    <w:rsid w:val="00687807"/>
    <w:rsid w:val="006879DB"/>
    <w:rsid w:val="00690916"/>
    <w:rsid w:val="00692527"/>
    <w:rsid w:val="006946A6"/>
    <w:rsid w:val="00694E7A"/>
    <w:rsid w:val="006954D5"/>
    <w:rsid w:val="0069590E"/>
    <w:rsid w:val="006A1026"/>
    <w:rsid w:val="006A37CA"/>
    <w:rsid w:val="006A4BDF"/>
    <w:rsid w:val="006A6344"/>
    <w:rsid w:val="006B0EA3"/>
    <w:rsid w:val="006B241F"/>
    <w:rsid w:val="006B306E"/>
    <w:rsid w:val="006B35BE"/>
    <w:rsid w:val="006B3C60"/>
    <w:rsid w:val="006B4B49"/>
    <w:rsid w:val="006B4D9F"/>
    <w:rsid w:val="006B4EBA"/>
    <w:rsid w:val="006B4FA5"/>
    <w:rsid w:val="006B534B"/>
    <w:rsid w:val="006B7FDD"/>
    <w:rsid w:val="006C08F1"/>
    <w:rsid w:val="006C1157"/>
    <w:rsid w:val="006C19D4"/>
    <w:rsid w:val="006C1AD8"/>
    <w:rsid w:val="006C1E3F"/>
    <w:rsid w:val="006C4A00"/>
    <w:rsid w:val="006C5889"/>
    <w:rsid w:val="006C5DF7"/>
    <w:rsid w:val="006C71E7"/>
    <w:rsid w:val="006D0AB7"/>
    <w:rsid w:val="006D254C"/>
    <w:rsid w:val="006D7993"/>
    <w:rsid w:val="006E00DE"/>
    <w:rsid w:val="006E094B"/>
    <w:rsid w:val="006E3E06"/>
    <w:rsid w:val="006E530D"/>
    <w:rsid w:val="006E603B"/>
    <w:rsid w:val="006E6FB0"/>
    <w:rsid w:val="006F0661"/>
    <w:rsid w:val="006F28D5"/>
    <w:rsid w:val="006F2DD9"/>
    <w:rsid w:val="006F44B3"/>
    <w:rsid w:val="006F4ECA"/>
    <w:rsid w:val="006F5B1C"/>
    <w:rsid w:val="00700F9B"/>
    <w:rsid w:val="00702002"/>
    <w:rsid w:val="0070336D"/>
    <w:rsid w:val="00703D73"/>
    <w:rsid w:val="00704040"/>
    <w:rsid w:val="00707F60"/>
    <w:rsid w:val="00710D72"/>
    <w:rsid w:val="007127E4"/>
    <w:rsid w:val="007164ED"/>
    <w:rsid w:val="007173BD"/>
    <w:rsid w:val="0072154C"/>
    <w:rsid w:val="00722F89"/>
    <w:rsid w:val="00723F6C"/>
    <w:rsid w:val="007240F6"/>
    <w:rsid w:val="007244A5"/>
    <w:rsid w:val="00725427"/>
    <w:rsid w:val="00725B89"/>
    <w:rsid w:val="00725FA6"/>
    <w:rsid w:val="00727C84"/>
    <w:rsid w:val="007303D2"/>
    <w:rsid w:val="00732269"/>
    <w:rsid w:val="007334E1"/>
    <w:rsid w:val="00734993"/>
    <w:rsid w:val="00734C28"/>
    <w:rsid w:val="00734D8E"/>
    <w:rsid w:val="0073567A"/>
    <w:rsid w:val="00736302"/>
    <w:rsid w:val="00736D94"/>
    <w:rsid w:val="0073705A"/>
    <w:rsid w:val="007374FA"/>
    <w:rsid w:val="007378C8"/>
    <w:rsid w:val="00740C9E"/>
    <w:rsid w:val="00740CB6"/>
    <w:rsid w:val="00741FE0"/>
    <w:rsid w:val="00742013"/>
    <w:rsid w:val="007432E8"/>
    <w:rsid w:val="00743431"/>
    <w:rsid w:val="00743F92"/>
    <w:rsid w:val="00750DB6"/>
    <w:rsid w:val="0075215B"/>
    <w:rsid w:val="00752993"/>
    <w:rsid w:val="00753044"/>
    <w:rsid w:val="00755510"/>
    <w:rsid w:val="007561A6"/>
    <w:rsid w:val="0075695E"/>
    <w:rsid w:val="00756C29"/>
    <w:rsid w:val="007572F6"/>
    <w:rsid w:val="00757825"/>
    <w:rsid w:val="00757C39"/>
    <w:rsid w:val="00760F0F"/>
    <w:rsid w:val="00763D74"/>
    <w:rsid w:val="00764201"/>
    <w:rsid w:val="007650D4"/>
    <w:rsid w:val="00765B9B"/>
    <w:rsid w:val="00767070"/>
    <w:rsid w:val="00767124"/>
    <w:rsid w:val="0077030C"/>
    <w:rsid w:val="0077104F"/>
    <w:rsid w:val="007725AC"/>
    <w:rsid w:val="007729EA"/>
    <w:rsid w:val="007744E6"/>
    <w:rsid w:val="00777B62"/>
    <w:rsid w:val="00780EBC"/>
    <w:rsid w:val="00781B53"/>
    <w:rsid w:val="00782814"/>
    <w:rsid w:val="00782B7C"/>
    <w:rsid w:val="00783C70"/>
    <w:rsid w:val="007850FD"/>
    <w:rsid w:val="00786211"/>
    <w:rsid w:val="0078712B"/>
    <w:rsid w:val="007875D1"/>
    <w:rsid w:val="00787DE7"/>
    <w:rsid w:val="00787E75"/>
    <w:rsid w:val="0079039B"/>
    <w:rsid w:val="00790688"/>
    <w:rsid w:val="0079206D"/>
    <w:rsid w:val="00793031"/>
    <w:rsid w:val="007934AB"/>
    <w:rsid w:val="007934D5"/>
    <w:rsid w:val="007936CD"/>
    <w:rsid w:val="00793E99"/>
    <w:rsid w:val="0079567D"/>
    <w:rsid w:val="0079586A"/>
    <w:rsid w:val="00796227"/>
    <w:rsid w:val="007976CC"/>
    <w:rsid w:val="007A46D5"/>
    <w:rsid w:val="007A5014"/>
    <w:rsid w:val="007A52FA"/>
    <w:rsid w:val="007A53CB"/>
    <w:rsid w:val="007A79F8"/>
    <w:rsid w:val="007A7CBA"/>
    <w:rsid w:val="007B1248"/>
    <w:rsid w:val="007B1670"/>
    <w:rsid w:val="007B283A"/>
    <w:rsid w:val="007B3021"/>
    <w:rsid w:val="007B3E55"/>
    <w:rsid w:val="007B3F7D"/>
    <w:rsid w:val="007B4CF2"/>
    <w:rsid w:val="007B5995"/>
    <w:rsid w:val="007B603F"/>
    <w:rsid w:val="007B7B90"/>
    <w:rsid w:val="007B7FE4"/>
    <w:rsid w:val="007C13C3"/>
    <w:rsid w:val="007C2783"/>
    <w:rsid w:val="007C294C"/>
    <w:rsid w:val="007C2F5F"/>
    <w:rsid w:val="007C3234"/>
    <w:rsid w:val="007C3ECC"/>
    <w:rsid w:val="007C5D65"/>
    <w:rsid w:val="007C5EF2"/>
    <w:rsid w:val="007C7D89"/>
    <w:rsid w:val="007C7F13"/>
    <w:rsid w:val="007D096C"/>
    <w:rsid w:val="007D0BCF"/>
    <w:rsid w:val="007D3BAA"/>
    <w:rsid w:val="007D3F8F"/>
    <w:rsid w:val="007D6B40"/>
    <w:rsid w:val="007D6F2A"/>
    <w:rsid w:val="007D7800"/>
    <w:rsid w:val="007E1440"/>
    <w:rsid w:val="007E16BD"/>
    <w:rsid w:val="007E1BED"/>
    <w:rsid w:val="007E35CB"/>
    <w:rsid w:val="007E4750"/>
    <w:rsid w:val="007E5A34"/>
    <w:rsid w:val="007E5C6B"/>
    <w:rsid w:val="007E5DB9"/>
    <w:rsid w:val="007E7163"/>
    <w:rsid w:val="007E7CE2"/>
    <w:rsid w:val="007F0195"/>
    <w:rsid w:val="007F0595"/>
    <w:rsid w:val="007F0AB3"/>
    <w:rsid w:val="007F1099"/>
    <w:rsid w:val="007F18D8"/>
    <w:rsid w:val="007F3370"/>
    <w:rsid w:val="007F39B0"/>
    <w:rsid w:val="007F4B22"/>
    <w:rsid w:val="007F4E3A"/>
    <w:rsid w:val="007F5801"/>
    <w:rsid w:val="007F5D6C"/>
    <w:rsid w:val="007F62D4"/>
    <w:rsid w:val="007F69A7"/>
    <w:rsid w:val="007F7208"/>
    <w:rsid w:val="007F73D1"/>
    <w:rsid w:val="007F7B2A"/>
    <w:rsid w:val="007F7D22"/>
    <w:rsid w:val="008009D6"/>
    <w:rsid w:val="00801FA3"/>
    <w:rsid w:val="00802A72"/>
    <w:rsid w:val="00802C70"/>
    <w:rsid w:val="00802C80"/>
    <w:rsid w:val="00803C78"/>
    <w:rsid w:val="008042AF"/>
    <w:rsid w:val="00805756"/>
    <w:rsid w:val="00805BA6"/>
    <w:rsid w:val="00805FD1"/>
    <w:rsid w:val="00806AA5"/>
    <w:rsid w:val="008079DD"/>
    <w:rsid w:val="00807AE3"/>
    <w:rsid w:val="00807C84"/>
    <w:rsid w:val="0081015E"/>
    <w:rsid w:val="00812B9B"/>
    <w:rsid w:val="008137A5"/>
    <w:rsid w:val="00814123"/>
    <w:rsid w:val="008159CE"/>
    <w:rsid w:val="008166E5"/>
    <w:rsid w:val="00817051"/>
    <w:rsid w:val="00817802"/>
    <w:rsid w:val="0081798F"/>
    <w:rsid w:val="008201EE"/>
    <w:rsid w:val="008227A3"/>
    <w:rsid w:val="008227C6"/>
    <w:rsid w:val="00823B1B"/>
    <w:rsid w:val="008240A3"/>
    <w:rsid w:val="008247D6"/>
    <w:rsid w:val="008251AE"/>
    <w:rsid w:val="008256F4"/>
    <w:rsid w:val="00831569"/>
    <w:rsid w:val="0083321B"/>
    <w:rsid w:val="008343A8"/>
    <w:rsid w:val="00835FCC"/>
    <w:rsid w:val="00836122"/>
    <w:rsid w:val="008400C8"/>
    <w:rsid w:val="00840535"/>
    <w:rsid w:val="008405BC"/>
    <w:rsid w:val="008409B9"/>
    <w:rsid w:val="008422AA"/>
    <w:rsid w:val="00842739"/>
    <w:rsid w:val="00842967"/>
    <w:rsid w:val="00842D7B"/>
    <w:rsid w:val="008440D2"/>
    <w:rsid w:val="008454B2"/>
    <w:rsid w:val="008455C4"/>
    <w:rsid w:val="0084567E"/>
    <w:rsid w:val="00846270"/>
    <w:rsid w:val="00847609"/>
    <w:rsid w:val="00847E8C"/>
    <w:rsid w:val="008507B4"/>
    <w:rsid w:val="00852FD4"/>
    <w:rsid w:val="008544EB"/>
    <w:rsid w:val="0085557D"/>
    <w:rsid w:val="008562C9"/>
    <w:rsid w:val="00856C03"/>
    <w:rsid w:val="00856EF6"/>
    <w:rsid w:val="008578D9"/>
    <w:rsid w:val="0086034C"/>
    <w:rsid w:val="00860EA4"/>
    <w:rsid w:val="00862B04"/>
    <w:rsid w:val="00862BD2"/>
    <w:rsid w:val="00864198"/>
    <w:rsid w:val="008647B5"/>
    <w:rsid w:val="00864A0C"/>
    <w:rsid w:val="008678C0"/>
    <w:rsid w:val="008703AC"/>
    <w:rsid w:val="00870A34"/>
    <w:rsid w:val="00872750"/>
    <w:rsid w:val="008728CF"/>
    <w:rsid w:val="008729CF"/>
    <w:rsid w:val="00873147"/>
    <w:rsid w:val="0087314A"/>
    <w:rsid w:val="00874B8A"/>
    <w:rsid w:val="00874EA7"/>
    <w:rsid w:val="0088031A"/>
    <w:rsid w:val="00881E37"/>
    <w:rsid w:val="0088446B"/>
    <w:rsid w:val="008846AD"/>
    <w:rsid w:val="0088566F"/>
    <w:rsid w:val="00885F06"/>
    <w:rsid w:val="00886405"/>
    <w:rsid w:val="008905EC"/>
    <w:rsid w:val="00891DE6"/>
    <w:rsid w:val="00894340"/>
    <w:rsid w:val="0089446D"/>
    <w:rsid w:val="00895017"/>
    <w:rsid w:val="00895104"/>
    <w:rsid w:val="00895E85"/>
    <w:rsid w:val="00896463"/>
    <w:rsid w:val="00896FEA"/>
    <w:rsid w:val="0089780C"/>
    <w:rsid w:val="008A0F9E"/>
    <w:rsid w:val="008A1E43"/>
    <w:rsid w:val="008A2EDF"/>
    <w:rsid w:val="008A4CED"/>
    <w:rsid w:val="008A6035"/>
    <w:rsid w:val="008A6473"/>
    <w:rsid w:val="008A654E"/>
    <w:rsid w:val="008A6903"/>
    <w:rsid w:val="008B1014"/>
    <w:rsid w:val="008B1225"/>
    <w:rsid w:val="008B25B0"/>
    <w:rsid w:val="008B31D4"/>
    <w:rsid w:val="008B6778"/>
    <w:rsid w:val="008B6787"/>
    <w:rsid w:val="008B7C82"/>
    <w:rsid w:val="008C03FC"/>
    <w:rsid w:val="008C211F"/>
    <w:rsid w:val="008C2527"/>
    <w:rsid w:val="008C34B7"/>
    <w:rsid w:val="008C491A"/>
    <w:rsid w:val="008C541E"/>
    <w:rsid w:val="008C659F"/>
    <w:rsid w:val="008C7442"/>
    <w:rsid w:val="008D0ED4"/>
    <w:rsid w:val="008D229F"/>
    <w:rsid w:val="008D2AA8"/>
    <w:rsid w:val="008D3061"/>
    <w:rsid w:val="008D6AAE"/>
    <w:rsid w:val="008D774D"/>
    <w:rsid w:val="008D7E19"/>
    <w:rsid w:val="008E00AF"/>
    <w:rsid w:val="008E3D98"/>
    <w:rsid w:val="008E42B0"/>
    <w:rsid w:val="008E44E9"/>
    <w:rsid w:val="008E4D90"/>
    <w:rsid w:val="008E4FD4"/>
    <w:rsid w:val="008E591D"/>
    <w:rsid w:val="008E6838"/>
    <w:rsid w:val="008E725C"/>
    <w:rsid w:val="008E7884"/>
    <w:rsid w:val="008F080E"/>
    <w:rsid w:val="008F090B"/>
    <w:rsid w:val="008F1076"/>
    <w:rsid w:val="008F263B"/>
    <w:rsid w:val="008F277A"/>
    <w:rsid w:val="008F2991"/>
    <w:rsid w:val="008F4A46"/>
    <w:rsid w:val="008F77D7"/>
    <w:rsid w:val="008F7818"/>
    <w:rsid w:val="008F7D58"/>
    <w:rsid w:val="009008D1"/>
    <w:rsid w:val="00901C1C"/>
    <w:rsid w:val="009056EB"/>
    <w:rsid w:val="00905A0D"/>
    <w:rsid w:val="00906E99"/>
    <w:rsid w:val="00910F6C"/>
    <w:rsid w:val="009112D8"/>
    <w:rsid w:val="009156A4"/>
    <w:rsid w:val="00917F36"/>
    <w:rsid w:val="00917FBB"/>
    <w:rsid w:val="009204F4"/>
    <w:rsid w:val="00920678"/>
    <w:rsid w:val="009209C3"/>
    <w:rsid w:val="00921063"/>
    <w:rsid w:val="00921645"/>
    <w:rsid w:val="0092233E"/>
    <w:rsid w:val="00924E95"/>
    <w:rsid w:val="00927122"/>
    <w:rsid w:val="00927CCC"/>
    <w:rsid w:val="00931426"/>
    <w:rsid w:val="00931B04"/>
    <w:rsid w:val="00932552"/>
    <w:rsid w:val="009327CB"/>
    <w:rsid w:val="009335B3"/>
    <w:rsid w:val="00934700"/>
    <w:rsid w:val="00934B5B"/>
    <w:rsid w:val="00934D4C"/>
    <w:rsid w:val="00935A77"/>
    <w:rsid w:val="00935FB2"/>
    <w:rsid w:val="00940172"/>
    <w:rsid w:val="009433EF"/>
    <w:rsid w:val="00945F63"/>
    <w:rsid w:val="00946461"/>
    <w:rsid w:val="009466A8"/>
    <w:rsid w:val="00947B80"/>
    <w:rsid w:val="00947D7C"/>
    <w:rsid w:val="00951F6F"/>
    <w:rsid w:val="00952192"/>
    <w:rsid w:val="009521BC"/>
    <w:rsid w:val="00952A75"/>
    <w:rsid w:val="00952CBB"/>
    <w:rsid w:val="009532B5"/>
    <w:rsid w:val="00953813"/>
    <w:rsid w:val="00953E7E"/>
    <w:rsid w:val="009550BB"/>
    <w:rsid w:val="00955F86"/>
    <w:rsid w:val="00956474"/>
    <w:rsid w:val="00957008"/>
    <w:rsid w:val="00957393"/>
    <w:rsid w:val="009603E5"/>
    <w:rsid w:val="0096524A"/>
    <w:rsid w:val="0096550C"/>
    <w:rsid w:val="00966897"/>
    <w:rsid w:val="009700FA"/>
    <w:rsid w:val="00970F49"/>
    <w:rsid w:val="0097373B"/>
    <w:rsid w:val="00973879"/>
    <w:rsid w:val="009738BB"/>
    <w:rsid w:val="009765B5"/>
    <w:rsid w:val="00977E32"/>
    <w:rsid w:val="00980082"/>
    <w:rsid w:val="009807C4"/>
    <w:rsid w:val="00980B71"/>
    <w:rsid w:val="00980C30"/>
    <w:rsid w:val="0098287E"/>
    <w:rsid w:val="00982D8E"/>
    <w:rsid w:val="00983047"/>
    <w:rsid w:val="00983CF0"/>
    <w:rsid w:val="00984015"/>
    <w:rsid w:val="00984390"/>
    <w:rsid w:val="00984E6B"/>
    <w:rsid w:val="009853FA"/>
    <w:rsid w:val="0098642C"/>
    <w:rsid w:val="009914B8"/>
    <w:rsid w:val="00992762"/>
    <w:rsid w:val="0099335B"/>
    <w:rsid w:val="0099471A"/>
    <w:rsid w:val="00994859"/>
    <w:rsid w:val="009957F5"/>
    <w:rsid w:val="00995AD0"/>
    <w:rsid w:val="00995BBE"/>
    <w:rsid w:val="00996849"/>
    <w:rsid w:val="00997C04"/>
    <w:rsid w:val="00997F4F"/>
    <w:rsid w:val="009A1251"/>
    <w:rsid w:val="009A1C44"/>
    <w:rsid w:val="009A1C90"/>
    <w:rsid w:val="009A22A9"/>
    <w:rsid w:val="009A31CD"/>
    <w:rsid w:val="009A4E6B"/>
    <w:rsid w:val="009A4F81"/>
    <w:rsid w:val="009A6354"/>
    <w:rsid w:val="009A656C"/>
    <w:rsid w:val="009A667D"/>
    <w:rsid w:val="009A66F7"/>
    <w:rsid w:val="009A6B15"/>
    <w:rsid w:val="009A6B89"/>
    <w:rsid w:val="009A7083"/>
    <w:rsid w:val="009A79C9"/>
    <w:rsid w:val="009B04DD"/>
    <w:rsid w:val="009B0D70"/>
    <w:rsid w:val="009B19EC"/>
    <w:rsid w:val="009B22FC"/>
    <w:rsid w:val="009B2CFD"/>
    <w:rsid w:val="009B34B8"/>
    <w:rsid w:val="009B501A"/>
    <w:rsid w:val="009B5753"/>
    <w:rsid w:val="009B5990"/>
    <w:rsid w:val="009B733D"/>
    <w:rsid w:val="009C0746"/>
    <w:rsid w:val="009C0D85"/>
    <w:rsid w:val="009C15CB"/>
    <w:rsid w:val="009C267D"/>
    <w:rsid w:val="009C26CC"/>
    <w:rsid w:val="009C2F60"/>
    <w:rsid w:val="009C39EC"/>
    <w:rsid w:val="009C778E"/>
    <w:rsid w:val="009C77D8"/>
    <w:rsid w:val="009C7828"/>
    <w:rsid w:val="009D075A"/>
    <w:rsid w:val="009D0DB8"/>
    <w:rsid w:val="009D179D"/>
    <w:rsid w:val="009D22FD"/>
    <w:rsid w:val="009D2764"/>
    <w:rsid w:val="009D6E29"/>
    <w:rsid w:val="009E1834"/>
    <w:rsid w:val="009E1B24"/>
    <w:rsid w:val="009E3EB2"/>
    <w:rsid w:val="009E43FF"/>
    <w:rsid w:val="009E4955"/>
    <w:rsid w:val="009E51C4"/>
    <w:rsid w:val="009E52A8"/>
    <w:rsid w:val="009E5CC3"/>
    <w:rsid w:val="009E66EE"/>
    <w:rsid w:val="009E7965"/>
    <w:rsid w:val="009F15EB"/>
    <w:rsid w:val="009F24A0"/>
    <w:rsid w:val="009F32AC"/>
    <w:rsid w:val="009F67A4"/>
    <w:rsid w:val="009F73E4"/>
    <w:rsid w:val="009F79FE"/>
    <w:rsid w:val="009F7AC9"/>
    <w:rsid w:val="00A01379"/>
    <w:rsid w:val="00A049DB"/>
    <w:rsid w:val="00A061E2"/>
    <w:rsid w:val="00A062A4"/>
    <w:rsid w:val="00A077BF"/>
    <w:rsid w:val="00A11326"/>
    <w:rsid w:val="00A12476"/>
    <w:rsid w:val="00A12E9A"/>
    <w:rsid w:val="00A13BBA"/>
    <w:rsid w:val="00A14B2E"/>
    <w:rsid w:val="00A16921"/>
    <w:rsid w:val="00A204D1"/>
    <w:rsid w:val="00A20810"/>
    <w:rsid w:val="00A21D6D"/>
    <w:rsid w:val="00A21E45"/>
    <w:rsid w:val="00A233CC"/>
    <w:rsid w:val="00A24560"/>
    <w:rsid w:val="00A24C41"/>
    <w:rsid w:val="00A2646D"/>
    <w:rsid w:val="00A26EDC"/>
    <w:rsid w:val="00A272FD"/>
    <w:rsid w:val="00A2734D"/>
    <w:rsid w:val="00A274B8"/>
    <w:rsid w:val="00A30244"/>
    <w:rsid w:val="00A3059F"/>
    <w:rsid w:val="00A31913"/>
    <w:rsid w:val="00A31983"/>
    <w:rsid w:val="00A32B6A"/>
    <w:rsid w:val="00A32EB3"/>
    <w:rsid w:val="00A33182"/>
    <w:rsid w:val="00A33780"/>
    <w:rsid w:val="00A340A7"/>
    <w:rsid w:val="00A341E0"/>
    <w:rsid w:val="00A35077"/>
    <w:rsid w:val="00A35AE4"/>
    <w:rsid w:val="00A41126"/>
    <w:rsid w:val="00A417FF"/>
    <w:rsid w:val="00A41DA7"/>
    <w:rsid w:val="00A434B3"/>
    <w:rsid w:val="00A4430C"/>
    <w:rsid w:val="00A44836"/>
    <w:rsid w:val="00A4554F"/>
    <w:rsid w:val="00A4728A"/>
    <w:rsid w:val="00A51B0B"/>
    <w:rsid w:val="00A52EEF"/>
    <w:rsid w:val="00A530F9"/>
    <w:rsid w:val="00A538DA"/>
    <w:rsid w:val="00A53B78"/>
    <w:rsid w:val="00A55D85"/>
    <w:rsid w:val="00A5603F"/>
    <w:rsid w:val="00A566DF"/>
    <w:rsid w:val="00A56BC0"/>
    <w:rsid w:val="00A573CA"/>
    <w:rsid w:val="00A600FB"/>
    <w:rsid w:val="00A60575"/>
    <w:rsid w:val="00A648AC"/>
    <w:rsid w:val="00A6650C"/>
    <w:rsid w:val="00A665A2"/>
    <w:rsid w:val="00A712AD"/>
    <w:rsid w:val="00A72181"/>
    <w:rsid w:val="00A736F3"/>
    <w:rsid w:val="00A738FD"/>
    <w:rsid w:val="00A747D2"/>
    <w:rsid w:val="00A752CB"/>
    <w:rsid w:val="00A75A25"/>
    <w:rsid w:val="00A75CCA"/>
    <w:rsid w:val="00A761FD"/>
    <w:rsid w:val="00A80C47"/>
    <w:rsid w:val="00A80E65"/>
    <w:rsid w:val="00A82AE6"/>
    <w:rsid w:val="00A83262"/>
    <w:rsid w:val="00A83629"/>
    <w:rsid w:val="00A84BD2"/>
    <w:rsid w:val="00A84C67"/>
    <w:rsid w:val="00A8534D"/>
    <w:rsid w:val="00A90FCC"/>
    <w:rsid w:val="00A91133"/>
    <w:rsid w:val="00A9121B"/>
    <w:rsid w:val="00A91602"/>
    <w:rsid w:val="00A9180B"/>
    <w:rsid w:val="00A9296F"/>
    <w:rsid w:val="00A92F98"/>
    <w:rsid w:val="00A9363C"/>
    <w:rsid w:val="00A9541F"/>
    <w:rsid w:val="00A96183"/>
    <w:rsid w:val="00A962F7"/>
    <w:rsid w:val="00A970E1"/>
    <w:rsid w:val="00A975BC"/>
    <w:rsid w:val="00A97EF4"/>
    <w:rsid w:val="00AA02FF"/>
    <w:rsid w:val="00AA3073"/>
    <w:rsid w:val="00AA4323"/>
    <w:rsid w:val="00AA54DE"/>
    <w:rsid w:val="00AA563D"/>
    <w:rsid w:val="00AA6B42"/>
    <w:rsid w:val="00AA72EC"/>
    <w:rsid w:val="00AA732E"/>
    <w:rsid w:val="00AA76D2"/>
    <w:rsid w:val="00AA7782"/>
    <w:rsid w:val="00AB10D7"/>
    <w:rsid w:val="00AB153E"/>
    <w:rsid w:val="00AB167A"/>
    <w:rsid w:val="00AB228C"/>
    <w:rsid w:val="00AB3CF1"/>
    <w:rsid w:val="00AB50C7"/>
    <w:rsid w:val="00AB5351"/>
    <w:rsid w:val="00AB5D5F"/>
    <w:rsid w:val="00AB6D0C"/>
    <w:rsid w:val="00AB71CF"/>
    <w:rsid w:val="00AC1CBF"/>
    <w:rsid w:val="00AC212D"/>
    <w:rsid w:val="00AC33F1"/>
    <w:rsid w:val="00AC4C3D"/>
    <w:rsid w:val="00AC5D8F"/>
    <w:rsid w:val="00AC5F42"/>
    <w:rsid w:val="00AD0979"/>
    <w:rsid w:val="00AD1640"/>
    <w:rsid w:val="00AD173D"/>
    <w:rsid w:val="00AD17A1"/>
    <w:rsid w:val="00AD2510"/>
    <w:rsid w:val="00AD2665"/>
    <w:rsid w:val="00AD2787"/>
    <w:rsid w:val="00AD2986"/>
    <w:rsid w:val="00AD300E"/>
    <w:rsid w:val="00AD321D"/>
    <w:rsid w:val="00AD35F8"/>
    <w:rsid w:val="00AD39C0"/>
    <w:rsid w:val="00AD3D2D"/>
    <w:rsid w:val="00AD3ECF"/>
    <w:rsid w:val="00AD71D2"/>
    <w:rsid w:val="00AD7864"/>
    <w:rsid w:val="00AE10FF"/>
    <w:rsid w:val="00AE2DDB"/>
    <w:rsid w:val="00AE2F8D"/>
    <w:rsid w:val="00AE465C"/>
    <w:rsid w:val="00AE532A"/>
    <w:rsid w:val="00AE5EC2"/>
    <w:rsid w:val="00AE6928"/>
    <w:rsid w:val="00AF0079"/>
    <w:rsid w:val="00AF0177"/>
    <w:rsid w:val="00AF0250"/>
    <w:rsid w:val="00AF07A3"/>
    <w:rsid w:val="00AF1235"/>
    <w:rsid w:val="00AF28A7"/>
    <w:rsid w:val="00AF2C1E"/>
    <w:rsid w:val="00AF5372"/>
    <w:rsid w:val="00AF60E6"/>
    <w:rsid w:val="00B0043E"/>
    <w:rsid w:val="00B00698"/>
    <w:rsid w:val="00B01E09"/>
    <w:rsid w:val="00B0539F"/>
    <w:rsid w:val="00B05425"/>
    <w:rsid w:val="00B0730F"/>
    <w:rsid w:val="00B0769D"/>
    <w:rsid w:val="00B148A1"/>
    <w:rsid w:val="00B14951"/>
    <w:rsid w:val="00B15D42"/>
    <w:rsid w:val="00B1702A"/>
    <w:rsid w:val="00B17495"/>
    <w:rsid w:val="00B20745"/>
    <w:rsid w:val="00B247C0"/>
    <w:rsid w:val="00B24E68"/>
    <w:rsid w:val="00B26149"/>
    <w:rsid w:val="00B264EC"/>
    <w:rsid w:val="00B26D88"/>
    <w:rsid w:val="00B27749"/>
    <w:rsid w:val="00B30618"/>
    <w:rsid w:val="00B30802"/>
    <w:rsid w:val="00B314B1"/>
    <w:rsid w:val="00B317D7"/>
    <w:rsid w:val="00B326B4"/>
    <w:rsid w:val="00B32E20"/>
    <w:rsid w:val="00B35627"/>
    <w:rsid w:val="00B35DEF"/>
    <w:rsid w:val="00B35EFF"/>
    <w:rsid w:val="00B36170"/>
    <w:rsid w:val="00B36276"/>
    <w:rsid w:val="00B36EE1"/>
    <w:rsid w:val="00B37361"/>
    <w:rsid w:val="00B40078"/>
    <w:rsid w:val="00B403E2"/>
    <w:rsid w:val="00B41409"/>
    <w:rsid w:val="00B41C1A"/>
    <w:rsid w:val="00B44786"/>
    <w:rsid w:val="00B448DD"/>
    <w:rsid w:val="00B45603"/>
    <w:rsid w:val="00B45E13"/>
    <w:rsid w:val="00B45E36"/>
    <w:rsid w:val="00B47FCB"/>
    <w:rsid w:val="00B515B3"/>
    <w:rsid w:val="00B51D50"/>
    <w:rsid w:val="00B53617"/>
    <w:rsid w:val="00B53A01"/>
    <w:rsid w:val="00B547DD"/>
    <w:rsid w:val="00B547E1"/>
    <w:rsid w:val="00B55243"/>
    <w:rsid w:val="00B56218"/>
    <w:rsid w:val="00B56BAE"/>
    <w:rsid w:val="00B579C0"/>
    <w:rsid w:val="00B60002"/>
    <w:rsid w:val="00B61FCE"/>
    <w:rsid w:val="00B639F6"/>
    <w:rsid w:val="00B63F1D"/>
    <w:rsid w:val="00B6475E"/>
    <w:rsid w:val="00B6571C"/>
    <w:rsid w:val="00B66538"/>
    <w:rsid w:val="00B66C42"/>
    <w:rsid w:val="00B711CD"/>
    <w:rsid w:val="00B71B48"/>
    <w:rsid w:val="00B73773"/>
    <w:rsid w:val="00B7552D"/>
    <w:rsid w:val="00B762CE"/>
    <w:rsid w:val="00B76C1A"/>
    <w:rsid w:val="00B76E71"/>
    <w:rsid w:val="00B775A7"/>
    <w:rsid w:val="00B77743"/>
    <w:rsid w:val="00B800BB"/>
    <w:rsid w:val="00B81C8F"/>
    <w:rsid w:val="00B834A8"/>
    <w:rsid w:val="00B83CE8"/>
    <w:rsid w:val="00B83FE5"/>
    <w:rsid w:val="00B843F6"/>
    <w:rsid w:val="00B85C46"/>
    <w:rsid w:val="00B911E3"/>
    <w:rsid w:val="00B91247"/>
    <w:rsid w:val="00B92187"/>
    <w:rsid w:val="00B9248D"/>
    <w:rsid w:val="00B94B86"/>
    <w:rsid w:val="00B96428"/>
    <w:rsid w:val="00B96FC2"/>
    <w:rsid w:val="00B97E4A"/>
    <w:rsid w:val="00BA1350"/>
    <w:rsid w:val="00BA17C9"/>
    <w:rsid w:val="00BA18E7"/>
    <w:rsid w:val="00BA30DD"/>
    <w:rsid w:val="00BA33C3"/>
    <w:rsid w:val="00BA359C"/>
    <w:rsid w:val="00BA5808"/>
    <w:rsid w:val="00BA589B"/>
    <w:rsid w:val="00BA7827"/>
    <w:rsid w:val="00BB057B"/>
    <w:rsid w:val="00BB13D4"/>
    <w:rsid w:val="00BB1487"/>
    <w:rsid w:val="00BB1E48"/>
    <w:rsid w:val="00BB2E10"/>
    <w:rsid w:val="00BB36C4"/>
    <w:rsid w:val="00BB5E5B"/>
    <w:rsid w:val="00BB5E8C"/>
    <w:rsid w:val="00BC010D"/>
    <w:rsid w:val="00BC2E9E"/>
    <w:rsid w:val="00BC3AAC"/>
    <w:rsid w:val="00BC3B21"/>
    <w:rsid w:val="00BC4139"/>
    <w:rsid w:val="00BC4B39"/>
    <w:rsid w:val="00BC52A8"/>
    <w:rsid w:val="00BC60B9"/>
    <w:rsid w:val="00BC78F5"/>
    <w:rsid w:val="00BD0450"/>
    <w:rsid w:val="00BD0880"/>
    <w:rsid w:val="00BD4BA3"/>
    <w:rsid w:val="00BD4C4F"/>
    <w:rsid w:val="00BD546E"/>
    <w:rsid w:val="00BD5E2C"/>
    <w:rsid w:val="00BD6815"/>
    <w:rsid w:val="00BD68B4"/>
    <w:rsid w:val="00BD6F3C"/>
    <w:rsid w:val="00BD73CE"/>
    <w:rsid w:val="00BE1971"/>
    <w:rsid w:val="00BE27F4"/>
    <w:rsid w:val="00BE3231"/>
    <w:rsid w:val="00BE3C30"/>
    <w:rsid w:val="00BE4086"/>
    <w:rsid w:val="00BE43E8"/>
    <w:rsid w:val="00BE6C78"/>
    <w:rsid w:val="00BF0E96"/>
    <w:rsid w:val="00BF0F5C"/>
    <w:rsid w:val="00BF11F1"/>
    <w:rsid w:val="00BF260E"/>
    <w:rsid w:val="00BF2BD3"/>
    <w:rsid w:val="00BF32BE"/>
    <w:rsid w:val="00BF3905"/>
    <w:rsid w:val="00BF4146"/>
    <w:rsid w:val="00BF46E3"/>
    <w:rsid w:val="00BF4FED"/>
    <w:rsid w:val="00BF709A"/>
    <w:rsid w:val="00BF7D7F"/>
    <w:rsid w:val="00C00030"/>
    <w:rsid w:val="00C01723"/>
    <w:rsid w:val="00C01C7B"/>
    <w:rsid w:val="00C02ECB"/>
    <w:rsid w:val="00C031A9"/>
    <w:rsid w:val="00C03E7C"/>
    <w:rsid w:val="00C04770"/>
    <w:rsid w:val="00C05C1B"/>
    <w:rsid w:val="00C05C46"/>
    <w:rsid w:val="00C0666B"/>
    <w:rsid w:val="00C07C15"/>
    <w:rsid w:val="00C10628"/>
    <w:rsid w:val="00C10CA7"/>
    <w:rsid w:val="00C10EA7"/>
    <w:rsid w:val="00C11082"/>
    <w:rsid w:val="00C11AAD"/>
    <w:rsid w:val="00C12543"/>
    <w:rsid w:val="00C13255"/>
    <w:rsid w:val="00C14324"/>
    <w:rsid w:val="00C1448C"/>
    <w:rsid w:val="00C15747"/>
    <w:rsid w:val="00C172AA"/>
    <w:rsid w:val="00C17F70"/>
    <w:rsid w:val="00C205A6"/>
    <w:rsid w:val="00C231A7"/>
    <w:rsid w:val="00C2353A"/>
    <w:rsid w:val="00C23E7B"/>
    <w:rsid w:val="00C2546A"/>
    <w:rsid w:val="00C2767A"/>
    <w:rsid w:val="00C27B75"/>
    <w:rsid w:val="00C30127"/>
    <w:rsid w:val="00C3079F"/>
    <w:rsid w:val="00C31FDB"/>
    <w:rsid w:val="00C3513C"/>
    <w:rsid w:val="00C40273"/>
    <w:rsid w:val="00C40A30"/>
    <w:rsid w:val="00C41816"/>
    <w:rsid w:val="00C41BF4"/>
    <w:rsid w:val="00C43255"/>
    <w:rsid w:val="00C43698"/>
    <w:rsid w:val="00C446AD"/>
    <w:rsid w:val="00C45AA6"/>
    <w:rsid w:val="00C47509"/>
    <w:rsid w:val="00C4753E"/>
    <w:rsid w:val="00C478FA"/>
    <w:rsid w:val="00C50436"/>
    <w:rsid w:val="00C511E0"/>
    <w:rsid w:val="00C51DD8"/>
    <w:rsid w:val="00C526E5"/>
    <w:rsid w:val="00C53C66"/>
    <w:rsid w:val="00C55A50"/>
    <w:rsid w:val="00C55C4F"/>
    <w:rsid w:val="00C56360"/>
    <w:rsid w:val="00C56DED"/>
    <w:rsid w:val="00C572FF"/>
    <w:rsid w:val="00C57304"/>
    <w:rsid w:val="00C60F1F"/>
    <w:rsid w:val="00C615EC"/>
    <w:rsid w:val="00C62539"/>
    <w:rsid w:val="00C62B80"/>
    <w:rsid w:val="00C63C1C"/>
    <w:rsid w:val="00C64475"/>
    <w:rsid w:val="00C65FED"/>
    <w:rsid w:val="00C67481"/>
    <w:rsid w:val="00C67A1E"/>
    <w:rsid w:val="00C70548"/>
    <w:rsid w:val="00C7210C"/>
    <w:rsid w:val="00C72362"/>
    <w:rsid w:val="00C72DC5"/>
    <w:rsid w:val="00C72E4F"/>
    <w:rsid w:val="00C75E87"/>
    <w:rsid w:val="00C7603A"/>
    <w:rsid w:val="00C76129"/>
    <w:rsid w:val="00C76C84"/>
    <w:rsid w:val="00C81933"/>
    <w:rsid w:val="00C840A2"/>
    <w:rsid w:val="00C841F0"/>
    <w:rsid w:val="00C8454D"/>
    <w:rsid w:val="00C85A6E"/>
    <w:rsid w:val="00C87AF9"/>
    <w:rsid w:val="00C87C05"/>
    <w:rsid w:val="00C87EAB"/>
    <w:rsid w:val="00C90015"/>
    <w:rsid w:val="00C9352C"/>
    <w:rsid w:val="00C93932"/>
    <w:rsid w:val="00C958B9"/>
    <w:rsid w:val="00C96204"/>
    <w:rsid w:val="00CA0DDB"/>
    <w:rsid w:val="00CA146D"/>
    <w:rsid w:val="00CA16E3"/>
    <w:rsid w:val="00CA3E74"/>
    <w:rsid w:val="00CA627B"/>
    <w:rsid w:val="00CA6F4F"/>
    <w:rsid w:val="00CA73FE"/>
    <w:rsid w:val="00CB02B4"/>
    <w:rsid w:val="00CB0677"/>
    <w:rsid w:val="00CB07CD"/>
    <w:rsid w:val="00CB09C7"/>
    <w:rsid w:val="00CB0CF5"/>
    <w:rsid w:val="00CB1262"/>
    <w:rsid w:val="00CB2A14"/>
    <w:rsid w:val="00CB4748"/>
    <w:rsid w:val="00CB4AD4"/>
    <w:rsid w:val="00CB56DB"/>
    <w:rsid w:val="00CB5DDA"/>
    <w:rsid w:val="00CB7176"/>
    <w:rsid w:val="00CC0935"/>
    <w:rsid w:val="00CC24BE"/>
    <w:rsid w:val="00CC4739"/>
    <w:rsid w:val="00CC4B3A"/>
    <w:rsid w:val="00CC660B"/>
    <w:rsid w:val="00CD020C"/>
    <w:rsid w:val="00CD0B98"/>
    <w:rsid w:val="00CD0EDE"/>
    <w:rsid w:val="00CD33F1"/>
    <w:rsid w:val="00CD4C5E"/>
    <w:rsid w:val="00CD4E1C"/>
    <w:rsid w:val="00CD5686"/>
    <w:rsid w:val="00CD5B19"/>
    <w:rsid w:val="00CD5B6B"/>
    <w:rsid w:val="00CD5DD1"/>
    <w:rsid w:val="00CD6B66"/>
    <w:rsid w:val="00CD712B"/>
    <w:rsid w:val="00CE15E8"/>
    <w:rsid w:val="00CE2B63"/>
    <w:rsid w:val="00CE3BA3"/>
    <w:rsid w:val="00CE3FD4"/>
    <w:rsid w:val="00CE4659"/>
    <w:rsid w:val="00CE5C84"/>
    <w:rsid w:val="00CE7E27"/>
    <w:rsid w:val="00CF0979"/>
    <w:rsid w:val="00CF1AD3"/>
    <w:rsid w:val="00CF2F85"/>
    <w:rsid w:val="00CF4269"/>
    <w:rsid w:val="00CF4A78"/>
    <w:rsid w:val="00CF4EC2"/>
    <w:rsid w:val="00CF4F2C"/>
    <w:rsid w:val="00CF6361"/>
    <w:rsid w:val="00CF67FC"/>
    <w:rsid w:val="00D014C9"/>
    <w:rsid w:val="00D01F6A"/>
    <w:rsid w:val="00D0357D"/>
    <w:rsid w:val="00D038B8"/>
    <w:rsid w:val="00D04B10"/>
    <w:rsid w:val="00D06515"/>
    <w:rsid w:val="00D06D20"/>
    <w:rsid w:val="00D072AE"/>
    <w:rsid w:val="00D11393"/>
    <w:rsid w:val="00D13479"/>
    <w:rsid w:val="00D15502"/>
    <w:rsid w:val="00D15695"/>
    <w:rsid w:val="00D15E69"/>
    <w:rsid w:val="00D16382"/>
    <w:rsid w:val="00D16404"/>
    <w:rsid w:val="00D16FF2"/>
    <w:rsid w:val="00D17B61"/>
    <w:rsid w:val="00D20E6C"/>
    <w:rsid w:val="00D211F2"/>
    <w:rsid w:val="00D24000"/>
    <w:rsid w:val="00D31990"/>
    <w:rsid w:val="00D32E6A"/>
    <w:rsid w:val="00D34899"/>
    <w:rsid w:val="00D3496C"/>
    <w:rsid w:val="00D34F14"/>
    <w:rsid w:val="00D35A32"/>
    <w:rsid w:val="00D35EAF"/>
    <w:rsid w:val="00D40D48"/>
    <w:rsid w:val="00D411DE"/>
    <w:rsid w:val="00D41795"/>
    <w:rsid w:val="00D42599"/>
    <w:rsid w:val="00D426FB"/>
    <w:rsid w:val="00D4304E"/>
    <w:rsid w:val="00D43216"/>
    <w:rsid w:val="00D444EB"/>
    <w:rsid w:val="00D44DF9"/>
    <w:rsid w:val="00D450E1"/>
    <w:rsid w:val="00D45173"/>
    <w:rsid w:val="00D46A6F"/>
    <w:rsid w:val="00D4750D"/>
    <w:rsid w:val="00D5004E"/>
    <w:rsid w:val="00D5005F"/>
    <w:rsid w:val="00D50742"/>
    <w:rsid w:val="00D50DBE"/>
    <w:rsid w:val="00D50EF8"/>
    <w:rsid w:val="00D516F3"/>
    <w:rsid w:val="00D5170E"/>
    <w:rsid w:val="00D51857"/>
    <w:rsid w:val="00D55DEB"/>
    <w:rsid w:val="00D60E2F"/>
    <w:rsid w:val="00D61147"/>
    <w:rsid w:val="00D612D9"/>
    <w:rsid w:val="00D62EAF"/>
    <w:rsid w:val="00D63955"/>
    <w:rsid w:val="00D641C9"/>
    <w:rsid w:val="00D64597"/>
    <w:rsid w:val="00D65BD3"/>
    <w:rsid w:val="00D66520"/>
    <w:rsid w:val="00D70685"/>
    <w:rsid w:val="00D714F8"/>
    <w:rsid w:val="00D7409D"/>
    <w:rsid w:val="00D768D0"/>
    <w:rsid w:val="00D77F4B"/>
    <w:rsid w:val="00D80983"/>
    <w:rsid w:val="00D817AA"/>
    <w:rsid w:val="00D8203C"/>
    <w:rsid w:val="00D84DE8"/>
    <w:rsid w:val="00D8526A"/>
    <w:rsid w:val="00D8571F"/>
    <w:rsid w:val="00D85B8E"/>
    <w:rsid w:val="00D8671A"/>
    <w:rsid w:val="00D87FB7"/>
    <w:rsid w:val="00D91026"/>
    <w:rsid w:val="00D92A12"/>
    <w:rsid w:val="00D93555"/>
    <w:rsid w:val="00D93563"/>
    <w:rsid w:val="00D94874"/>
    <w:rsid w:val="00D956A3"/>
    <w:rsid w:val="00D9622A"/>
    <w:rsid w:val="00D96504"/>
    <w:rsid w:val="00DA2B10"/>
    <w:rsid w:val="00DA3FEB"/>
    <w:rsid w:val="00DA40A0"/>
    <w:rsid w:val="00DA43A2"/>
    <w:rsid w:val="00DA5B0B"/>
    <w:rsid w:val="00DA7355"/>
    <w:rsid w:val="00DA7B63"/>
    <w:rsid w:val="00DB049D"/>
    <w:rsid w:val="00DB0AF3"/>
    <w:rsid w:val="00DB2C20"/>
    <w:rsid w:val="00DB3CFA"/>
    <w:rsid w:val="00DB5624"/>
    <w:rsid w:val="00DB717B"/>
    <w:rsid w:val="00DC0291"/>
    <w:rsid w:val="00DC02E7"/>
    <w:rsid w:val="00DC0C29"/>
    <w:rsid w:val="00DC2075"/>
    <w:rsid w:val="00DC2A0B"/>
    <w:rsid w:val="00DC3C88"/>
    <w:rsid w:val="00DC42BB"/>
    <w:rsid w:val="00DC5E1D"/>
    <w:rsid w:val="00DC6C24"/>
    <w:rsid w:val="00DC6E2C"/>
    <w:rsid w:val="00DC6F66"/>
    <w:rsid w:val="00DD0642"/>
    <w:rsid w:val="00DD2330"/>
    <w:rsid w:val="00DD320E"/>
    <w:rsid w:val="00DD48EB"/>
    <w:rsid w:val="00DD54E7"/>
    <w:rsid w:val="00DD64A2"/>
    <w:rsid w:val="00DD6702"/>
    <w:rsid w:val="00DD6709"/>
    <w:rsid w:val="00DD77E5"/>
    <w:rsid w:val="00DD7FB4"/>
    <w:rsid w:val="00DE219D"/>
    <w:rsid w:val="00DE3BCC"/>
    <w:rsid w:val="00DE74DC"/>
    <w:rsid w:val="00DE784E"/>
    <w:rsid w:val="00DF0D24"/>
    <w:rsid w:val="00DF253E"/>
    <w:rsid w:val="00DF458C"/>
    <w:rsid w:val="00DF52AF"/>
    <w:rsid w:val="00DF6428"/>
    <w:rsid w:val="00DF7D75"/>
    <w:rsid w:val="00E004EF"/>
    <w:rsid w:val="00E0073B"/>
    <w:rsid w:val="00E00BE4"/>
    <w:rsid w:val="00E00D90"/>
    <w:rsid w:val="00E01121"/>
    <w:rsid w:val="00E0350B"/>
    <w:rsid w:val="00E03624"/>
    <w:rsid w:val="00E037E5"/>
    <w:rsid w:val="00E04E89"/>
    <w:rsid w:val="00E050C9"/>
    <w:rsid w:val="00E062D6"/>
    <w:rsid w:val="00E06A75"/>
    <w:rsid w:val="00E10687"/>
    <w:rsid w:val="00E106D9"/>
    <w:rsid w:val="00E107EC"/>
    <w:rsid w:val="00E113A1"/>
    <w:rsid w:val="00E12431"/>
    <w:rsid w:val="00E12443"/>
    <w:rsid w:val="00E1266B"/>
    <w:rsid w:val="00E14825"/>
    <w:rsid w:val="00E150BE"/>
    <w:rsid w:val="00E15EE1"/>
    <w:rsid w:val="00E16991"/>
    <w:rsid w:val="00E16EB9"/>
    <w:rsid w:val="00E2014F"/>
    <w:rsid w:val="00E21DDF"/>
    <w:rsid w:val="00E22D0B"/>
    <w:rsid w:val="00E2441B"/>
    <w:rsid w:val="00E25E7A"/>
    <w:rsid w:val="00E302F5"/>
    <w:rsid w:val="00E35066"/>
    <w:rsid w:val="00E35A32"/>
    <w:rsid w:val="00E36030"/>
    <w:rsid w:val="00E36FAC"/>
    <w:rsid w:val="00E37AAE"/>
    <w:rsid w:val="00E406CB"/>
    <w:rsid w:val="00E40AC1"/>
    <w:rsid w:val="00E41932"/>
    <w:rsid w:val="00E42487"/>
    <w:rsid w:val="00E4603E"/>
    <w:rsid w:val="00E47F01"/>
    <w:rsid w:val="00E51025"/>
    <w:rsid w:val="00E534D3"/>
    <w:rsid w:val="00E55F4E"/>
    <w:rsid w:val="00E57F86"/>
    <w:rsid w:val="00E6182E"/>
    <w:rsid w:val="00E63AED"/>
    <w:rsid w:val="00E63F50"/>
    <w:rsid w:val="00E65DDF"/>
    <w:rsid w:val="00E669DF"/>
    <w:rsid w:val="00E66C6B"/>
    <w:rsid w:val="00E671E9"/>
    <w:rsid w:val="00E70076"/>
    <w:rsid w:val="00E70506"/>
    <w:rsid w:val="00E7283F"/>
    <w:rsid w:val="00E73D5F"/>
    <w:rsid w:val="00E74487"/>
    <w:rsid w:val="00E747AD"/>
    <w:rsid w:val="00E74B4B"/>
    <w:rsid w:val="00E74FA7"/>
    <w:rsid w:val="00E765A0"/>
    <w:rsid w:val="00E76A3E"/>
    <w:rsid w:val="00E77367"/>
    <w:rsid w:val="00E774E0"/>
    <w:rsid w:val="00E811ED"/>
    <w:rsid w:val="00E814AA"/>
    <w:rsid w:val="00E8171E"/>
    <w:rsid w:val="00E81F8B"/>
    <w:rsid w:val="00E835C1"/>
    <w:rsid w:val="00E83687"/>
    <w:rsid w:val="00E847B4"/>
    <w:rsid w:val="00E84898"/>
    <w:rsid w:val="00E85207"/>
    <w:rsid w:val="00E8562A"/>
    <w:rsid w:val="00E87B39"/>
    <w:rsid w:val="00E90341"/>
    <w:rsid w:val="00E904BC"/>
    <w:rsid w:val="00E91CC0"/>
    <w:rsid w:val="00E92162"/>
    <w:rsid w:val="00E925F2"/>
    <w:rsid w:val="00E926B8"/>
    <w:rsid w:val="00E94371"/>
    <w:rsid w:val="00E95A4A"/>
    <w:rsid w:val="00E95B06"/>
    <w:rsid w:val="00E95EBB"/>
    <w:rsid w:val="00E96C73"/>
    <w:rsid w:val="00E96D68"/>
    <w:rsid w:val="00E973CA"/>
    <w:rsid w:val="00E9777C"/>
    <w:rsid w:val="00E97F1D"/>
    <w:rsid w:val="00EA12D0"/>
    <w:rsid w:val="00EA3006"/>
    <w:rsid w:val="00EA3520"/>
    <w:rsid w:val="00EA4F8D"/>
    <w:rsid w:val="00EA51A0"/>
    <w:rsid w:val="00EA6748"/>
    <w:rsid w:val="00EA6907"/>
    <w:rsid w:val="00EA79F1"/>
    <w:rsid w:val="00EB05AD"/>
    <w:rsid w:val="00EB0B1F"/>
    <w:rsid w:val="00EB1A84"/>
    <w:rsid w:val="00EB284B"/>
    <w:rsid w:val="00EB4610"/>
    <w:rsid w:val="00EB49B9"/>
    <w:rsid w:val="00EB4DAE"/>
    <w:rsid w:val="00EB5438"/>
    <w:rsid w:val="00EB5E50"/>
    <w:rsid w:val="00EB5F63"/>
    <w:rsid w:val="00EB6C0A"/>
    <w:rsid w:val="00EB7DF7"/>
    <w:rsid w:val="00EB7F29"/>
    <w:rsid w:val="00EC0563"/>
    <w:rsid w:val="00EC09E9"/>
    <w:rsid w:val="00EC0C3D"/>
    <w:rsid w:val="00EC142E"/>
    <w:rsid w:val="00EC448F"/>
    <w:rsid w:val="00EC56D5"/>
    <w:rsid w:val="00EC5857"/>
    <w:rsid w:val="00ED1917"/>
    <w:rsid w:val="00ED36C0"/>
    <w:rsid w:val="00ED3CBD"/>
    <w:rsid w:val="00ED3FF4"/>
    <w:rsid w:val="00ED65E5"/>
    <w:rsid w:val="00ED758B"/>
    <w:rsid w:val="00EE11C4"/>
    <w:rsid w:val="00EE1256"/>
    <w:rsid w:val="00EE3117"/>
    <w:rsid w:val="00EE31A2"/>
    <w:rsid w:val="00EE5003"/>
    <w:rsid w:val="00EE684D"/>
    <w:rsid w:val="00EE6F33"/>
    <w:rsid w:val="00EF0025"/>
    <w:rsid w:val="00EF092F"/>
    <w:rsid w:val="00EF0B84"/>
    <w:rsid w:val="00EF3EDE"/>
    <w:rsid w:val="00EF561F"/>
    <w:rsid w:val="00F00E30"/>
    <w:rsid w:val="00F01825"/>
    <w:rsid w:val="00F0185B"/>
    <w:rsid w:val="00F034BE"/>
    <w:rsid w:val="00F03BB6"/>
    <w:rsid w:val="00F04668"/>
    <w:rsid w:val="00F05315"/>
    <w:rsid w:val="00F0583A"/>
    <w:rsid w:val="00F06E6F"/>
    <w:rsid w:val="00F07202"/>
    <w:rsid w:val="00F07B9A"/>
    <w:rsid w:val="00F14C5B"/>
    <w:rsid w:val="00F17A20"/>
    <w:rsid w:val="00F17D57"/>
    <w:rsid w:val="00F20B87"/>
    <w:rsid w:val="00F210E1"/>
    <w:rsid w:val="00F21F67"/>
    <w:rsid w:val="00F22E7E"/>
    <w:rsid w:val="00F244CC"/>
    <w:rsid w:val="00F251C6"/>
    <w:rsid w:val="00F260D6"/>
    <w:rsid w:val="00F265E2"/>
    <w:rsid w:val="00F26DAE"/>
    <w:rsid w:val="00F3021D"/>
    <w:rsid w:val="00F31D50"/>
    <w:rsid w:val="00F329A0"/>
    <w:rsid w:val="00F33233"/>
    <w:rsid w:val="00F35092"/>
    <w:rsid w:val="00F36AF6"/>
    <w:rsid w:val="00F36FA9"/>
    <w:rsid w:val="00F37D41"/>
    <w:rsid w:val="00F4198D"/>
    <w:rsid w:val="00F4221A"/>
    <w:rsid w:val="00F42F1F"/>
    <w:rsid w:val="00F436BC"/>
    <w:rsid w:val="00F45821"/>
    <w:rsid w:val="00F4597D"/>
    <w:rsid w:val="00F46307"/>
    <w:rsid w:val="00F46EEE"/>
    <w:rsid w:val="00F52209"/>
    <w:rsid w:val="00F527E1"/>
    <w:rsid w:val="00F54ABD"/>
    <w:rsid w:val="00F55EC1"/>
    <w:rsid w:val="00F5662A"/>
    <w:rsid w:val="00F57A60"/>
    <w:rsid w:val="00F57AA6"/>
    <w:rsid w:val="00F57D5B"/>
    <w:rsid w:val="00F60868"/>
    <w:rsid w:val="00F6123D"/>
    <w:rsid w:val="00F622E0"/>
    <w:rsid w:val="00F62947"/>
    <w:rsid w:val="00F637F5"/>
    <w:rsid w:val="00F63DE6"/>
    <w:rsid w:val="00F65971"/>
    <w:rsid w:val="00F65C3F"/>
    <w:rsid w:val="00F66576"/>
    <w:rsid w:val="00F66E00"/>
    <w:rsid w:val="00F714E6"/>
    <w:rsid w:val="00F726F0"/>
    <w:rsid w:val="00F72703"/>
    <w:rsid w:val="00F72BD9"/>
    <w:rsid w:val="00F737A8"/>
    <w:rsid w:val="00F74522"/>
    <w:rsid w:val="00F757C5"/>
    <w:rsid w:val="00F75980"/>
    <w:rsid w:val="00F77E1E"/>
    <w:rsid w:val="00F802FC"/>
    <w:rsid w:val="00F82398"/>
    <w:rsid w:val="00F83C8B"/>
    <w:rsid w:val="00F85FCF"/>
    <w:rsid w:val="00F860A4"/>
    <w:rsid w:val="00F86E9F"/>
    <w:rsid w:val="00F86F7B"/>
    <w:rsid w:val="00F870E6"/>
    <w:rsid w:val="00F87AEA"/>
    <w:rsid w:val="00F9064B"/>
    <w:rsid w:val="00F90AE4"/>
    <w:rsid w:val="00F91FF5"/>
    <w:rsid w:val="00F920BA"/>
    <w:rsid w:val="00F92484"/>
    <w:rsid w:val="00F934CA"/>
    <w:rsid w:val="00F94C07"/>
    <w:rsid w:val="00F94FE6"/>
    <w:rsid w:val="00F9684D"/>
    <w:rsid w:val="00F96DBD"/>
    <w:rsid w:val="00F96DF6"/>
    <w:rsid w:val="00F96EC2"/>
    <w:rsid w:val="00FA0C7C"/>
    <w:rsid w:val="00FA1463"/>
    <w:rsid w:val="00FA227F"/>
    <w:rsid w:val="00FA483B"/>
    <w:rsid w:val="00FA5E38"/>
    <w:rsid w:val="00FA621D"/>
    <w:rsid w:val="00FA6DF0"/>
    <w:rsid w:val="00FB0BCE"/>
    <w:rsid w:val="00FB28B7"/>
    <w:rsid w:val="00FB2B5A"/>
    <w:rsid w:val="00FB2D5D"/>
    <w:rsid w:val="00FB4F4D"/>
    <w:rsid w:val="00FC039F"/>
    <w:rsid w:val="00FC09C7"/>
    <w:rsid w:val="00FC0E06"/>
    <w:rsid w:val="00FC1291"/>
    <w:rsid w:val="00FC14D2"/>
    <w:rsid w:val="00FC3025"/>
    <w:rsid w:val="00FC3890"/>
    <w:rsid w:val="00FC3EBB"/>
    <w:rsid w:val="00FC49A3"/>
    <w:rsid w:val="00FC4B85"/>
    <w:rsid w:val="00FC4FE2"/>
    <w:rsid w:val="00FC5F90"/>
    <w:rsid w:val="00FD068E"/>
    <w:rsid w:val="00FD1B8C"/>
    <w:rsid w:val="00FD1E45"/>
    <w:rsid w:val="00FD2167"/>
    <w:rsid w:val="00FD2EBA"/>
    <w:rsid w:val="00FD31DC"/>
    <w:rsid w:val="00FD34F0"/>
    <w:rsid w:val="00FD6C52"/>
    <w:rsid w:val="00FE221A"/>
    <w:rsid w:val="00FE478E"/>
    <w:rsid w:val="00FE5C5B"/>
    <w:rsid w:val="00FF1133"/>
    <w:rsid w:val="00FF2B9B"/>
    <w:rsid w:val="00FF3972"/>
    <w:rsid w:val="00FF518E"/>
    <w:rsid w:val="00FF5379"/>
    <w:rsid w:val="00FF56CB"/>
    <w:rsid w:val="00FF5D64"/>
    <w:rsid w:val="00FF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DF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E74FA7"/>
    <w:pPr>
      <w:keepNext/>
      <w:spacing w:before="240" w:after="60" w:line="240" w:lineRule="auto"/>
      <w:outlineLvl w:val="1"/>
    </w:pPr>
    <w:rPr>
      <w:rFonts w:ascii="USABlack" w:eastAsia="Times New Roman" w:hAnsi="USABlack"/>
      <w:i/>
      <w:szCs w:val="20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SQ"/>
    <w:basedOn w:val="Normal"/>
    <w:link w:val="CabealhoChar"/>
    <w:uiPriority w:val="99"/>
    <w:unhideWhenUsed/>
    <w:rsid w:val="00DD0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SQ Char"/>
    <w:basedOn w:val="Fontepargpadro"/>
    <w:link w:val="Cabealho"/>
    <w:uiPriority w:val="99"/>
    <w:rsid w:val="00DD0642"/>
  </w:style>
  <w:style w:type="paragraph" w:styleId="Rodap">
    <w:name w:val="footer"/>
    <w:basedOn w:val="Normal"/>
    <w:link w:val="RodapChar"/>
    <w:uiPriority w:val="99"/>
    <w:semiHidden/>
    <w:unhideWhenUsed/>
    <w:rsid w:val="00DD0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D0642"/>
  </w:style>
  <w:style w:type="paragraph" w:styleId="Textodebalo">
    <w:name w:val="Balloon Text"/>
    <w:basedOn w:val="Normal"/>
    <w:link w:val="TextodebaloChar"/>
    <w:uiPriority w:val="99"/>
    <w:semiHidden/>
    <w:unhideWhenUsed/>
    <w:rsid w:val="00DD0642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DD06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D06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8E6838"/>
    <w:rPr>
      <w:sz w:val="22"/>
      <w:szCs w:val="22"/>
      <w:lang w:eastAsia="en-US"/>
    </w:rPr>
  </w:style>
  <w:style w:type="character" w:customStyle="1" w:styleId="Ttulo2Char">
    <w:name w:val="Título 2 Char"/>
    <w:link w:val="Ttulo2"/>
    <w:rsid w:val="00E74FA7"/>
    <w:rPr>
      <w:rFonts w:ascii="USABlack" w:eastAsia="Times New Roman" w:hAnsi="USABlack"/>
      <w:i/>
      <w:sz w:val="22"/>
    </w:rPr>
  </w:style>
  <w:style w:type="paragraph" w:styleId="Recuodecorpodetexto">
    <w:name w:val="Body Text Indent"/>
    <w:basedOn w:val="Normal"/>
    <w:link w:val="RecuodecorpodetextoChar"/>
    <w:rsid w:val="00E74FA7"/>
    <w:pPr>
      <w:pBdr>
        <w:bottom w:val="single" w:sz="24" w:space="1" w:color="C0C0C0"/>
      </w:pBdr>
      <w:spacing w:after="0" w:line="240" w:lineRule="auto"/>
      <w:ind w:right="-1"/>
      <w:jc w:val="both"/>
    </w:pPr>
    <w:rPr>
      <w:rFonts w:ascii="BellCent NamNum BT" w:eastAsia="Times New Roman" w:hAnsi="BellCent NamNum BT"/>
      <w:b/>
      <w:smallCaps/>
      <w:sz w:val="28"/>
      <w:szCs w:val="20"/>
      <w:lang/>
    </w:rPr>
  </w:style>
  <w:style w:type="character" w:customStyle="1" w:styleId="RecuodecorpodetextoChar">
    <w:name w:val="Recuo de corpo de texto Char"/>
    <w:link w:val="Recuodecorpodetexto"/>
    <w:rsid w:val="00E74FA7"/>
    <w:rPr>
      <w:rFonts w:ascii="BellCent NamNum BT" w:eastAsia="Times New Roman" w:hAnsi="BellCent NamNum BT"/>
      <w:b/>
      <w:smallCaps/>
      <w:sz w:val="28"/>
    </w:rPr>
  </w:style>
  <w:style w:type="paragraph" w:customStyle="1" w:styleId="sub1">
    <w:name w:val="sub1"/>
    <w:basedOn w:val="Normal"/>
    <w:rsid w:val="00031342"/>
    <w:pPr>
      <w:spacing w:before="600" w:line="340" w:lineRule="exact"/>
      <w:jc w:val="both"/>
    </w:pPr>
    <w:rPr>
      <w:rFonts w:ascii="Book Antiqua" w:eastAsia="Times New Roman" w:hAnsi="Book Antiqua"/>
      <w:b/>
      <w:i/>
      <w:sz w:val="28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281"/>
    <w:pPr>
      <w:spacing w:after="120"/>
      <w:ind w:left="283"/>
    </w:pPr>
    <w:rPr>
      <w:sz w:val="16"/>
      <w:szCs w:val="16"/>
      <w:lang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A4281"/>
    <w:rPr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AA7782"/>
    <w:pPr>
      <w:spacing w:before="360" w:after="240" w:line="240" w:lineRule="auto"/>
      <w:jc w:val="center"/>
    </w:pPr>
    <w:rPr>
      <w:rFonts w:ascii="Arial" w:eastAsia="Times New Roman" w:hAnsi="Arial"/>
      <w:b/>
      <w:bCs/>
      <w:color w:val="000080"/>
      <w:sz w:val="32"/>
      <w:szCs w:val="24"/>
      <w:lang/>
    </w:rPr>
  </w:style>
  <w:style w:type="character" w:customStyle="1" w:styleId="TtuloChar">
    <w:name w:val="Título Char"/>
    <w:link w:val="Ttulo"/>
    <w:rsid w:val="00AA7782"/>
    <w:rPr>
      <w:rFonts w:ascii="Arial" w:eastAsia="Times New Roman" w:hAnsi="Arial" w:cs="Arial"/>
      <w:b/>
      <w:bCs/>
      <w:color w:val="000080"/>
      <w:sz w:val="32"/>
      <w:szCs w:val="24"/>
    </w:rPr>
  </w:style>
  <w:style w:type="paragraph" w:styleId="PargrafodaLista">
    <w:name w:val="List Paragraph"/>
    <w:basedOn w:val="Normal"/>
    <w:uiPriority w:val="34"/>
    <w:qFormat/>
    <w:rsid w:val="009E7965"/>
    <w:pPr>
      <w:ind w:left="720"/>
    </w:pPr>
  </w:style>
  <w:style w:type="character" w:styleId="Hyperlink">
    <w:name w:val="Hyperlink"/>
    <w:uiPriority w:val="99"/>
    <w:unhideWhenUsed/>
    <w:rsid w:val="00BC3AAC"/>
    <w:rPr>
      <w:color w:val="0000FF"/>
      <w:u w:val="single"/>
    </w:rPr>
  </w:style>
  <w:style w:type="paragraph" w:customStyle="1" w:styleId="StyleLeft063cmHanging063cmBefore0ptAfter0pt">
    <w:name w:val="Style Left:  063 cm Hanging:  063 cm Before:  0 pt After:  0 pt"/>
    <w:basedOn w:val="Normal"/>
    <w:rsid w:val="005F4331"/>
    <w:pPr>
      <w:numPr>
        <w:numId w:val="2"/>
      </w:numPr>
      <w:spacing w:before="120" w:after="240" w:line="360" w:lineRule="auto"/>
      <w:jc w:val="both"/>
    </w:pPr>
    <w:rPr>
      <w:rFonts w:ascii="Tahoma" w:eastAsia="Times New Roman" w:hAnsi="Tahoma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C05C1B"/>
    <w:pPr>
      <w:spacing w:before="120" w:after="240" w:line="360" w:lineRule="auto"/>
      <w:jc w:val="both"/>
    </w:pPr>
    <w:rPr>
      <w:rFonts w:ascii="Tahoma" w:eastAsia="Times New Roman" w:hAnsi="Tahoma"/>
      <w:sz w:val="20"/>
      <w:szCs w:val="20"/>
      <w:lang/>
    </w:rPr>
  </w:style>
  <w:style w:type="character" w:customStyle="1" w:styleId="TextodenotaderodapChar">
    <w:name w:val="Texto de nota de rodapé Char"/>
    <w:link w:val="Textodenotaderodap"/>
    <w:semiHidden/>
    <w:rsid w:val="00C05C1B"/>
    <w:rPr>
      <w:rFonts w:ascii="Tahoma" w:eastAsia="Times New Roman" w:hAnsi="Tahoma"/>
    </w:rPr>
  </w:style>
  <w:style w:type="character" w:styleId="Refdenotaderodap">
    <w:name w:val="footnote reference"/>
    <w:semiHidden/>
    <w:rsid w:val="00C05C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ualidata\_SVN\qualidade\005%20-%20Formul&#225;rios\SGQ\FM-SGQ-001-Relato%20de%20Reuni&#227;o\FM-SGQ-001-Relato%20de%20Reuni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AE51-ACAB-421B-9E8A-74C1B616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FM-SGQ-001-Relato de Reunião.dot</Template>
  <TotalTime>1060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Pederzoli</dc:creator>
  <cp:lastModifiedBy>Odin</cp:lastModifiedBy>
  <cp:revision>10</cp:revision>
  <dcterms:created xsi:type="dcterms:W3CDTF">2012-05-24T20:45:00Z</dcterms:created>
  <dcterms:modified xsi:type="dcterms:W3CDTF">2013-05-01T11:09:00Z</dcterms:modified>
</cp:coreProperties>
</file>