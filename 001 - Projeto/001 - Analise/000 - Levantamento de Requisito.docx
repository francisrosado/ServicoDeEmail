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782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>Identificação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6"/>
        <w:gridCol w:w="2823"/>
        <w:gridCol w:w="4703"/>
      </w:tblGrid>
      <w:tr w:rsidR="00AA7782" w:rsidTr="0037005B">
        <w:trPr>
          <w:trHeight w:val="442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7782" w:rsidRPr="003B651E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Projeto: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Serviço de Email.</w:t>
            </w:r>
          </w:p>
        </w:tc>
      </w:tr>
      <w:tr w:rsidR="00AA7782" w:rsidTr="008C491A">
        <w:trPr>
          <w:trHeight w:val="457"/>
        </w:trPr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677" w:rsidRPr="003B651E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Data da Reunião: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05</w:t>
            </w:r>
            <w:r w:rsidR="00E037E5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-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01</w:t>
            </w:r>
            <w:r w:rsidR="0016335E"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-20</w:t>
            </w:r>
            <w:r w:rsidR="00CF67FC"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E81F8B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Horário:</w:t>
            </w:r>
            <w:r w:rsidRPr="003B651E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Local:</w:t>
            </w: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Home Office</w:t>
            </w:r>
          </w:p>
        </w:tc>
      </w:tr>
      <w:tr w:rsidR="00AA7782" w:rsidTr="0037005B">
        <w:trPr>
          <w:cantSplit/>
          <w:trHeight w:val="442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782" w:rsidRPr="003B651E" w:rsidRDefault="00AA7782" w:rsidP="00CB0677">
            <w:pPr>
              <w:pStyle w:val="Ttulo"/>
              <w:spacing w:before="120" w:after="120"/>
              <w:jc w:val="left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Objetivo da Reunião:</w:t>
            </w:r>
            <w:r w:rsidRPr="003B651E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 xml:space="preserve"> </w:t>
            </w:r>
            <w:r w:rsidR="00CB0677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>Estruturar Serviço de Email.</w:t>
            </w:r>
          </w:p>
        </w:tc>
      </w:tr>
      <w:tr w:rsidR="0037005B" w:rsidTr="00DC42BB">
        <w:trPr>
          <w:cantSplit/>
          <w:trHeight w:val="457"/>
        </w:trPr>
        <w:tc>
          <w:tcPr>
            <w:tcW w:w="106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05B" w:rsidRPr="003B651E" w:rsidRDefault="0037005B" w:rsidP="00CB0677">
            <w:pPr>
              <w:pStyle w:val="Ttulo"/>
              <w:spacing w:before="120" w:after="12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 xml:space="preserve">Relator: </w:t>
            </w:r>
            <w:r w:rsidR="00CB0677"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  <w:t>Francis</w:t>
            </w:r>
          </w:p>
        </w:tc>
      </w:tr>
    </w:tbl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E811ED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 xml:space="preserve">Convidados / </w:t>
      </w:r>
      <w:r w:rsidR="00AA7782">
        <w:rPr>
          <w:color w:val="auto"/>
          <w:sz w:val="24"/>
        </w:rPr>
        <w:t>Participantes da Reunião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7"/>
        <w:gridCol w:w="1676"/>
        <w:gridCol w:w="2343"/>
        <w:gridCol w:w="1828"/>
        <w:gridCol w:w="1828"/>
      </w:tblGrid>
      <w:tr w:rsidR="00372259" w:rsidTr="00372259">
        <w:trPr>
          <w:trHeight w:val="44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Nome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Empresa/Área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Email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Telefone/Ramal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Assinatura</w:t>
            </w:r>
          </w:p>
        </w:tc>
      </w:tr>
      <w:tr w:rsidR="00372259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CB0677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Francis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372259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404210" w:rsidTr="00372259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 w:rsidP="00576B3D">
            <w:pPr>
              <w:pStyle w:val="Ttulo"/>
              <w:tabs>
                <w:tab w:val="center" w:pos="1380"/>
              </w:tabs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210" w:rsidRPr="003B651E" w:rsidRDefault="00404210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p w:rsidR="00AA7782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</w:rPr>
        <w:t>Pauta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2"/>
        <w:gridCol w:w="8105"/>
        <w:gridCol w:w="1985"/>
      </w:tblGrid>
      <w:tr w:rsidR="00372259" w:rsidTr="002D4AF9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 w:rsidP="00494ACF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#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2259" w:rsidRPr="003B651E" w:rsidRDefault="00372259" w:rsidP="00494ACF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Descrição do Assunto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59" w:rsidRPr="003B651E" w:rsidRDefault="002D4AF9" w:rsidP="00372259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Duração Prevista</w:t>
            </w:r>
          </w:p>
        </w:tc>
      </w:tr>
      <w:tr w:rsidR="00AD39C0" w:rsidTr="003E6A37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9C0" w:rsidRPr="003B651E" w:rsidRDefault="00AD39C0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C0" w:rsidRPr="003B651E" w:rsidRDefault="00AD39C0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9C0" w:rsidRPr="003B651E" w:rsidRDefault="00AD39C0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1525F8" w:rsidTr="003E6A37">
        <w:trPr>
          <w:trHeight w:val="330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5F8" w:rsidRPr="003B651E" w:rsidRDefault="001525F8" w:rsidP="00EC0563">
            <w:pPr>
              <w:pStyle w:val="Ttulo"/>
              <w:spacing w:before="120" w:after="0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8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5F8" w:rsidRPr="003B651E" w:rsidRDefault="001525F8" w:rsidP="00EC0563">
            <w:pPr>
              <w:pStyle w:val="Ttulo"/>
              <w:spacing w:before="120" w:after="0"/>
              <w:ind w:left="-108" w:firstLine="142"/>
              <w:jc w:val="left"/>
              <w:rPr>
                <w:rFonts w:cs="Arial"/>
                <w:b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823B1B" w:rsidRPr="00823B1B" w:rsidRDefault="00823B1B" w:rsidP="00AA7782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p w:rsidR="00AA7782" w:rsidRDefault="000F53B6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</w:rPr>
      </w:pPr>
      <w:r>
        <w:rPr>
          <w:color w:val="auto"/>
          <w:sz w:val="24"/>
          <w:lang w:val="pt-BR"/>
        </w:rPr>
        <w:t>Planejamento</w:t>
      </w:r>
    </w:p>
    <w:p w:rsidR="007C5EF2" w:rsidRDefault="007C5EF2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3D7E6A" w:rsidRDefault="003D7E6A" w:rsidP="00546216">
      <w:pPr>
        <w:pStyle w:val="Ttulo"/>
        <w:spacing w:before="0" w:after="0"/>
        <w:jc w:val="left"/>
        <w:rPr>
          <w:b w:val="0"/>
          <w:color w:val="auto"/>
          <w:sz w:val="20"/>
          <w:lang w:val="pt-BR"/>
        </w:rPr>
      </w:pPr>
    </w:p>
    <w:p w:rsidR="000F53B6" w:rsidRDefault="00015712" w:rsidP="00015712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Iniciar </w:t>
      </w:r>
      <w:r w:rsidR="00CB0677">
        <w:rPr>
          <w:b w:val="0"/>
          <w:color w:val="auto"/>
          <w:sz w:val="20"/>
          <w:lang w:val="pt-BR"/>
        </w:rPr>
        <w:t>Envio</w:t>
      </w:r>
      <w:r>
        <w:rPr>
          <w:b w:val="0"/>
          <w:color w:val="auto"/>
          <w:sz w:val="20"/>
          <w:lang w:val="pt-BR"/>
        </w:rPr>
        <w:t>:</w:t>
      </w:r>
    </w:p>
    <w:p w:rsidR="00CB0677" w:rsidRDefault="00CB0677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Verificar um lista de emails </w:t>
      </w:r>
    </w:p>
    <w:p w:rsidR="0064196B" w:rsidRDefault="0064196B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Verificar se existe hora marcada para envio.</w:t>
      </w:r>
    </w:p>
    <w:p w:rsidR="0064196B" w:rsidRDefault="0064196B" w:rsidP="00015712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Verificar se existe anexo.</w:t>
      </w:r>
    </w:p>
    <w:p w:rsidR="00CB0677" w:rsidRDefault="00CB0677" w:rsidP="00CB0677">
      <w:pPr>
        <w:pStyle w:val="Ttulo"/>
        <w:spacing w:before="0" w:after="0"/>
        <w:ind w:left="1440"/>
        <w:jc w:val="left"/>
        <w:rPr>
          <w:b w:val="0"/>
          <w:color w:val="auto"/>
          <w:sz w:val="20"/>
          <w:lang w:val="pt-BR"/>
        </w:rPr>
      </w:pPr>
    </w:p>
    <w:p w:rsidR="00BA589B" w:rsidRDefault="00CB0677" w:rsidP="00BA589B">
      <w:pPr>
        <w:pStyle w:val="Ttulo"/>
        <w:numPr>
          <w:ilvl w:val="0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proofErr w:type="spellStart"/>
      <w:r>
        <w:rPr>
          <w:b w:val="0"/>
          <w:color w:val="auto"/>
          <w:sz w:val="20"/>
          <w:lang w:val="pt-BR"/>
        </w:rPr>
        <w:t>Log</w:t>
      </w:r>
      <w:proofErr w:type="spellEnd"/>
    </w:p>
    <w:p w:rsidR="004F3B53" w:rsidRDefault="00421510" w:rsidP="00CB0677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 xml:space="preserve">Guardar histórico </w:t>
      </w:r>
      <w:r w:rsidR="00CB0677">
        <w:rPr>
          <w:b w:val="0"/>
          <w:color w:val="auto"/>
          <w:sz w:val="20"/>
          <w:lang w:val="pt-BR"/>
        </w:rPr>
        <w:t>do dia que foi enviado.</w:t>
      </w:r>
    </w:p>
    <w:p w:rsidR="0064196B" w:rsidRDefault="0064196B" w:rsidP="00CB0677">
      <w:pPr>
        <w:pStyle w:val="Ttulo"/>
        <w:numPr>
          <w:ilvl w:val="1"/>
          <w:numId w:val="15"/>
        </w:numPr>
        <w:spacing w:before="0" w:after="0"/>
        <w:jc w:val="left"/>
        <w:rPr>
          <w:b w:val="0"/>
          <w:color w:val="auto"/>
          <w:sz w:val="20"/>
          <w:lang w:val="pt-BR"/>
        </w:rPr>
      </w:pPr>
      <w:r>
        <w:rPr>
          <w:b w:val="0"/>
          <w:color w:val="auto"/>
          <w:sz w:val="20"/>
          <w:lang w:val="pt-BR"/>
        </w:rPr>
        <w:t>Marcar que foi enviado.</w:t>
      </w:r>
    </w:p>
    <w:p w:rsidR="0064196B" w:rsidRPr="00CB0677" w:rsidRDefault="0064196B" w:rsidP="0064196B">
      <w:pPr>
        <w:pStyle w:val="Ttulo"/>
        <w:spacing w:before="0" w:after="0"/>
        <w:ind w:left="1440"/>
        <w:jc w:val="left"/>
        <w:rPr>
          <w:b w:val="0"/>
          <w:color w:val="auto"/>
          <w:sz w:val="20"/>
          <w:lang w:val="pt-BR"/>
        </w:rPr>
      </w:pPr>
    </w:p>
    <w:p w:rsidR="00AA7782" w:rsidRDefault="00005EB8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  <w:lang w:val="pt-BR"/>
        </w:rPr>
      </w:pPr>
      <w:r>
        <w:rPr>
          <w:color w:val="auto"/>
          <w:sz w:val="24"/>
          <w:lang w:val="pt-BR"/>
        </w:rPr>
        <w:t>Diagrama</w:t>
      </w:r>
    </w:p>
    <w:p w:rsidR="00AA4323" w:rsidRPr="00EA3520" w:rsidRDefault="00AA4323" w:rsidP="00AA7782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p w:rsidR="00AA7782" w:rsidRPr="00EA3520" w:rsidRDefault="00AA7782" w:rsidP="005B59EE">
      <w:pPr>
        <w:pStyle w:val="Ttulo"/>
        <w:numPr>
          <w:ilvl w:val="0"/>
          <w:numId w:val="1"/>
        </w:numPr>
        <w:spacing w:before="0" w:after="0"/>
        <w:jc w:val="left"/>
        <w:rPr>
          <w:color w:val="auto"/>
          <w:sz w:val="24"/>
          <w:lang w:val="pt-BR"/>
        </w:rPr>
      </w:pPr>
      <w:r w:rsidRPr="00EA3520">
        <w:rPr>
          <w:color w:val="auto"/>
          <w:sz w:val="24"/>
          <w:lang w:val="pt-BR"/>
        </w:rPr>
        <w:t>Ações</w:t>
      </w:r>
    </w:p>
    <w:p w:rsidR="00AA7782" w:rsidRDefault="00AA7782" w:rsidP="00AA7782">
      <w:pPr>
        <w:pStyle w:val="Ttulo"/>
        <w:spacing w:before="0" w:after="0"/>
        <w:jc w:val="left"/>
        <w:rPr>
          <w:color w:val="auto"/>
          <w:sz w:val="24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2"/>
        <w:gridCol w:w="5217"/>
        <w:gridCol w:w="3827"/>
        <w:gridCol w:w="1276"/>
      </w:tblGrid>
      <w:tr w:rsidR="0034070D" w:rsidTr="0034070D">
        <w:trPr>
          <w:trHeight w:val="325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#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Descrição da Ação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Responsável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color w:val="auto"/>
                <w:sz w:val="18"/>
                <w:szCs w:val="18"/>
                <w:lang w:val="pt-BR" w:eastAsia="pt-BR"/>
              </w:rPr>
              <w:t>Data Limite</w:t>
            </w:r>
          </w:p>
        </w:tc>
      </w:tr>
      <w:tr w:rsidR="0034070D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34070D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70D" w:rsidRPr="003B651E" w:rsidRDefault="0034070D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  <w:tr w:rsidR="00E76A3E" w:rsidTr="0034070D">
        <w:trPr>
          <w:trHeight w:val="340"/>
        </w:trPr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5E2B75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  <w:r w:rsidRPr="003B651E"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A3E" w:rsidRPr="003B651E" w:rsidRDefault="00E76A3E">
            <w:pPr>
              <w:pStyle w:val="Ttulo"/>
              <w:spacing w:before="120" w:after="0"/>
              <w:jc w:val="left"/>
              <w:rPr>
                <w:rFonts w:cs="Arial"/>
                <w:b w:val="0"/>
                <w:bCs w:val="0"/>
                <w:color w:val="auto"/>
                <w:sz w:val="18"/>
                <w:szCs w:val="18"/>
                <w:lang w:val="pt-BR" w:eastAsia="pt-BR"/>
              </w:rPr>
            </w:pPr>
          </w:p>
        </w:tc>
      </w:tr>
    </w:tbl>
    <w:p w:rsidR="00AA7782" w:rsidRPr="0017516F" w:rsidRDefault="00AA7782" w:rsidP="00162819">
      <w:pPr>
        <w:pStyle w:val="Ttulo"/>
        <w:spacing w:before="0" w:after="0"/>
        <w:jc w:val="left"/>
        <w:rPr>
          <w:color w:val="auto"/>
          <w:sz w:val="24"/>
          <w:lang w:val="pt-BR"/>
        </w:rPr>
      </w:pPr>
    </w:p>
    <w:sectPr w:rsidR="00AA7782" w:rsidRPr="0017516F" w:rsidSect="00DD0642">
      <w:headerReference w:type="default" r:id="rId8"/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233" w:rsidRDefault="00F33233" w:rsidP="00DD0642">
      <w:pPr>
        <w:spacing w:after="0" w:line="240" w:lineRule="auto"/>
      </w:pPr>
      <w:r>
        <w:separator/>
      </w:r>
    </w:p>
  </w:endnote>
  <w:endnote w:type="continuationSeparator" w:id="0">
    <w:p w:rsidR="00F33233" w:rsidRDefault="00F33233" w:rsidP="00DD0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SABlack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Cent NamNum B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233" w:rsidRDefault="00F33233" w:rsidP="00DD0642">
      <w:pPr>
        <w:spacing w:after="0" w:line="240" w:lineRule="auto"/>
      </w:pPr>
      <w:r>
        <w:separator/>
      </w:r>
    </w:p>
  </w:footnote>
  <w:footnote w:type="continuationSeparator" w:id="0">
    <w:p w:rsidR="00F33233" w:rsidRDefault="00F33233" w:rsidP="00DD0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526"/>
      <w:gridCol w:w="7513"/>
      <w:gridCol w:w="850"/>
      <w:gridCol w:w="851"/>
    </w:tblGrid>
    <w:tr w:rsidR="00342DBF" w:rsidRPr="004C7FCF" w:rsidTr="00E74FA7">
      <w:tc>
        <w:tcPr>
          <w:tcW w:w="1526" w:type="dxa"/>
          <w:vMerge w:val="restart"/>
          <w:vAlign w:val="center"/>
        </w:tcPr>
        <w:p w:rsidR="00342DBF" w:rsidRPr="004C7FCF" w:rsidRDefault="00CB0677" w:rsidP="00E74FA7">
          <w:pPr>
            <w:pStyle w:val="Cabealho"/>
            <w:jc w:val="center"/>
          </w:pPr>
          <w:r>
            <w:rPr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0" o:spid="_x0000_i1025" type="#_x0000_t75" alt="Logo Qualidata.jpg" style="width:44.15pt;height:42.1pt;visibility:visible">
                <v:imagedata r:id="rId1" o:title="Logo Qualidata"/>
              </v:shape>
            </w:pict>
          </w:r>
        </w:p>
      </w:tc>
      <w:tc>
        <w:tcPr>
          <w:tcW w:w="7513" w:type="dxa"/>
          <w:vAlign w:val="center"/>
        </w:tcPr>
        <w:p w:rsidR="00342DBF" w:rsidRPr="004C7FCF" w:rsidRDefault="00F46EEE" w:rsidP="00CB5DDA">
          <w:pPr>
            <w:pStyle w:val="Cabealho"/>
            <w:tabs>
              <w:tab w:val="clear" w:pos="8504"/>
              <w:tab w:val="right" w:pos="9106"/>
            </w:tabs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FORMULÁRIO</w:t>
          </w:r>
        </w:p>
      </w:tc>
      <w:tc>
        <w:tcPr>
          <w:tcW w:w="1701" w:type="dxa"/>
          <w:gridSpan w:val="2"/>
          <w:vAlign w:val="center"/>
        </w:tcPr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Código</w:t>
          </w:r>
        </w:p>
        <w:p w:rsidR="00342DBF" w:rsidRPr="004C7FCF" w:rsidRDefault="00310753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FM</w:t>
          </w:r>
          <w:r w:rsidR="009F24A0">
            <w:rPr>
              <w:rFonts w:ascii="Times New Roman" w:hAnsi="Times New Roman"/>
              <w:sz w:val="16"/>
              <w:szCs w:val="16"/>
            </w:rPr>
            <w:t>-SGQ</w:t>
          </w:r>
          <w:r w:rsidR="00342DBF" w:rsidRPr="004C7FCF">
            <w:rPr>
              <w:rFonts w:ascii="Times New Roman" w:hAnsi="Times New Roman"/>
              <w:sz w:val="16"/>
              <w:szCs w:val="16"/>
            </w:rPr>
            <w:t>-001</w:t>
          </w:r>
        </w:p>
      </w:tc>
    </w:tr>
    <w:tr w:rsidR="00342DBF" w:rsidRPr="004C7FCF" w:rsidTr="00E36FAC">
      <w:tc>
        <w:tcPr>
          <w:tcW w:w="1526" w:type="dxa"/>
          <w:vMerge/>
        </w:tcPr>
        <w:p w:rsidR="00342DBF" w:rsidRPr="004C7FCF" w:rsidRDefault="00342DBF">
          <w:pPr>
            <w:pStyle w:val="Cabealho"/>
          </w:pPr>
        </w:p>
      </w:tc>
      <w:tc>
        <w:tcPr>
          <w:tcW w:w="7513" w:type="dxa"/>
          <w:vAlign w:val="center"/>
        </w:tcPr>
        <w:p w:rsidR="00342DBF" w:rsidRPr="004C7FCF" w:rsidRDefault="00F46EEE" w:rsidP="004C7FCF">
          <w:pPr>
            <w:pStyle w:val="Cabealho"/>
            <w:jc w:val="center"/>
            <w:rPr>
              <w:rFonts w:ascii="Times New Roman" w:hAnsi="Times New Roman"/>
              <w:b/>
              <w:sz w:val="20"/>
              <w:szCs w:val="20"/>
            </w:rPr>
          </w:pPr>
          <w:r>
            <w:rPr>
              <w:rFonts w:ascii="Times New Roman" w:hAnsi="Times New Roman"/>
              <w:b/>
              <w:sz w:val="20"/>
              <w:szCs w:val="20"/>
            </w:rPr>
            <w:t>Relato de Reunião</w:t>
          </w:r>
        </w:p>
      </w:tc>
      <w:tc>
        <w:tcPr>
          <w:tcW w:w="850" w:type="dxa"/>
          <w:vAlign w:val="center"/>
        </w:tcPr>
        <w:p w:rsidR="00342DBF" w:rsidRPr="00E36FAC" w:rsidRDefault="00342DBF" w:rsidP="00E36FAC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E36FAC">
            <w:rPr>
              <w:rFonts w:ascii="Times New Roman" w:hAnsi="Times New Roman"/>
              <w:sz w:val="16"/>
              <w:szCs w:val="16"/>
            </w:rPr>
            <w:t>Folha:</w:t>
          </w:r>
        </w:p>
        <w:p w:rsidR="00342DBF" w:rsidRPr="00E36FAC" w:rsidRDefault="003F0E34" w:rsidP="00F46EEE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F46EEE">
            <w:rPr>
              <w:rFonts w:ascii="Times New Roman" w:hAnsi="Times New Roman"/>
              <w:sz w:val="16"/>
              <w:szCs w:val="16"/>
            </w:rPr>
            <w:fldChar w:fldCharType="begin"/>
          </w:r>
          <w:r w:rsidR="00E36FAC" w:rsidRPr="00F46EEE">
            <w:rPr>
              <w:rFonts w:ascii="Times New Roman" w:hAnsi="Times New Roman"/>
              <w:sz w:val="16"/>
              <w:szCs w:val="16"/>
            </w:rPr>
            <w:instrText>PAGE</w:instrTex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separate"/>
          </w:r>
          <w:r w:rsidR="0064196B">
            <w:rPr>
              <w:rFonts w:ascii="Times New Roman" w:hAnsi="Times New Roman"/>
              <w:noProof/>
              <w:sz w:val="16"/>
              <w:szCs w:val="16"/>
            </w:rPr>
            <w:t>1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end"/>
          </w:r>
          <w:r w:rsidR="00F46EEE" w:rsidRPr="00F46EEE">
            <w:rPr>
              <w:rFonts w:ascii="Times New Roman" w:hAnsi="Times New Roman"/>
              <w:sz w:val="16"/>
              <w:szCs w:val="16"/>
            </w:rPr>
            <w:t xml:space="preserve"> de</w:t>
          </w:r>
          <w:r w:rsidR="00E36FAC" w:rsidRPr="00F46EEE">
            <w:rPr>
              <w:rFonts w:ascii="Times New Roman" w:hAnsi="Times New Roman"/>
              <w:sz w:val="16"/>
              <w:szCs w:val="16"/>
            </w:rPr>
            <w:t xml:space="preserve"> 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begin"/>
          </w:r>
          <w:r w:rsidR="00E36FAC" w:rsidRPr="00F46EEE">
            <w:rPr>
              <w:rFonts w:ascii="Times New Roman" w:hAnsi="Times New Roman"/>
              <w:sz w:val="16"/>
              <w:szCs w:val="16"/>
            </w:rPr>
            <w:instrText>NUMPAGES</w:instrTex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separate"/>
          </w:r>
          <w:r w:rsidR="0064196B">
            <w:rPr>
              <w:rFonts w:ascii="Times New Roman" w:hAnsi="Times New Roman"/>
              <w:noProof/>
              <w:sz w:val="16"/>
              <w:szCs w:val="16"/>
            </w:rPr>
            <w:t>1</w:t>
          </w:r>
          <w:r w:rsidRPr="00F46EEE">
            <w:rPr>
              <w:rFonts w:ascii="Times New Roman" w:hAnsi="Times New Roman"/>
              <w:sz w:val="16"/>
              <w:szCs w:val="16"/>
            </w:rPr>
            <w:fldChar w:fldCharType="end"/>
          </w:r>
        </w:p>
      </w:tc>
      <w:tc>
        <w:tcPr>
          <w:tcW w:w="851" w:type="dxa"/>
          <w:vAlign w:val="center"/>
        </w:tcPr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Revisão:</w:t>
          </w:r>
        </w:p>
        <w:p w:rsidR="00342DBF" w:rsidRPr="004C7FCF" w:rsidRDefault="00342DBF" w:rsidP="00E74FA7">
          <w:pPr>
            <w:pStyle w:val="Cabealho"/>
            <w:jc w:val="center"/>
            <w:rPr>
              <w:rFonts w:ascii="Times New Roman" w:hAnsi="Times New Roman"/>
              <w:sz w:val="16"/>
              <w:szCs w:val="16"/>
            </w:rPr>
          </w:pPr>
          <w:r w:rsidRPr="004C7FCF">
            <w:rPr>
              <w:rFonts w:ascii="Times New Roman" w:hAnsi="Times New Roman"/>
              <w:sz w:val="16"/>
              <w:szCs w:val="16"/>
            </w:rPr>
            <w:t>00</w:t>
          </w:r>
        </w:p>
      </w:tc>
    </w:tr>
  </w:tbl>
  <w:p w:rsidR="00342DBF" w:rsidRDefault="00342DB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AA8"/>
    <w:multiLevelType w:val="multilevel"/>
    <w:tmpl w:val="7C1E11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BF0299"/>
    <w:multiLevelType w:val="hybridMultilevel"/>
    <w:tmpl w:val="8D706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A1673"/>
    <w:multiLevelType w:val="hybridMultilevel"/>
    <w:tmpl w:val="EB3AA198"/>
    <w:lvl w:ilvl="0" w:tplc="ED904646">
      <w:start w:val="1"/>
      <w:numFmt w:val="bullet"/>
      <w:pStyle w:val="StyleLeft063cmHanging063cmBefore0ptAfter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D7186"/>
    <w:multiLevelType w:val="hybridMultilevel"/>
    <w:tmpl w:val="06F8B2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36423"/>
    <w:multiLevelType w:val="hybridMultilevel"/>
    <w:tmpl w:val="DECA8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0C2E"/>
    <w:multiLevelType w:val="hybridMultilevel"/>
    <w:tmpl w:val="05003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831154"/>
    <w:multiLevelType w:val="hybridMultilevel"/>
    <w:tmpl w:val="CAA00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4318E"/>
    <w:multiLevelType w:val="hybridMultilevel"/>
    <w:tmpl w:val="ADB80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44523E"/>
    <w:multiLevelType w:val="hybridMultilevel"/>
    <w:tmpl w:val="AFA62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92481"/>
    <w:multiLevelType w:val="hybridMultilevel"/>
    <w:tmpl w:val="3188A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E13713"/>
    <w:multiLevelType w:val="hybridMultilevel"/>
    <w:tmpl w:val="DECA8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F23B7"/>
    <w:multiLevelType w:val="hybridMultilevel"/>
    <w:tmpl w:val="C2A4B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A0C75"/>
    <w:multiLevelType w:val="hybridMultilevel"/>
    <w:tmpl w:val="4F2A7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C83723"/>
    <w:multiLevelType w:val="hybridMultilevel"/>
    <w:tmpl w:val="EDD0D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E3752E"/>
    <w:multiLevelType w:val="hybridMultilevel"/>
    <w:tmpl w:val="7C460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9"/>
  </w:num>
  <w:num w:numId="10">
    <w:abstractNumId w:val="13"/>
  </w:num>
  <w:num w:numId="11">
    <w:abstractNumId w:val="3"/>
  </w:num>
  <w:num w:numId="12">
    <w:abstractNumId w:val="14"/>
  </w:num>
  <w:num w:numId="13">
    <w:abstractNumId w:val="4"/>
  </w:num>
  <w:num w:numId="14">
    <w:abstractNumId w:val="10"/>
  </w:num>
  <w:num w:numId="15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attachedTemplate r:id="rId1"/>
  <w:doNotTrackMoves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3C78"/>
    <w:rsid w:val="00000DFF"/>
    <w:rsid w:val="0000107F"/>
    <w:rsid w:val="00001A41"/>
    <w:rsid w:val="00002129"/>
    <w:rsid w:val="00002F68"/>
    <w:rsid w:val="0000424F"/>
    <w:rsid w:val="0000431A"/>
    <w:rsid w:val="000053DE"/>
    <w:rsid w:val="00005EB8"/>
    <w:rsid w:val="00006DDF"/>
    <w:rsid w:val="00007474"/>
    <w:rsid w:val="00007AC8"/>
    <w:rsid w:val="00007F63"/>
    <w:rsid w:val="0001058E"/>
    <w:rsid w:val="000121EF"/>
    <w:rsid w:val="000123B8"/>
    <w:rsid w:val="0001298A"/>
    <w:rsid w:val="000134F8"/>
    <w:rsid w:val="00013BB9"/>
    <w:rsid w:val="00015712"/>
    <w:rsid w:val="0001573B"/>
    <w:rsid w:val="00015BEB"/>
    <w:rsid w:val="0001630F"/>
    <w:rsid w:val="000228D7"/>
    <w:rsid w:val="000235FC"/>
    <w:rsid w:val="00023A06"/>
    <w:rsid w:val="00024634"/>
    <w:rsid w:val="00024FF3"/>
    <w:rsid w:val="000257FC"/>
    <w:rsid w:val="0002593D"/>
    <w:rsid w:val="0002625F"/>
    <w:rsid w:val="00026500"/>
    <w:rsid w:val="000267F7"/>
    <w:rsid w:val="00027360"/>
    <w:rsid w:val="000273D8"/>
    <w:rsid w:val="0002750B"/>
    <w:rsid w:val="000300DB"/>
    <w:rsid w:val="000302D8"/>
    <w:rsid w:val="0003098E"/>
    <w:rsid w:val="00031342"/>
    <w:rsid w:val="00031B2B"/>
    <w:rsid w:val="00032057"/>
    <w:rsid w:val="000377D6"/>
    <w:rsid w:val="00037F4B"/>
    <w:rsid w:val="00042160"/>
    <w:rsid w:val="00042630"/>
    <w:rsid w:val="00043A22"/>
    <w:rsid w:val="0004453A"/>
    <w:rsid w:val="00046A15"/>
    <w:rsid w:val="00047BC7"/>
    <w:rsid w:val="00050A47"/>
    <w:rsid w:val="00050CB1"/>
    <w:rsid w:val="00051BD9"/>
    <w:rsid w:val="000532AE"/>
    <w:rsid w:val="000550B5"/>
    <w:rsid w:val="000550E5"/>
    <w:rsid w:val="0005514F"/>
    <w:rsid w:val="00056F79"/>
    <w:rsid w:val="000571A6"/>
    <w:rsid w:val="0005731E"/>
    <w:rsid w:val="00060C82"/>
    <w:rsid w:val="00060ECF"/>
    <w:rsid w:val="0006128A"/>
    <w:rsid w:val="000618A4"/>
    <w:rsid w:val="00061BFA"/>
    <w:rsid w:val="00062044"/>
    <w:rsid w:val="000620A0"/>
    <w:rsid w:val="00063079"/>
    <w:rsid w:val="00063D4E"/>
    <w:rsid w:val="00064289"/>
    <w:rsid w:val="000652C8"/>
    <w:rsid w:val="00065C8C"/>
    <w:rsid w:val="00065CAD"/>
    <w:rsid w:val="0006668A"/>
    <w:rsid w:val="00066E32"/>
    <w:rsid w:val="00066EE7"/>
    <w:rsid w:val="000670D7"/>
    <w:rsid w:val="0007046B"/>
    <w:rsid w:val="00072D2C"/>
    <w:rsid w:val="00072F2E"/>
    <w:rsid w:val="00074070"/>
    <w:rsid w:val="00075F1E"/>
    <w:rsid w:val="00076460"/>
    <w:rsid w:val="00077B9E"/>
    <w:rsid w:val="00077FE4"/>
    <w:rsid w:val="00080271"/>
    <w:rsid w:val="00080E7E"/>
    <w:rsid w:val="0008253C"/>
    <w:rsid w:val="0008441E"/>
    <w:rsid w:val="00084434"/>
    <w:rsid w:val="00086884"/>
    <w:rsid w:val="0009289D"/>
    <w:rsid w:val="000940C5"/>
    <w:rsid w:val="000948F0"/>
    <w:rsid w:val="00095EF7"/>
    <w:rsid w:val="000964DE"/>
    <w:rsid w:val="000A06A0"/>
    <w:rsid w:val="000A0C24"/>
    <w:rsid w:val="000A12E1"/>
    <w:rsid w:val="000A16E7"/>
    <w:rsid w:val="000A1764"/>
    <w:rsid w:val="000A18C6"/>
    <w:rsid w:val="000A1F48"/>
    <w:rsid w:val="000A20B0"/>
    <w:rsid w:val="000A2AEF"/>
    <w:rsid w:val="000A2EAA"/>
    <w:rsid w:val="000A3353"/>
    <w:rsid w:val="000A4034"/>
    <w:rsid w:val="000A505F"/>
    <w:rsid w:val="000A5ED8"/>
    <w:rsid w:val="000A60D2"/>
    <w:rsid w:val="000A6440"/>
    <w:rsid w:val="000A782E"/>
    <w:rsid w:val="000A7C27"/>
    <w:rsid w:val="000B0380"/>
    <w:rsid w:val="000B1A30"/>
    <w:rsid w:val="000B1B98"/>
    <w:rsid w:val="000B24C3"/>
    <w:rsid w:val="000B342F"/>
    <w:rsid w:val="000B5051"/>
    <w:rsid w:val="000B5A65"/>
    <w:rsid w:val="000B657B"/>
    <w:rsid w:val="000B6BAD"/>
    <w:rsid w:val="000B7EF5"/>
    <w:rsid w:val="000C009A"/>
    <w:rsid w:val="000C0CF5"/>
    <w:rsid w:val="000C117A"/>
    <w:rsid w:val="000C207D"/>
    <w:rsid w:val="000C3164"/>
    <w:rsid w:val="000C356B"/>
    <w:rsid w:val="000C370C"/>
    <w:rsid w:val="000C41C0"/>
    <w:rsid w:val="000C4CD6"/>
    <w:rsid w:val="000C518E"/>
    <w:rsid w:val="000C54D1"/>
    <w:rsid w:val="000C5B1C"/>
    <w:rsid w:val="000C6853"/>
    <w:rsid w:val="000C70A6"/>
    <w:rsid w:val="000D0A0F"/>
    <w:rsid w:val="000D533F"/>
    <w:rsid w:val="000D58CD"/>
    <w:rsid w:val="000D687A"/>
    <w:rsid w:val="000D7787"/>
    <w:rsid w:val="000E08FE"/>
    <w:rsid w:val="000E0A5B"/>
    <w:rsid w:val="000E1E71"/>
    <w:rsid w:val="000E3311"/>
    <w:rsid w:val="000E376E"/>
    <w:rsid w:val="000E4C9A"/>
    <w:rsid w:val="000E5EC0"/>
    <w:rsid w:val="000E70A4"/>
    <w:rsid w:val="000E76F1"/>
    <w:rsid w:val="000E7890"/>
    <w:rsid w:val="000F07E9"/>
    <w:rsid w:val="000F0B03"/>
    <w:rsid w:val="000F205D"/>
    <w:rsid w:val="000F2463"/>
    <w:rsid w:val="000F3E2B"/>
    <w:rsid w:val="000F51F4"/>
    <w:rsid w:val="000F53B6"/>
    <w:rsid w:val="000F5982"/>
    <w:rsid w:val="000F6B3E"/>
    <w:rsid w:val="000F6B6D"/>
    <w:rsid w:val="000F7013"/>
    <w:rsid w:val="000F71AB"/>
    <w:rsid w:val="00100588"/>
    <w:rsid w:val="00102560"/>
    <w:rsid w:val="00103271"/>
    <w:rsid w:val="001034E8"/>
    <w:rsid w:val="0010350E"/>
    <w:rsid w:val="00103866"/>
    <w:rsid w:val="00103A61"/>
    <w:rsid w:val="00104ACD"/>
    <w:rsid w:val="001050CE"/>
    <w:rsid w:val="0010558F"/>
    <w:rsid w:val="00106303"/>
    <w:rsid w:val="0010652B"/>
    <w:rsid w:val="001067DA"/>
    <w:rsid w:val="001072AE"/>
    <w:rsid w:val="00107D36"/>
    <w:rsid w:val="001105F6"/>
    <w:rsid w:val="0011136D"/>
    <w:rsid w:val="00112615"/>
    <w:rsid w:val="00112785"/>
    <w:rsid w:val="0011396F"/>
    <w:rsid w:val="001139A0"/>
    <w:rsid w:val="00114F4F"/>
    <w:rsid w:val="00115965"/>
    <w:rsid w:val="00115D28"/>
    <w:rsid w:val="00115E50"/>
    <w:rsid w:val="0011623A"/>
    <w:rsid w:val="00116AFB"/>
    <w:rsid w:val="0011763A"/>
    <w:rsid w:val="00117DDF"/>
    <w:rsid w:val="00121488"/>
    <w:rsid w:val="001243EF"/>
    <w:rsid w:val="001258B7"/>
    <w:rsid w:val="001274D0"/>
    <w:rsid w:val="001326EB"/>
    <w:rsid w:val="00133F5E"/>
    <w:rsid w:val="001343F1"/>
    <w:rsid w:val="00134956"/>
    <w:rsid w:val="00134F19"/>
    <w:rsid w:val="00136BFF"/>
    <w:rsid w:val="00137111"/>
    <w:rsid w:val="00141068"/>
    <w:rsid w:val="001423AA"/>
    <w:rsid w:val="001425EE"/>
    <w:rsid w:val="001456AC"/>
    <w:rsid w:val="00146537"/>
    <w:rsid w:val="00147C3C"/>
    <w:rsid w:val="00150113"/>
    <w:rsid w:val="001520D3"/>
    <w:rsid w:val="001525F8"/>
    <w:rsid w:val="001527DB"/>
    <w:rsid w:val="001546CF"/>
    <w:rsid w:val="00154AE8"/>
    <w:rsid w:val="00157253"/>
    <w:rsid w:val="00157A4D"/>
    <w:rsid w:val="00157BE0"/>
    <w:rsid w:val="001601EF"/>
    <w:rsid w:val="00162819"/>
    <w:rsid w:val="0016335E"/>
    <w:rsid w:val="00163601"/>
    <w:rsid w:val="00163F18"/>
    <w:rsid w:val="00164AB4"/>
    <w:rsid w:val="00164C6C"/>
    <w:rsid w:val="001661ED"/>
    <w:rsid w:val="00166CC2"/>
    <w:rsid w:val="00167C85"/>
    <w:rsid w:val="0017039B"/>
    <w:rsid w:val="00170763"/>
    <w:rsid w:val="0017095D"/>
    <w:rsid w:val="00171A96"/>
    <w:rsid w:val="00173AA0"/>
    <w:rsid w:val="00174FC0"/>
    <w:rsid w:val="0017516F"/>
    <w:rsid w:val="0017650F"/>
    <w:rsid w:val="001800D3"/>
    <w:rsid w:val="00182EFA"/>
    <w:rsid w:val="00183431"/>
    <w:rsid w:val="00183C83"/>
    <w:rsid w:val="00184842"/>
    <w:rsid w:val="00184980"/>
    <w:rsid w:val="00184A35"/>
    <w:rsid w:val="00190CD7"/>
    <w:rsid w:val="00190DFC"/>
    <w:rsid w:val="0019124A"/>
    <w:rsid w:val="001915DE"/>
    <w:rsid w:val="00191656"/>
    <w:rsid w:val="00191AA5"/>
    <w:rsid w:val="00194BDD"/>
    <w:rsid w:val="0019505E"/>
    <w:rsid w:val="00195D5A"/>
    <w:rsid w:val="001A06D0"/>
    <w:rsid w:val="001A0F66"/>
    <w:rsid w:val="001A1633"/>
    <w:rsid w:val="001A34E9"/>
    <w:rsid w:val="001A3C50"/>
    <w:rsid w:val="001A42D1"/>
    <w:rsid w:val="001A4463"/>
    <w:rsid w:val="001A52DF"/>
    <w:rsid w:val="001A542C"/>
    <w:rsid w:val="001A5691"/>
    <w:rsid w:val="001A69AD"/>
    <w:rsid w:val="001A7948"/>
    <w:rsid w:val="001A7A9E"/>
    <w:rsid w:val="001B019F"/>
    <w:rsid w:val="001B0A87"/>
    <w:rsid w:val="001B1BDD"/>
    <w:rsid w:val="001B2C86"/>
    <w:rsid w:val="001B35CF"/>
    <w:rsid w:val="001B53AD"/>
    <w:rsid w:val="001C0877"/>
    <w:rsid w:val="001C19FE"/>
    <w:rsid w:val="001C236F"/>
    <w:rsid w:val="001C2926"/>
    <w:rsid w:val="001C4097"/>
    <w:rsid w:val="001C568F"/>
    <w:rsid w:val="001C5C1E"/>
    <w:rsid w:val="001C700B"/>
    <w:rsid w:val="001D09D1"/>
    <w:rsid w:val="001D17D0"/>
    <w:rsid w:val="001D386E"/>
    <w:rsid w:val="001D56DB"/>
    <w:rsid w:val="001D5C81"/>
    <w:rsid w:val="001D5DC7"/>
    <w:rsid w:val="001D7599"/>
    <w:rsid w:val="001D79D2"/>
    <w:rsid w:val="001E0395"/>
    <w:rsid w:val="001E0DFC"/>
    <w:rsid w:val="001E1D96"/>
    <w:rsid w:val="001E44EA"/>
    <w:rsid w:val="001E5EE0"/>
    <w:rsid w:val="001F0204"/>
    <w:rsid w:val="001F0DE9"/>
    <w:rsid w:val="001F1707"/>
    <w:rsid w:val="001F2012"/>
    <w:rsid w:val="001F227D"/>
    <w:rsid w:val="001F2DC0"/>
    <w:rsid w:val="001F2DFB"/>
    <w:rsid w:val="001F2FF5"/>
    <w:rsid w:val="001F4C56"/>
    <w:rsid w:val="001F4F83"/>
    <w:rsid w:val="001F4FBD"/>
    <w:rsid w:val="001F59B4"/>
    <w:rsid w:val="001F6161"/>
    <w:rsid w:val="001F7C24"/>
    <w:rsid w:val="0020104E"/>
    <w:rsid w:val="002024D5"/>
    <w:rsid w:val="00202E21"/>
    <w:rsid w:val="0020431A"/>
    <w:rsid w:val="002046CB"/>
    <w:rsid w:val="002050FC"/>
    <w:rsid w:val="00205FF7"/>
    <w:rsid w:val="00207494"/>
    <w:rsid w:val="00211AF8"/>
    <w:rsid w:val="00213762"/>
    <w:rsid w:val="00215BF5"/>
    <w:rsid w:val="00216ABD"/>
    <w:rsid w:val="00217171"/>
    <w:rsid w:val="0022067C"/>
    <w:rsid w:val="002209C3"/>
    <w:rsid w:val="00220D63"/>
    <w:rsid w:val="00220FB3"/>
    <w:rsid w:val="00221145"/>
    <w:rsid w:val="002234B4"/>
    <w:rsid w:val="00224130"/>
    <w:rsid w:val="00224BD3"/>
    <w:rsid w:val="00226EEC"/>
    <w:rsid w:val="00227C0C"/>
    <w:rsid w:val="00230AA7"/>
    <w:rsid w:val="00230B79"/>
    <w:rsid w:val="00230D92"/>
    <w:rsid w:val="002319C7"/>
    <w:rsid w:val="00232556"/>
    <w:rsid w:val="00233A27"/>
    <w:rsid w:val="00236698"/>
    <w:rsid w:val="00237FB9"/>
    <w:rsid w:val="00240C16"/>
    <w:rsid w:val="00241B6A"/>
    <w:rsid w:val="00241DA5"/>
    <w:rsid w:val="00242665"/>
    <w:rsid w:val="00242DBB"/>
    <w:rsid w:val="00244212"/>
    <w:rsid w:val="00246928"/>
    <w:rsid w:val="002473D8"/>
    <w:rsid w:val="002476C1"/>
    <w:rsid w:val="00247794"/>
    <w:rsid w:val="002519DC"/>
    <w:rsid w:val="00252A47"/>
    <w:rsid w:val="002552BD"/>
    <w:rsid w:val="00255328"/>
    <w:rsid w:val="0025582D"/>
    <w:rsid w:val="00256F1E"/>
    <w:rsid w:val="00257C82"/>
    <w:rsid w:val="002607CE"/>
    <w:rsid w:val="002622A5"/>
    <w:rsid w:val="00263D28"/>
    <w:rsid w:val="002657F0"/>
    <w:rsid w:val="00265946"/>
    <w:rsid w:val="00265BEC"/>
    <w:rsid w:val="00265F8D"/>
    <w:rsid w:val="00266713"/>
    <w:rsid w:val="002675DF"/>
    <w:rsid w:val="00272A34"/>
    <w:rsid w:val="00274A2C"/>
    <w:rsid w:val="00274B92"/>
    <w:rsid w:val="0027507D"/>
    <w:rsid w:val="00275452"/>
    <w:rsid w:val="002766CB"/>
    <w:rsid w:val="0027691F"/>
    <w:rsid w:val="00276E12"/>
    <w:rsid w:val="0027780C"/>
    <w:rsid w:val="002801B3"/>
    <w:rsid w:val="00280DFD"/>
    <w:rsid w:val="0028141D"/>
    <w:rsid w:val="002817E4"/>
    <w:rsid w:val="00281880"/>
    <w:rsid w:val="002821AA"/>
    <w:rsid w:val="00282344"/>
    <w:rsid w:val="00282E92"/>
    <w:rsid w:val="00284BD2"/>
    <w:rsid w:val="00285108"/>
    <w:rsid w:val="0029203C"/>
    <w:rsid w:val="002922C7"/>
    <w:rsid w:val="002939CF"/>
    <w:rsid w:val="00294EAC"/>
    <w:rsid w:val="00296CB8"/>
    <w:rsid w:val="0029735B"/>
    <w:rsid w:val="00297C53"/>
    <w:rsid w:val="002A09AB"/>
    <w:rsid w:val="002A1A94"/>
    <w:rsid w:val="002A2FBF"/>
    <w:rsid w:val="002A2FF3"/>
    <w:rsid w:val="002A3C0D"/>
    <w:rsid w:val="002A420E"/>
    <w:rsid w:val="002A4281"/>
    <w:rsid w:val="002A4C6C"/>
    <w:rsid w:val="002A5B9F"/>
    <w:rsid w:val="002A6D15"/>
    <w:rsid w:val="002A7E0F"/>
    <w:rsid w:val="002B17D1"/>
    <w:rsid w:val="002B27E4"/>
    <w:rsid w:val="002B2855"/>
    <w:rsid w:val="002B3624"/>
    <w:rsid w:val="002B369F"/>
    <w:rsid w:val="002B3E09"/>
    <w:rsid w:val="002B441C"/>
    <w:rsid w:val="002B5146"/>
    <w:rsid w:val="002C0393"/>
    <w:rsid w:val="002C05CD"/>
    <w:rsid w:val="002C072B"/>
    <w:rsid w:val="002C0A22"/>
    <w:rsid w:val="002C3ADE"/>
    <w:rsid w:val="002C6713"/>
    <w:rsid w:val="002C7024"/>
    <w:rsid w:val="002C7A1E"/>
    <w:rsid w:val="002D070C"/>
    <w:rsid w:val="002D14D8"/>
    <w:rsid w:val="002D1A85"/>
    <w:rsid w:val="002D1EFE"/>
    <w:rsid w:val="002D202D"/>
    <w:rsid w:val="002D32CE"/>
    <w:rsid w:val="002D3E3F"/>
    <w:rsid w:val="002D3EC3"/>
    <w:rsid w:val="002D43AA"/>
    <w:rsid w:val="002D4A66"/>
    <w:rsid w:val="002D4AF9"/>
    <w:rsid w:val="002D4E56"/>
    <w:rsid w:val="002D58F5"/>
    <w:rsid w:val="002D5A1B"/>
    <w:rsid w:val="002D7715"/>
    <w:rsid w:val="002E07A6"/>
    <w:rsid w:val="002E0E44"/>
    <w:rsid w:val="002E2668"/>
    <w:rsid w:val="002E3640"/>
    <w:rsid w:val="002E3F88"/>
    <w:rsid w:val="002E400C"/>
    <w:rsid w:val="002E40F9"/>
    <w:rsid w:val="002E415E"/>
    <w:rsid w:val="002E485A"/>
    <w:rsid w:val="002E4883"/>
    <w:rsid w:val="002E61BD"/>
    <w:rsid w:val="002E62D4"/>
    <w:rsid w:val="002E6B35"/>
    <w:rsid w:val="002F4A81"/>
    <w:rsid w:val="002F4F3C"/>
    <w:rsid w:val="002F513B"/>
    <w:rsid w:val="002F5B37"/>
    <w:rsid w:val="002F7053"/>
    <w:rsid w:val="002F719B"/>
    <w:rsid w:val="00300B80"/>
    <w:rsid w:val="0030101E"/>
    <w:rsid w:val="003012D5"/>
    <w:rsid w:val="0030223A"/>
    <w:rsid w:val="003025BD"/>
    <w:rsid w:val="0030277E"/>
    <w:rsid w:val="00302E46"/>
    <w:rsid w:val="00303385"/>
    <w:rsid w:val="00304197"/>
    <w:rsid w:val="003050C8"/>
    <w:rsid w:val="00306F36"/>
    <w:rsid w:val="00307B03"/>
    <w:rsid w:val="0031017C"/>
    <w:rsid w:val="00310753"/>
    <w:rsid w:val="00310C38"/>
    <w:rsid w:val="00311042"/>
    <w:rsid w:val="00311443"/>
    <w:rsid w:val="003122EE"/>
    <w:rsid w:val="00312307"/>
    <w:rsid w:val="00315FCE"/>
    <w:rsid w:val="003161AB"/>
    <w:rsid w:val="00317606"/>
    <w:rsid w:val="00317BF9"/>
    <w:rsid w:val="00323E52"/>
    <w:rsid w:val="00324072"/>
    <w:rsid w:val="00324C43"/>
    <w:rsid w:val="00325C24"/>
    <w:rsid w:val="0032607A"/>
    <w:rsid w:val="00326720"/>
    <w:rsid w:val="00326C8F"/>
    <w:rsid w:val="003277EB"/>
    <w:rsid w:val="00331F58"/>
    <w:rsid w:val="003328D6"/>
    <w:rsid w:val="00332E39"/>
    <w:rsid w:val="00334353"/>
    <w:rsid w:val="00335B16"/>
    <w:rsid w:val="00335CDF"/>
    <w:rsid w:val="003361E5"/>
    <w:rsid w:val="00336C62"/>
    <w:rsid w:val="00336C79"/>
    <w:rsid w:val="00337F4C"/>
    <w:rsid w:val="0034070D"/>
    <w:rsid w:val="00340BEF"/>
    <w:rsid w:val="00341001"/>
    <w:rsid w:val="003417B0"/>
    <w:rsid w:val="00341FD1"/>
    <w:rsid w:val="0034214F"/>
    <w:rsid w:val="00342CDF"/>
    <w:rsid w:val="00342DBF"/>
    <w:rsid w:val="003433F1"/>
    <w:rsid w:val="00343F61"/>
    <w:rsid w:val="0034409E"/>
    <w:rsid w:val="00344931"/>
    <w:rsid w:val="003469FC"/>
    <w:rsid w:val="0034718B"/>
    <w:rsid w:val="00350284"/>
    <w:rsid w:val="00350524"/>
    <w:rsid w:val="003508B1"/>
    <w:rsid w:val="00350BBF"/>
    <w:rsid w:val="00350C1F"/>
    <w:rsid w:val="00351319"/>
    <w:rsid w:val="00351FE7"/>
    <w:rsid w:val="00352121"/>
    <w:rsid w:val="003523CC"/>
    <w:rsid w:val="00353F7F"/>
    <w:rsid w:val="0035461E"/>
    <w:rsid w:val="00355A1D"/>
    <w:rsid w:val="00355BB8"/>
    <w:rsid w:val="0035603C"/>
    <w:rsid w:val="00356712"/>
    <w:rsid w:val="00357970"/>
    <w:rsid w:val="00361038"/>
    <w:rsid w:val="00363B02"/>
    <w:rsid w:val="00363FE7"/>
    <w:rsid w:val="003642D9"/>
    <w:rsid w:val="00365116"/>
    <w:rsid w:val="0036555D"/>
    <w:rsid w:val="003659C1"/>
    <w:rsid w:val="00366428"/>
    <w:rsid w:val="00366D54"/>
    <w:rsid w:val="0037005B"/>
    <w:rsid w:val="003705E2"/>
    <w:rsid w:val="00372259"/>
    <w:rsid w:val="00372F08"/>
    <w:rsid w:val="0037310C"/>
    <w:rsid w:val="00373551"/>
    <w:rsid w:val="00373A79"/>
    <w:rsid w:val="00373BD3"/>
    <w:rsid w:val="00373DEE"/>
    <w:rsid w:val="00374616"/>
    <w:rsid w:val="003755BE"/>
    <w:rsid w:val="00375760"/>
    <w:rsid w:val="00375B43"/>
    <w:rsid w:val="00387DA5"/>
    <w:rsid w:val="00390343"/>
    <w:rsid w:val="00392485"/>
    <w:rsid w:val="003944AB"/>
    <w:rsid w:val="00394A9C"/>
    <w:rsid w:val="0039641A"/>
    <w:rsid w:val="00396D09"/>
    <w:rsid w:val="00396FC9"/>
    <w:rsid w:val="003974D7"/>
    <w:rsid w:val="003976C0"/>
    <w:rsid w:val="003979B2"/>
    <w:rsid w:val="00397AFA"/>
    <w:rsid w:val="00397E6F"/>
    <w:rsid w:val="003A0096"/>
    <w:rsid w:val="003A1A0D"/>
    <w:rsid w:val="003A1B00"/>
    <w:rsid w:val="003A1CAA"/>
    <w:rsid w:val="003A376C"/>
    <w:rsid w:val="003A39D6"/>
    <w:rsid w:val="003A4208"/>
    <w:rsid w:val="003A5159"/>
    <w:rsid w:val="003A56E7"/>
    <w:rsid w:val="003B1A32"/>
    <w:rsid w:val="003B1B86"/>
    <w:rsid w:val="003B1F61"/>
    <w:rsid w:val="003B46D3"/>
    <w:rsid w:val="003B4ED0"/>
    <w:rsid w:val="003B5088"/>
    <w:rsid w:val="003B5757"/>
    <w:rsid w:val="003B582C"/>
    <w:rsid w:val="003B651E"/>
    <w:rsid w:val="003B66F5"/>
    <w:rsid w:val="003B6AF4"/>
    <w:rsid w:val="003B6CAE"/>
    <w:rsid w:val="003B78E1"/>
    <w:rsid w:val="003C0072"/>
    <w:rsid w:val="003C10E4"/>
    <w:rsid w:val="003C1ECC"/>
    <w:rsid w:val="003C2720"/>
    <w:rsid w:val="003C30D4"/>
    <w:rsid w:val="003C36F1"/>
    <w:rsid w:val="003C47A0"/>
    <w:rsid w:val="003C54F9"/>
    <w:rsid w:val="003C5E1C"/>
    <w:rsid w:val="003C77B7"/>
    <w:rsid w:val="003C7924"/>
    <w:rsid w:val="003D241D"/>
    <w:rsid w:val="003D5939"/>
    <w:rsid w:val="003D75DB"/>
    <w:rsid w:val="003D7E6A"/>
    <w:rsid w:val="003E02EF"/>
    <w:rsid w:val="003E18A8"/>
    <w:rsid w:val="003E240F"/>
    <w:rsid w:val="003E3F50"/>
    <w:rsid w:val="003E4722"/>
    <w:rsid w:val="003E6712"/>
    <w:rsid w:val="003E680D"/>
    <w:rsid w:val="003E6A37"/>
    <w:rsid w:val="003E75CD"/>
    <w:rsid w:val="003E77E9"/>
    <w:rsid w:val="003E7E28"/>
    <w:rsid w:val="003F0B30"/>
    <w:rsid w:val="003F0C83"/>
    <w:rsid w:val="003F0E34"/>
    <w:rsid w:val="003F120E"/>
    <w:rsid w:val="003F1558"/>
    <w:rsid w:val="003F193E"/>
    <w:rsid w:val="003F214E"/>
    <w:rsid w:val="003F2AFF"/>
    <w:rsid w:val="003F549F"/>
    <w:rsid w:val="003F56E2"/>
    <w:rsid w:val="003F6CCD"/>
    <w:rsid w:val="003F7152"/>
    <w:rsid w:val="003F7A83"/>
    <w:rsid w:val="0040090C"/>
    <w:rsid w:val="00400EFD"/>
    <w:rsid w:val="00401F8C"/>
    <w:rsid w:val="00402B47"/>
    <w:rsid w:val="00404210"/>
    <w:rsid w:val="00404B18"/>
    <w:rsid w:val="004056FB"/>
    <w:rsid w:val="00405ED0"/>
    <w:rsid w:val="00406AAA"/>
    <w:rsid w:val="00407B3B"/>
    <w:rsid w:val="00407F92"/>
    <w:rsid w:val="00410C03"/>
    <w:rsid w:val="00411AAB"/>
    <w:rsid w:val="00411BE0"/>
    <w:rsid w:val="00411F03"/>
    <w:rsid w:val="0041424C"/>
    <w:rsid w:val="00414B6D"/>
    <w:rsid w:val="00414C72"/>
    <w:rsid w:val="00416F88"/>
    <w:rsid w:val="0041702F"/>
    <w:rsid w:val="004208B1"/>
    <w:rsid w:val="00421384"/>
    <w:rsid w:val="00421510"/>
    <w:rsid w:val="00422320"/>
    <w:rsid w:val="00423224"/>
    <w:rsid w:val="0042394E"/>
    <w:rsid w:val="0042454F"/>
    <w:rsid w:val="0042526B"/>
    <w:rsid w:val="00426E05"/>
    <w:rsid w:val="004271C3"/>
    <w:rsid w:val="004274D8"/>
    <w:rsid w:val="00430A8D"/>
    <w:rsid w:val="00430CA0"/>
    <w:rsid w:val="00431027"/>
    <w:rsid w:val="00431C52"/>
    <w:rsid w:val="00434A63"/>
    <w:rsid w:val="004370C7"/>
    <w:rsid w:val="004377EF"/>
    <w:rsid w:val="00440D43"/>
    <w:rsid w:val="0044171A"/>
    <w:rsid w:val="00441B33"/>
    <w:rsid w:val="00441F8A"/>
    <w:rsid w:val="00442124"/>
    <w:rsid w:val="00442BD3"/>
    <w:rsid w:val="004453C6"/>
    <w:rsid w:val="00445674"/>
    <w:rsid w:val="00445EB8"/>
    <w:rsid w:val="004468CC"/>
    <w:rsid w:val="00447F04"/>
    <w:rsid w:val="004534BF"/>
    <w:rsid w:val="0045574E"/>
    <w:rsid w:val="00455945"/>
    <w:rsid w:val="00455B8F"/>
    <w:rsid w:val="00457E16"/>
    <w:rsid w:val="004600E7"/>
    <w:rsid w:val="004602C4"/>
    <w:rsid w:val="0046039C"/>
    <w:rsid w:val="0046064E"/>
    <w:rsid w:val="00460AD6"/>
    <w:rsid w:val="00460AF5"/>
    <w:rsid w:val="0046185C"/>
    <w:rsid w:val="004628EB"/>
    <w:rsid w:val="00462A4F"/>
    <w:rsid w:val="00463F2B"/>
    <w:rsid w:val="004655DA"/>
    <w:rsid w:val="004658E7"/>
    <w:rsid w:val="00466123"/>
    <w:rsid w:val="0046612C"/>
    <w:rsid w:val="00466D8C"/>
    <w:rsid w:val="004677D5"/>
    <w:rsid w:val="00472417"/>
    <w:rsid w:val="00472D25"/>
    <w:rsid w:val="00474D39"/>
    <w:rsid w:val="004760BE"/>
    <w:rsid w:val="00482490"/>
    <w:rsid w:val="0048252B"/>
    <w:rsid w:val="0048270E"/>
    <w:rsid w:val="004828F3"/>
    <w:rsid w:val="0048371B"/>
    <w:rsid w:val="0048443B"/>
    <w:rsid w:val="004847ED"/>
    <w:rsid w:val="00485EC7"/>
    <w:rsid w:val="004860A6"/>
    <w:rsid w:val="00487687"/>
    <w:rsid w:val="00487F2E"/>
    <w:rsid w:val="004902C5"/>
    <w:rsid w:val="0049072B"/>
    <w:rsid w:val="00491578"/>
    <w:rsid w:val="00491CB7"/>
    <w:rsid w:val="00492080"/>
    <w:rsid w:val="00493B24"/>
    <w:rsid w:val="00494320"/>
    <w:rsid w:val="00494ACF"/>
    <w:rsid w:val="004951B2"/>
    <w:rsid w:val="00496CF7"/>
    <w:rsid w:val="00496D34"/>
    <w:rsid w:val="00497AE8"/>
    <w:rsid w:val="00497B0B"/>
    <w:rsid w:val="00497BD1"/>
    <w:rsid w:val="004A0B00"/>
    <w:rsid w:val="004A11EB"/>
    <w:rsid w:val="004A120B"/>
    <w:rsid w:val="004A1A08"/>
    <w:rsid w:val="004A1BB5"/>
    <w:rsid w:val="004A2940"/>
    <w:rsid w:val="004A317E"/>
    <w:rsid w:val="004A6BEE"/>
    <w:rsid w:val="004A76D6"/>
    <w:rsid w:val="004A7963"/>
    <w:rsid w:val="004B190F"/>
    <w:rsid w:val="004B2826"/>
    <w:rsid w:val="004B3D97"/>
    <w:rsid w:val="004B4B21"/>
    <w:rsid w:val="004B656A"/>
    <w:rsid w:val="004B798E"/>
    <w:rsid w:val="004C0111"/>
    <w:rsid w:val="004C01BB"/>
    <w:rsid w:val="004C0727"/>
    <w:rsid w:val="004C29FB"/>
    <w:rsid w:val="004C3CD5"/>
    <w:rsid w:val="004C3D03"/>
    <w:rsid w:val="004C4D92"/>
    <w:rsid w:val="004C4E5F"/>
    <w:rsid w:val="004C55FF"/>
    <w:rsid w:val="004C647A"/>
    <w:rsid w:val="004C6DF8"/>
    <w:rsid w:val="004C760E"/>
    <w:rsid w:val="004C79CF"/>
    <w:rsid w:val="004C7D18"/>
    <w:rsid w:val="004C7FCF"/>
    <w:rsid w:val="004D0461"/>
    <w:rsid w:val="004D1CC8"/>
    <w:rsid w:val="004D1CFB"/>
    <w:rsid w:val="004D1FA2"/>
    <w:rsid w:val="004D2BE7"/>
    <w:rsid w:val="004D4D07"/>
    <w:rsid w:val="004D6D15"/>
    <w:rsid w:val="004E12B6"/>
    <w:rsid w:val="004E1B81"/>
    <w:rsid w:val="004E211F"/>
    <w:rsid w:val="004E23CE"/>
    <w:rsid w:val="004E5B5F"/>
    <w:rsid w:val="004F2E57"/>
    <w:rsid w:val="004F3391"/>
    <w:rsid w:val="004F3B53"/>
    <w:rsid w:val="004F4F66"/>
    <w:rsid w:val="004F6054"/>
    <w:rsid w:val="004F62F2"/>
    <w:rsid w:val="005032C7"/>
    <w:rsid w:val="00503471"/>
    <w:rsid w:val="00503660"/>
    <w:rsid w:val="00503DE8"/>
    <w:rsid w:val="0050489E"/>
    <w:rsid w:val="00510552"/>
    <w:rsid w:val="005107EF"/>
    <w:rsid w:val="0051587C"/>
    <w:rsid w:val="00516D58"/>
    <w:rsid w:val="00517EC5"/>
    <w:rsid w:val="00520801"/>
    <w:rsid w:val="0052099B"/>
    <w:rsid w:val="00521EFB"/>
    <w:rsid w:val="00523112"/>
    <w:rsid w:val="0052364F"/>
    <w:rsid w:val="005243C6"/>
    <w:rsid w:val="0052532D"/>
    <w:rsid w:val="00526278"/>
    <w:rsid w:val="0053012F"/>
    <w:rsid w:val="005301AC"/>
    <w:rsid w:val="00534B19"/>
    <w:rsid w:val="00535281"/>
    <w:rsid w:val="005359B3"/>
    <w:rsid w:val="00535DC5"/>
    <w:rsid w:val="00535E84"/>
    <w:rsid w:val="00537333"/>
    <w:rsid w:val="00537529"/>
    <w:rsid w:val="005405E1"/>
    <w:rsid w:val="00541C49"/>
    <w:rsid w:val="00542422"/>
    <w:rsid w:val="00543459"/>
    <w:rsid w:val="005436E2"/>
    <w:rsid w:val="00543961"/>
    <w:rsid w:val="00543994"/>
    <w:rsid w:val="00544AB5"/>
    <w:rsid w:val="00545938"/>
    <w:rsid w:val="00545A29"/>
    <w:rsid w:val="00545D04"/>
    <w:rsid w:val="00546216"/>
    <w:rsid w:val="00546658"/>
    <w:rsid w:val="00546D44"/>
    <w:rsid w:val="00547A3F"/>
    <w:rsid w:val="00550A0C"/>
    <w:rsid w:val="00550B2B"/>
    <w:rsid w:val="0055257B"/>
    <w:rsid w:val="005527BD"/>
    <w:rsid w:val="00552844"/>
    <w:rsid w:val="0055382E"/>
    <w:rsid w:val="005546A7"/>
    <w:rsid w:val="00554E2C"/>
    <w:rsid w:val="005553A2"/>
    <w:rsid w:val="00555E5F"/>
    <w:rsid w:val="00556C1C"/>
    <w:rsid w:val="005574AD"/>
    <w:rsid w:val="0056018E"/>
    <w:rsid w:val="00560F50"/>
    <w:rsid w:val="00564C3B"/>
    <w:rsid w:val="0056512D"/>
    <w:rsid w:val="00565277"/>
    <w:rsid w:val="0056616C"/>
    <w:rsid w:val="00567818"/>
    <w:rsid w:val="0057010C"/>
    <w:rsid w:val="00572423"/>
    <w:rsid w:val="005728F2"/>
    <w:rsid w:val="0057303A"/>
    <w:rsid w:val="005732F1"/>
    <w:rsid w:val="0057452A"/>
    <w:rsid w:val="0057488D"/>
    <w:rsid w:val="00575337"/>
    <w:rsid w:val="00576B3D"/>
    <w:rsid w:val="0058116E"/>
    <w:rsid w:val="0058157D"/>
    <w:rsid w:val="00581D36"/>
    <w:rsid w:val="005827B7"/>
    <w:rsid w:val="005828B9"/>
    <w:rsid w:val="0058325B"/>
    <w:rsid w:val="005835CB"/>
    <w:rsid w:val="005840AD"/>
    <w:rsid w:val="00584A1F"/>
    <w:rsid w:val="005850CF"/>
    <w:rsid w:val="0058511A"/>
    <w:rsid w:val="00585335"/>
    <w:rsid w:val="00585A35"/>
    <w:rsid w:val="00586D0F"/>
    <w:rsid w:val="005902A9"/>
    <w:rsid w:val="00591FE2"/>
    <w:rsid w:val="005949CC"/>
    <w:rsid w:val="00594EA4"/>
    <w:rsid w:val="00596637"/>
    <w:rsid w:val="0059744C"/>
    <w:rsid w:val="00597C93"/>
    <w:rsid w:val="005A0DBD"/>
    <w:rsid w:val="005A18B6"/>
    <w:rsid w:val="005A2758"/>
    <w:rsid w:val="005A34DC"/>
    <w:rsid w:val="005A415F"/>
    <w:rsid w:val="005A4A25"/>
    <w:rsid w:val="005A61A1"/>
    <w:rsid w:val="005A7510"/>
    <w:rsid w:val="005A7C2B"/>
    <w:rsid w:val="005A7C45"/>
    <w:rsid w:val="005B0885"/>
    <w:rsid w:val="005B0E11"/>
    <w:rsid w:val="005B15A9"/>
    <w:rsid w:val="005B2A57"/>
    <w:rsid w:val="005B36A7"/>
    <w:rsid w:val="005B40F8"/>
    <w:rsid w:val="005B59EE"/>
    <w:rsid w:val="005B76BB"/>
    <w:rsid w:val="005C02A6"/>
    <w:rsid w:val="005C0318"/>
    <w:rsid w:val="005C0E91"/>
    <w:rsid w:val="005C1A28"/>
    <w:rsid w:val="005C2468"/>
    <w:rsid w:val="005C26F6"/>
    <w:rsid w:val="005C29FF"/>
    <w:rsid w:val="005C3A81"/>
    <w:rsid w:val="005C3EC1"/>
    <w:rsid w:val="005C652A"/>
    <w:rsid w:val="005D0072"/>
    <w:rsid w:val="005D096F"/>
    <w:rsid w:val="005D0DA5"/>
    <w:rsid w:val="005D2B12"/>
    <w:rsid w:val="005D2CED"/>
    <w:rsid w:val="005D3199"/>
    <w:rsid w:val="005D3755"/>
    <w:rsid w:val="005D375F"/>
    <w:rsid w:val="005D40F0"/>
    <w:rsid w:val="005D4203"/>
    <w:rsid w:val="005D5298"/>
    <w:rsid w:val="005D5F9E"/>
    <w:rsid w:val="005D7E96"/>
    <w:rsid w:val="005E11DB"/>
    <w:rsid w:val="005E13C2"/>
    <w:rsid w:val="005E14F1"/>
    <w:rsid w:val="005E1D83"/>
    <w:rsid w:val="005E27BB"/>
    <w:rsid w:val="005E2B75"/>
    <w:rsid w:val="005E324E"/>
    <w:rsid w:val="005E382D"/>
    <w:rsid w:val="005E38BE"/>
    <w:rsid w:val="005E4869"/>
    <w:rsid w:val="005E4E34"/>
    <w:rsid w:val="005E5049"/>
    <w:rsid w:val="005E51CF"/>
    <w:rsid w:val="005E59C5"/>
    <w:rsid w:val="005E5A81"/>
    <w:rsid w:val="005E5A8F"/>
    <w:rsid w:val="005E63B2"/>
    <w:rsid w:val="005E6D99"/>
    <w:rsid w:val="005E73CC"/>
    <w:rsid w:val="005F04CA"/>
    <w:rsid w:val="005F1556"/>
    <w:rsid w:val="005F1781"/>
    <w:rsid w:val="005F1E61"/>
    <w:rsid w:val="005F1FF5"/>
    <w:rsid w:val="005F20C7"/>
    <w:rsid w:val="005F4331"/>
    <w:rsid w:val="005F5D3E"/>
    <w:rsid w:val="005F6CFA"/>
    <w:rsid w:val="0060062E"/>
    <w:rsid w:val="00601C24"/>
    <w:rsid w:val="00612055"/>
    <w:rsid w:val="00612ACF"/>
    <w:rsid w:val="00613739"/>
    <w:rsid w:val="006140B7"/>
    <w:rsid w:val="006141C4"/>
    <w:rsid w:val="00614D3E"/>
    <w:rsid w:val="0061591E"/>
    <w:rsid w:val="006160D0"/>
    <w:rsid w:val="006164DA"/>
    <w:rsid w:val="00617F87"/>
    <w:rsid w:val="0062194C"/>
    <w:rsid w:val="00622837"/>
    <w:rsid w:val="00623A96"/>
    <w:rsid w:val="00624042"/>
    <w:rsid w:val="00624246"/>
    <w:rsid w:val="006245F4"/>
    <w:rsid w:val="00626326"/>
    <w:rsid w:val="00630EE7"/>
    <w:rsid w:val="00630F5A"/>
    <w:rsid w:val="00632392"/>
    <w:rsid w:val="0063245A"/>
    <w:rsid w:val="00632A03"/>
    <w:rsid w:val="0063619D"/>
    <w:rsid w:val="006364BC"/>
    <w:rsid w:val="00640DF7"/>
    <w:rsid w:val="0064104C"/>
    <w:rsid w:val="0064196B"/>
    <w:rsid w:val="0064239D"/>
    <w:rsid w:val="00642913"/>
    <w:rsid w:val="00643AF1"/>
    <w:rsid w:val="00644A18"/>
    <w:rsid w:val="00646137"/>
    <w:rsid w:val="00650E0B"/>
    <w:rsid w:val="006517C9"/>
    <w:rsid w:val="006519C4"/>
    <w:rsid w:val="00651A5A"/>
    <w:rsid w:val="006527F1"/>
    <w:rsid w:val="006531C4"/>
    <w:rsid w:val="006536C8"/>
    <w:rsid w:val="0065432F"/>
    <w:rsid w:val="00654741"/>
    <w:rsid w:val="0065699F"/>
    <w:rsid w:val="00656ED7"/>
    <w:rsid w:val="00657E28"/>
    <w:rsid w:val="00660CEA"/>
    <w:rsid w:val="00660F70"/>
    <w:rsid w:val="00662D47"/>
    <w:rsid w:val="00663FBE"/>
    <w:rsid w:val="00666489"/>
    <w:rsid w:val="00667598"/>
    <w:rsid w:val="00670025"/>
    <w:rsid w:val="006709FF"/>
    <w:rsid w:val="006714E2"/>
    <w:rsid w:val="0067158A"/>
    <w:rsid w:val="00672F42"/>
    <w:rsid w:val="006738D5"/>
    <w:rsid w:val="00674099"/>
    <w:rsid w:val="00675518"/>
    <w:rsid w:val="00675CBD"/>
    <w:rsid w:val="00677438"/>
    <w:rsid w:val="00680E7D"/>
    <w:rsid w:val="00681229"/>
    <w:rsid w:val="006812BD"/>
    <w:rsid w:val="006830AE"/>
    <w:rsid w:val="00683AF7"/>
    <w:rsid w:val="00684F7E"/>
    <w:rsid w:val="00686390"/>
    <w:rsid w:val="00686518"/>
    <w:rsid w:val="00687807"/>
    <w:rsid w:val="006879DB"/>
    <w:rsid w:val="00690916"/>
    <w:rsid w:val="00692527"/>
    <w:rsid w:val="006946A6"/>
    <w:rsid w:val="00694E7A"/>
    <w:rsid w:val="006954D5"/>
    <w:rsid w:val="0069590E"/>
    <w:rsid w:val="006A1026"/>
    <w:rsid w:val="006A37CA"/>
    <w:rsid w:val="006A4BDF"/>
    <w:rsid w:val="006A6344"/>
    <w:rsid w:val="006B0EA3"/>
    <w:rsid w:val="006B241F"/>
    <w:rsid w:val="006B306E"/>
    <w:rsid w:val="006B35BE"/>
    <w:rsid w:val="006B3C60"/>
    <w:rsid w:val="006B4B49"/>
    <w:rsid w:val="006B4D9F"/>
    <w:rsid w:val="006B4EBA"/>
    <w:rsid w:val="006B4FA5"/>
    <w:rsid w:val="006B534B"/>
    <w:rsid w:val="006B7FDD"/>
    <w:rsid w:val="006C08F1"/>
    <w:rsid w:val="006C1157"/>
    <w:rsid w:val="006C19D4"/>
    <w:rsid w:val="006C1AD8"/>
    <w:rsid w:val="006C1E3F"/>
    <w:rsid w:val="006C4A00"/>
    <w:rsid w:val="006C5889"/>
    <w:rsid w:val="006C5DF7"/>
    <w:rsid w:val="006C71E7"/>
    <w:rsid w:val="006D0AB7"/>
    <w:rsid w:val="006D254C"/>
    <w:rsid w:val="006D7993"/>
    <w:rsid w:val="006E00DE"/>
    <w:rsid w:val="006E094B"/>
    <w:rsid w:val="006E3E06"/>
    <w:rsid w:val="006E530D"/>
    <w:rsid w:val="006E603B"/>
    <w:rsid w:val="006E6FB0"/>
    <w:rsid w:val="006F0661"/>
    <w:rsid w:val="006F28D5"/>
    <w:rsid w:val="006F2DD9"/>
    <w:rsid w:val="006F44B3"/>
    <w:rsid w:val="006F4ECA"/>
    <w:rsid w:val="006F5B1C"/>
    <w:rsid w:val="00700F9B"/>
    <w:rsid w:val="00702002"/>
    <w:rsid w:val="0070336D"/>
    <w:rsid w:val="00703D73"/>
    <w:rsid w:val="00704040"/>
    <w:rsid w:val="00707F60"/>
    <w:rsid w:val="00710D72"/>
    <w:rsid w:val="007127E4"/>
    <w:rsid w:val="007164ED"/>
    <w:rsid w:val="007173BD"/>
    <w:rsid w:val="0072154C"/>
    <w:rsid w:val="00722F89"/>
    <w:rsid w:val="00723F6C"/>
    <w:rsid w:val="007240F6"/>
    <w:rsid w:val="007244A5"/>
    <w:rsid w:val="00725427"/>
    <w:rsid w:val="00725B89"/>
    <w:rsid w:val="00725FA6"/>
    <w:rsid w:val="00727C84"/>
    <w:rsid w:val="007303D2"/>
    <w:rsid w:val="00732269"/>
    <w:rsid w:val="007334E1"/>
    <w:rsid w:val="00734993"/>
    <w:rsid w:val="00734C28"/>
    <w:rsid w:val="00734D8E"/>
    <w:rsid w:val="0073567A"/>
    <w:rsid w:val="00736302"/>
    <w:rsid w:val="00736D94"/>
    <w:rsid w:val="0073705A"/>
    <w:rsid w:val="007374FA"/>
    <w:rsid w:val="007378C8"/>
    <w:rsid w:val="00740C9E"/>
    <w:rsid w:val="00740CB6"/>
    <w:rsid w:val="00741FE0"/>
    <w:rsid w:val="00742013"/>
    <w:rsid w:val="007432E8"/>
    <w:rsid w:val="00743431"/>
    <w:rsid w:val="00743F92"/>
    <w:rsid w:val="00750DB6"/>
    <w:rsid w:val="00752993"/>
    <w:rsid w:val="00753044"/>
    <w:rsid w:val="00755510"/>
    <w:rsid w:val="007561A6"/>
    <w:rsid w:val="0075695E"/>
    <w:rsid w:val="00756C29"/>
    <w:rsid w:val="007572F6"/>
    <w:rsid w:val="00757825"/>
    <w:rsid w:val="00757C39"/>
    <w:rsid w:val="00760F0F"/>
    <w:rsid w:val="00763D74"/>
    <w:rsid w:val="00764201"/>
    <w:rsid w:val="007650D4"/>
    <w:rsid w:val="00765B9B"/>
    <w:rsid w:val="00767070"/>
    <w:rsid w:val="00767124"/>
    <w:rsid w:val="0077030C"/>
    <w:rsid w:val="0077104F"/>
    <w:rsid w:val="007725AC"/>
    <w:rsid w:val="007729EA"/>
    <w:rsid w:val="007744E6"/>
    <w:rsid w:val="00777B62"/>
    <w:rsid w:val="00780EBC"/>
    <w:rsid w:val="00781B53"/>
    <w:rsid w:val="00782814"/>
    <w:rsid w:val="00782B7C"/>
    <w:rsid w:val="00783C70"/>
    <w:rsid w:val="007850FD"/>
    <w:rsid w:val="00786211"/>
    <w:rsid w:val="0078712B"/>
    <w:rsid w:val="007875D1"/>
    <w:rsid w:val="00787DE7"/>
    <w:rsid w:val="00787E75"/>
    <w:rsid w:val="0079039B"/>
    <w:rsid w:val="00790688"/>
    <w:rsid w:val="0079206D"/>
    <w:rsid w:val="00793031"/>
    <w:rsid w:val="007934AB"/>
    <w:rsid w:val="007934D5"/>
    <w:rsid w:val="007936CD"/>
    <w:rsid w:val="00793E99"/>
    <w:rsid w:val="0079567D"/>
    <w:rsid w:val="0079586A"/>
    <w:rsid w:val="00796227"/>
    <w:rsid w:val="007976CC"/>
    <w:rsid w:val="007A46D5"/>
    <w:rsid w:val="007A5014"/>
    <w:rsid w:val="007A52FA"/>
    <w:rsid w:val="007A53CB"/>
    <w:rsid w:val="007A79F8"/>
    <w:rsid w:val="007A7CBA"/>
    <w:rsid w:val="007B1248"/>
    <w:rsid w:val="007B1670"/>
    <w:rsid w:val="007B283A"/>
    <w:rsid w:val="007B3021"/>
    <w:rsid w:val="007B3E55"/>
    <w:rsid w:val="007B3F7D"/>
    <w:rsid w:val="007B4CF2"/>
    <w:rsid w:val="007B5995"/>
    <w:rsid w:val="007B603F"/>
    <w:rsid w:val="007B7B90"/>
    <w:rsid w:val="007B7FE4"/>
    <w:rsid w:val="007C13C3"/>
    <w:rsid w:val="007C2783"/>
    <w:rsid w:val="007C294C"/>
    <w:rsid w:val="007C2F5F"/>
    <w:rsid w:val="007C3234"/>
    <w:rsid w:val="007C3ECC"/>
    <w:rsid w:val="007C5D65"/>
    <w:rsid w:val="007C5EF2"/>
    <w:rsid w:val="007C7D89"/>
    <w:rsid w:val="007C7F13"/>
    <w:rsid w:val="007D096C"/>
    <w:rsid w:val="007D0BCF"/>
    <w:rsid w:val="007D3BAA"/>
    <w:rsid w:val="007D3F8F"/>
    <w:rsid w:val="007D6B40"/>
    <w:rsid w:val="007D6F2A"/>
    <w:rsid w:val="007D7800"/>
    <w:rsid w:val="007E1440"/>
    <w:rsid w:val="007E16BD"/>
    <w:rsid w:val="007E1BED"/>
    <w:rsid w:val="007E35CB"/>
    <w:rsid w:val="007E4750"/>
    <w:rsid w:val="007E5A34"/>
    <w:rsid w:val="007E5C6B"/>
    <w:rsid w:val="007E5DB9"/>
    <w:rsid w:val="007E7163"/>
    <w:rsid w:val="007E7CE2"/>
    <w:rsid w:val="007F0195"/>
    <w:rsid w:val="007F0595"/>
    <w:rsid w:val="007F0AB3"/>
    <w:rsid w:val="007F1099"/>
    <w:rsid w:val="007F18D8"/>
    <w:rsid w:val="007F3370"/>
    <w:rsid w:val="007F39B0"/>
    <w:rsid w:val="007F4B22"/>
    <w:rsid w:val="007F4E3A"/>
    <w:rsid w:val="007F5801"/>
    <w:rsid w:val="007F5D6C"/>
    <w:rsid w:val="007F62D4"/>
    <w:rsid w:val="007F69A7"/>
    <w:rsid w:val="007F7208"/>
    <w:rsid w:val="007F73D1"/>
    <w:rsid w:val="007F7B2A"/>
    <w:rsid w:val="007F7D22"/>
    <w:rsid w:val="008009D6"/>
    <w:rsid w:val="00801FA3"/>
    <w:rsid w:val="00802A72"/>
    <w:rsid w:val="00802C70"/>
    <w:rsid w:val="00802C80"/>
    <w:rsid w:val="00803C78"/>
    <w:rsid w:val="008042AF"/>
    <w:rsid w:val="00805756"/>
    <w:rsid w:val="00805BA6"/>
    <w:rsid w:val="00805FD1"/>
    <w:rsid w:val="00806AA5"/>
    <w:rsid w:val="008079DD"/>
    <w:rsid w:val="00807AE3"/>
    <w:rsid w:val="00807C84"/>
    <w:rsid w:val="0081015E"/>
    <w:rsid w:val="00812B9B"/>
    <w:rsid w:val="008137A5"/>
    <w:rsid w:val="00814123"/>
    <w:rsid w:val="008159CE"/>
    <w:rsid w:val="008166E5"/>
    <w:rsid w:val="00817051"/>
    <w:rsid w:val="00817802"/>
    <w:rsid w:val="0081798F"/>
    <w:rsid w:val="008201EE"/>
    <w:rsid w:val="008227A3"/>
    <w:rsid w:val="008227C6"/>
    <w:rsid w:val="00823B1B"/>
    <w:rsid w:val="008240A3"/>
    <w:rsid w:val="008247D6"/>
    <w:rsid w:val="008251AE"/>
    <w:rsid w:val="008256F4"/>
    <w:rsid w:val="00831569"/>
    <w:rsid w:val="0083321B"/>
    <w:rsid w:val="008343A8"/>
    <w:rsid w:val="00835FCC"/>
    <w:rsid w:val="00836122"/>
    <w:rsid w:val="008400C8"/>
    <w:rsid w:val="00840535"/>
    <w:rsid w:val="008405BC"/>
    <w:rsid w:val="008409B9"/>
    <w:rsid w:val="008422AA"/>
    <w:rsid w:val="00842739"/>
    <w:rsid w:val="00842967"/>
    <w:rsid w:val="00842D7B"/>
    <w:rsid w:val="008440D2"/>
    <w:rsid w:val="008454B2"/>
    <w:rsid w:val="008455C4"/>
    <w:rsid w:val="0084567E"/>
    <w:rsid w:val="00846270"/>
    <w:rsid w:val="00847609"/>
    <w:rsid w:val="00847E8C"/>
    <w:rsid w:val="008507B4"/>
    <w:rsid w:val="00852FD4"/>
    <w:rsid w:val="008544EB"/>
    <w:rsid w:val="0085557D"/>
    <w:rsid w:val="008562C9"/>
    <w:rsid w:val="00856C03"/>
    <w:rsid w:val="00856EF6"/>
    <w:rsid w:val="008578D9"/>
    <w:rsid w:val="0086034C"/>
    <w:rsid w:val="00860EA4"/>
    <w:rsid w:val="00862B04"/>
    <w:rsid w:val="00862BD2"/>
    <w:rsid w:val="00864198"/>
    <w:rsid w:val="008647B5"/>
    <w:rsid w:val="00864A0C"/>
    <w:rsid w:val="008678C0"/>
    <w:rsid w:val="008703AC"/>
    <w:rsid w:val="00870A34"/>
    <w:rsid w:val="00872750"/>
    <w:rsid w:val="008728CF"/>
    <w:rsid w:val="008729CF"/>
    <w:rsid w:val="00873147"/>
    <w:rsid w:val="0087314A"/>
    <w:rsid w:val="00874B8A"/>
    <w:rsid w:val="00874EA7"/>
    <w:rsid w:val="0088031A"/>
    <w:rsid w:val="00881E37"/>
    <w:rsid w:val="0088446B"/>
    <w:rsid w:val="008846AD"/>
    <w:rsid w:val="0088566F"/>
    <w:rsid w:val="00885F06"/>
    <w:rsid w:val="00886405"/>
    <w:rsid w:val="008905EC"/>
    <w:rsid w:val="00891DE6"/>
    <w:rsid w:val="00894340"/>
    <w:rsid w:val="0089446D"/>
    <w:rsid w:val="00895017"/>
    <w:rsid w:val="00895104"/>
    <w:rsid w:val="00895E85"/>
    <w:rsid w:val="00896463"/>
    <w:rsid w:val="00896FEA"/>
    <w:rsid w:val="0089780C"/>
    <w:rsid w:val="008A0F9E"/>
    <w:rsid w:val="008A1E43"/>
    <w:rsid w:val="008A2EDF"/>
    <w:rsid w:val="008A4CED"/>
    <w:rsid w:val="008A6035"/>
    <w:rsid w:val="008A6473"/>
    <w:rsid w:val="008A654E"/>
    <w:rsid w:val="008A6903"/>
    <w:rsid w:val="008B1014"/>
    <w:rsid w:val="008B1225"/>
    <w:rsid w:val="008B25B0"/>
    <w:rsid w:val="008B31D4"/>
    <w:rsid w:val="008B6778"/>
    <w:rsid w:val="008B6787"/>
    <w:rsid w:val="008B7C82"/>
    <w:rsid w:val="008C03FC"/>
    <w:rsid w:val="008C211F"/>
    <w:rsid w:val="008C2527"/>
    <w:rsid w:val="008C34B7"/>
    <w:rsid w:val="008C491A"/>
    <w:rsid w:val="008C541E"/>
    <w:rsid w:val="008C659F"/>
    <w:rsid w:val="008C7442"/>
    <w:rsid w:val="008D0ED4"/>
    <w:rsid w:val="008D229F"/>
    <w:rsid w:val="008D2AA8"/>
    <w:rsid w:val="008D3061"/>
    <w:rsid w:val="008D6AAE"/>
    <w:rsid w:val="008D774D"/>
    <w:rsid w:val="008D7E19"/>
    <w:rsid w:val="008E00AF"/>
    <w:rsid w:val="008E3D98"/>
    <w:rsid w:val="008E42B0"/>
    <w:rsid w:val="008E44E9"/>
    <w:rsid w:val="008E4D90"/>
    <w:rsid w:val="008E4FD4"/>
    <w:rsid w:val="008E591D"/>
    <w:rsid w:val="008E6838"/>
    <w:rsid w:val="008E725C"/>
    <w:rsid w:val="008E7884"/>
    <w:rsid w:val="008F080E"/>
    <w:rsid w:val="008F090B"/>
    <w:rsid w:val="008F1076"/>
    <w:rsid w:val="008F263B"/>
    <w:rsid w:val="008F277A"/>
    <w:rsid w:val="008F2991"/>
    <w:rsid w:val="008F4A46"/>
    <w:rsid w:val="008F77D7"/>
    <w:rsid w:val="008F7818"/>
    <w:rsid w:val="008F7D58"/>
    <w:rsid w:val="009008D1"/>
    <w:rsid w:val="00901C1C"/>
    <w:rsid w:val="009056EB"/>
    <w:rsid w:val="00905A0D"/>
    <w:rsid w:val="00906E99"/>
    <w:rsid w:val="00910F6C"/>
    <w:rsid w:val="009112D8"/>
    <w:rsid w:val="009156A4"/>
    <w:rsid w:val="00917F36"/>
    <w:rsid w:val="00917FBB"/>
    <w:rsid w:val="009204F4"/>
    <w:rsid w:val="00920678"/>
    <w:rsid w:val="009209C3"/>
    <w:rsid w:val="00921063"/>
    <w:rsid w:val="00921645"/>
    <w:rsid w:val="0092233E"/>
    <w:rsid w:val="00924E95"/>
    <w:rsid w:val="00927122"/>
    <w:rsid w:val="00927CCC"/>
    <w:rsid w:val="00931426"/>
    <w:rsid w:val="00931B04"/>
    <w:rsid w:val="00932552"/>
    <w:rsid w:val="009327CB"/>
    <w:rsid w:val="009335B3"/>
    <w:rsid w:val="00934700"/>
    <w:rsid w:val="00934B5B"/>
    <w:rsid w:val="00934D4C"/>
    <w:rsid w:val="00935A77"/>
    <w:rsid w:val="00935FB2"/>
    <w:rsid w:val="00940172"/>
    <w:rsid w:val="009433EF"/>
    <w:rsid w:val="00945F63"/>
    <w:rsid w:val="00946461"/>
    <w:rsid w:val="009466A8"/>
    <w:rsid w:val="00947B80"/>
    <w:rsid w:val="00947D7C"/>
    <w:rsid w:val="00951F6F"/>
    <w:rsid w:val="00952192"/>
    <w:rsid w:val="009521BC"/>
    <w:rsid w:val="00952A75"/>
    <w:rsid w:val="00952CBB"/>
    <w:rsid w:val="009532B5"/>
    <w:rsid w:val="00953813"/>
    <w:rsid w:val="00953E7E"/>
    <w:rsid w:val="009550BB"/>
    <w:rsid w:val="00955F86"/>
    <w:rsid w:val="00956474"/>
    <w:rsid w:val="00957008"/>
    <w:rsid w:val="00957393"/>
    <w:rsid w:val="009603E5"/>
    <w:rsid w:val="0096524A"/>
    <w:rsid w:val="0096550C"/>
    <w:rsid w:val="00966897"/>
    <w:rsid w:val="009700FA"/>
    <w:rsid w:val="00970F49"/>
    <w:rsid w:val="0097373B"/>
    <w:rsid w:val="00973879"/>
    <w:rsid w:val="009738BB"/>
    <w:rsid w:val="009765B5"/>
    <w:rsid w:val="00977E32"/>
    <w:rsid w:val="00980082"/>
    <w:rsid w:val="009807C4"/>
    <w:rsid w:val="00980B71"/>
    <w:rsid w:val="00980C30"/>
    <w:rsid w:val="0098287E"/>
    <w:rsid w:val="00982D8E"/>
    <w:rsid w:val="00983047"/>
    <w:rsid w:val="00983CF0"/>
    <w:rsid w:val="00984015"/>
    <w:rsid w:val="00984390"/>
    <w:rsid w:val="00984E6B"/>
    <w:rsid w:val="009853FA"/>
    <w:rsid w:val="0098642C"/>
    <w:rsid w:val="009914B8"/>
    <w:rsid w:val="00992762"/>
    <w:rsid w:val="0099335B"/>
    <w:rsid w:val="0099471A"/>
    <w:rsid w:val="00994859"/>
    <w:rsid w:val="009957F5"/>
    <w:rsid w:val="00995AD0"/>
    <w:rsid w:val="00995BBE"/>
    <w:rsid w:val="00996849"/>
    <w:rsid w:val="00997C04"/>
    <w:rsid w:val="00997F4F"/>
    <w:rsid w:val="009A1251"/>
    <w:rsid w:val="009A1C44"/>
    <w:rsid w:val="009A1C90"/>
    <w:rsid w:val="009A22A9"/>
    <w:rsid w:val="009A31CD"/>
    <w:rsid w:val="009A4E6B"/>
    <w:rsid w:val="009A4F81"/>
    <w:rsid w:val="009A6354"/>
    <w:rsid w:val="009A656C"/>
    <w:rsid w:val="009A667D"/>
    <w:rsid w:val="009A66F7"/>
    <w:rsid w:val="009A6B15"/>
    <w:rsid w:val="009A6B89"/>
    <w:rsid w:val="009A7083"/>
    <w:rsid w:val="009A79C9"/>
    <w:rsid w:val="009B04DD"/>
    <w:rsid w:val="009B0D70"/>
    <w:rsid w:val="009B19EC"/>
    <w:rsid w:val="009B22FC"/>
    <w:rsid w:val="009B2CFD"/>
    <w:rsid w:val="009B34B8"/>
    <w:rsid w:val="009B501A"/>
    <w:rsid w:val="009B5753"/>
    <w:rsid w:val="009B5990"/>
    <w:rsid w:val="009B733D"/>
    <w:rsid w:val="009C0746"/>
    <w:rsid w:val="009C0D85"/>
    <w:rsid w:val="009C15CB"/>
    <w:rsid w:val="009C267D"/>
    <w:rsid w:val="009C26CC"/>
    <w:rsid w:val="009C2F60"/>
    <w:rsid w:val="009C39EC"/>
    <w:rsid w:val="009C778E"/>
    <w:rsid w:val="009C77D8"/>
    <w:rsid w:val="009C7828"/>
    <w:rsid w:val="009D075A"/>
    <w:rsid w:val="009D0DB8"/>
    <w:rsid w:val="009D179D"/>
    <w:rsid w:val="009D22FD"/>
    <w:rsid w:val="009D2764"/>
    <w:rsid w:val="009D6E29"/>
    <w:rsid w:val="009E1834"/>
    <w:rsid w:val="009E1B24"/>
    <w:rsid w:val="009E3EB2"/>
    <w:rsid w:val="009E43FF"/>
    <w:rsid w:val="009E4955"/>
    <w:rsid w:val="009E51C4"/>
    <w:rsid w:val="009E52A8"/>
    <w:rsid w:val="009E5CC3"/>
    <w:rsid w:val="009E66EE"/>
    <w:rsid w:val="009E7965"/>
    <w:rsid w:val="009F15EB"/>
    <w:rsid w:val="009F24A0"/>
    <w:rsid w:val="009F32AC"/>
    <w:rsid w:val="009F67A4"/>
    <w:rsid w:val="009F73E4"/>
    <w:rsid w:val="009F79FE"/>
    <w:rsid w:val="009F7AC9"/>
    <w:rsid w:val="00A01379"/>
    <w:rsid w:val="00A049DB"/>
    <w:rsid w:val="00A061E2"/>
    <w:rsid w:val="00A062A4"/>
    <w:rsid w:val="00A077BF"/>
    <w:rsid w:val="00A11326"/>
    <w:rsid w:val="00A12476"/>
    <w:rsid w:val="00A12E9A"/>
    <w:rsid w:val="00A13BBA"/>
    <w:rsid w:val="00A14B2E"/>
    <w:rsid w:val="00A16921"/>
    <w:rsid w:val="00A204D1"/>
    <w:rsid w:val="00A20810"/>
    <w:rsid w:val="00A21D6D"/>
    <w:rsid w:val="00A21E45"/>
    <w:rsid w:val="00A233CC"/>
    <w:rsid w:val="00A24560"/>
    <w:rsid w:val="00A24C41"/>
    <w:rsid w:val="00A2646D"/>
    <w:rsid w:val="00A26EDC"/>
    <w:rsid w:val="00A272FD"/>
    <w:rsid w:val="00A2734D"/>
    <w:rsid w:val="00A274B8"/>
    <w:rsid w:val="00A30244"/>
    <w:rsid w:val="00A3059F"/>
    <w:rsid w:val="00A31913"/>
    <w:rsid w:val="00A31983"/>
    <w:rsid w:val="00A32B6A"/>
    <w:rsid w:val="00A32EB3"/>
    <w:rsid w:val="00A33182"/>
    <w:rsid w:val="00A33780"/>
    <w:rsid w:val="00A340A7"/>
    <w:rsid w:val="00A341E0"/>
    <w:rsid w:val="00A35077"/>
    <w:rsid w:val="00A35AE4"/>
    <w:rsid w:val="00A41126"/>
    <w:rsid w:val="00A417FF"/>
    <w:rsid w:val="00A41DA7"/>
    <w:rsid w:val="00A434B3"/>
    <w:rsid w:val="00A4430C"/>
    <w:rsid w:val="00A44836"/>
    <w:rsid w:val="00A4554F"/>
    <w:rsid w:val="00A4728A"/>
    <w:rsid w:val="00A51B0B"/>
    <w:rsid w:val="00A52EEF"/>
    <w:rsid w:val="00A530F9"/>
    <w:rsid w:val="00A538DA"/>
    <w:rsid w:val="00A53B78"/>
    <w:rsid w:val="00A55D85"/>
    <w:rsid w:val="00A5603F"/>
    <w:rsid w:val="00A566DF"/>
    <w:rsid w:val="00A56BC0"/>
    <w:rsid w:val="00A573CA"/>
    <w:rsid w:val="00A600FB"/>
    <w:rsid w:val="00A60575"/>
    <w:rsid w:val="00A648AC"/>
    <w:rsid w:val="00A6650C"/>
    <w:rsid w:val="00A665A2"/>
    <w:rsid w:val="00A712AD"/>
    <w:rsid w:val="00A72181"/>
    <w:rsid w:val="00A736F3"/>
    <w:rsid w:val="00A738FD"/>
    <w:rsid w:val="00A747D2"/>
    <w:rsid w:val="00A752CB"/>
    <w:rsid w:val="00A75A25"/>
    <w:rsid w:val="00A75CCA"/>
    <w:rsid w:val="00A761FD"/>
    <w:rsid w:val="00A80C47"/>
    <w:rsid w:val="00A80E65"/>
    <w:rsid w:val="00A82AE6"/>
    <w:rsid w:val="00A83262"/>
    <w:rsid w:val="00A83629"/>
    <w:rsid w:val="00A84BD2"/>
    <w:rsid w:val="00A84C67"/>
    <w:rsid w:val="00A8534D"/>
    <w:rsid w:val="00A90FCC"/>
    <w:rsid w:val="00A91133"/>
    <w:rsid w:val="00A9121B"/>
    <w:rsid w:val="00A91602"/>
    <w:rsid w:val="00A9180B"/>
    <w:rsid w:val="00A9296F"/>
    <w:rsid w:val="00A92F98"/>
    <w:rsid w:val="00A9363C"/>
    <w:rsid w:val="00A9541F"/>
    <w:rsid w:val="00A96183"/>
    <w:rsid w:val="00A962F7"/>
    <w:rsid w:val="00A970E1"/>
    <w:rsid w:val="00A975BC"/>
    <w:rsid w:val="00A97EF4"/>
    <w:rsid w:val="00AA02FF"/>
    <w:rsid w:val="00AA3073"/>
    <w:rsid w:val="00AA4323"/>
    <w:rsid w:val="00AA54DE"/>
    <w:rsid w:val="00AA563D"/>
    <w:rsid w:val="00AA6B42"/>
    <w:rsid w:val="00AA72EC"/>
    <w:rsid w:val="00AA732E"/>
    <w:rsid w:val="00AA76D2"/>
    <w:rsid w:val="00AA7782"/>
    <w:rsid w:val="00AB10D7"/>
    <w:rsid w:val="00AB153E"/>
    <w:rsid w:val="00AB167A"/>
    <w:rsid w:val="00AB228C"/>
    <w:rsid w:val="00AB3CF1"/>
    <w:rsid w:val="00AB50C7"/>
    <w:rsid w:val="00AB5351"/>
    <w:rsid w:val="00AB5D5F"/>
    <w:rsid w:val="00AB6D0C"/>
    <w:rsid w:val="00AB71CF"/>
    <w:rsid w:val="00AC1CBF"/>
    <w:rsid w:val="00AC212D"/>
    <w:rsid w:val="00AC33F1"/>
    <w:rsid w:val="00AC4C3D"/>
    <w:rsid w:val="00AC5D8F"/>
    <w:rsid w:val="00AC5F42"/>
    <w:rsid w:val="00AD0979"/>
    <w:rsid w:val="00AD1640"/>
    <w:rsid w:val="00AD173D"/>
    <w:rsid w:val="00AD17A1"/>
    <w:rsid w:val="00AD2510"/>
    <w:rsid w:val="00AD2665"/>
    <w:rsid w:val="00AD2787"/>
    <w:rsid w:val="00AD2986"/>
    <w:rsid w:val="00AD300E"/>
    <w:rsid w:val="00AD321D"/>
    <w:rsid w:val="00AD35F8"/>
    <w:rsid w:val="00AD39C0"/>
    <w:rsid w:val="00AD3D2D"/>
    <w:rsid w:val="00AD3ECF"/>
    <w:rsid w:val="00AD71D2"/>
    <w:rsid w:val="00AD7864"/>
    <w:rsid w:val="00AE10FF"/>
    <w:rsid w:val="00AE2DDB"/>
    <w:rsid w:val="00AE2F8D"/>
    <w:rsid w:val="00AE465C"/>
    <w:rsid w:val="00AE532A"/>
    <w:rsid w:val="00AE5EC2"/>
    <w:rsid w:val="00AE6928"/>
    <w:rsid w:val="00AF0079"/>
    <w:rsid w:val="00AF0177"/>
    <w:rsid w:val="00AF0250"/>
    <w:rsid w:val="00AF07A3"/>
    <w:rsid w:val="00AF1235"/>
    <w:rsid w:val="00AF28A7"/>
    <w:rsid w:val="00AF2C1E"/>
    <w:rsid w:val="00AF5372"/>
    <w:rsid w:val="00AF60E6"/>
    <w:rsid w:val="00B0043E"/>
    <w:rsid w:val="00B00698"/>
    <w:rsid w:val="00B01E09"/>
    <w:rsid w:val="00B0539F"/>
    <w:rsid w:val="00B05425"/>
    <w:rsid w:val="00B0730F"/>
    <w:rsid w:val="00B0769D"/>
    <w:rsid w:val="00B148A1"/>
    <w:rsid w:val="00B14951"/>
    <w:rsid w:val="00B15D42"/>
    <w:rsid w:val="00B1702A"/>
    <w:rsid w:val="00B17495"/>
    <w:rsid w:val="00B20745"/>
    <w:rsid w:val="00B247C0"/>
    <w:rsid w:val="00B24E68"/>
    <w:rsid w:val="00B26149"/>
    <w:rsid w:val="00B264EC"/>
    <w:rsid w:val="00B26D88"/>
    <w:rsid w:val="00B27749"/>
    <w:rsid w:val="00B30618"/>
    <w:rsid w:val="00B30802"/>
    <w:rsid w:val="00B314B1"/>
    <w:rsid w:val="00B317D7"/>
    <w:rsid w:val="00B326B4"/>
    <w:rsid w:val="00B32E20"/>
    <w:rsid w:val="00B35627"/>
    <w:rsid w:val="00B35DEF"/>
    <w:rsid w:val="00B35EFF"/>
    <w:rsid w:val="00B36170"/>
    <w:rsid w:val="00B36276"/>
    <w:rsid w:val="00B36EE1"/>
    <w:rsid w:val="00B37361"/>
    <w:rsid w:val="00B40078"/>
    <w:rsid w:val="00B403E2"/>
    <w:rsid w:val="00B41409"/>
    <w:rsid w:val="00B41C1A"/>
    <w:rsid w:val="00B44786"/>
    <w:rsid w:val="00B448DD"/>
    <w:rsid w:val="00B45603"/>
    <w:rsid w:val="00B45E13"/>
    <w:rsid w:val="00B45E36"/>
    <w:rsid w:val="00B47FCB"/>
    <w:rsid w:val="00B515B3"/>
    <w:rsid w:val="00B51D50"/>
    <w:rsid w:val="00B53617"/>
    <w:rsid w:val="00B53A01"/>
    <w:rsid w:val="00B547DD"/>
    <w:rsid w:val="00B547E1"/>
    <w:rsid w:val="00B55243"/>
    <w:rsid w:val="00B56218"/>
    <w:rsid w:val="00B56BAE"/>
    <w:rsid w:val="00B579C0"/>
    <w:rsid w:val="00B60002"/>
    <w:rsid w:val="00B61FCE"/>
    <w:rsid w:val="00B639F6"/>
    <w:rsid w:val="00B63F1D"/>
    <w:rsid w:val="00B6475E"/>
    <w:rsid w:val="00B6571C"/>
    <w:rsid w:val="00B66538"/>
    <w:rsid w:val="00B66C42"/>
    <w:rsid w:val="00B711CD"/>
    <w:rsid w:val="00B71B48"/>
    <w:rsid w:val="00B73773"/>
    <w:rsid w:val="00B7552D"/>
    <w:rsid w:val="00B762CE"/>
    <w:rsid w:val="00B76C1A"/>
    <w:rsid w:val="00B76E71"/>
    <w:rsid w:val="00B775A7"/>
    <w:rsid w:val="00B77743"/>
    <w:rsid w:val="00B800BB"/>
    <w:rsid w:val="00B81C8F"/>
    <w:rsid w:val="00B834A8"/>
    <w:rsid w:val="00B83CE8"/>
    <w:rsid w:val="00B83FE5"/>
    <w:rsid w:val="00B843F6"/>
    <w:rsid w:val="00B85C46"/>
    <w:rsid w:val="00B911E3"/>
    <w:rsid w:val="00B91247"/>
    <w:rsid w:val="00B92187"/>
    <w:rsid w:val="00B9248D"/>
    <w:rsid w:val="00B94B86"/>
    <w:rsid w:val="00B96428"/>
    <w:rsid w:val="00B96FC2"/>
    <w:rsid w:val="00B97E4A"/>
    <w:rsid w:val="00BA1350"/>
    <w:rsid w:val="00BA17C9"/>
    <w:rsid w:val="00BA18E7"/>
    <w:rsid w:val="00BA30DD"/>
    <w:rsid w:val="00BA33C3"/>
    <w:rsid w:val="00BA359C"/>
    <w:rsid w:val="00BA5808"/>
    <w:rsid w:val="00BA589B"/>
    <w:rsid w:val="00BA7827"/>
    <w:rsid w:val="00BB13D4"/>
    <w:rsid w:val="00BB1487"/>
    <w:rsid w:val="00BB1E48"/>
    <w:rsid w:val="00BB2E10"/>
    <w:rsid w:val="00BB36C4"/>
    <w:rsid w:val="00BB5E5B"/>
    <w:rsid w:val="00BB5E8C"/>
    <w:rsid w:val="00BC010D"/>
    <w:rsid w:val="00BC2E9E"/>
    <w:rsid w:val="00BC3AAC"/>
    <w:rsid w:val="00BC3B21"/>
    <w:rsid w:val="00BC4139"/>
    <w:rsid w:val="00BC4B39"/>
    <w:rsid w:val="00BC52A8"/>
    <w:rsid w:val="00BC60B9"/>
    <w:rsid w:val="00BC78F5"/>
    <w:rsid w:val="00BD0450"/>
    <w:rsid w:val="00BD0880"/>
    <w:rsid w:val="00BD4BA3"/>
    <w:rsid w:val="00BD4C4F"/>
    <w:rsid w:val="00BD546E"/>
    <w:rsid w:val="00BD5E2C"/>
    <w:rsid w:val="00BD6815"/>
    <w:rsid w:val="00BD68B4"/>
    <w:rsid w:val="00BD6F3C"/>
    <w:rsid w:val="00BD73CE"/>
    <w:rsid w:val="00BE1971"/>
    <w:rsid w:val="00BE27F4"/>
    <w:rsid w:val="00BE3231"/>
    <w:rsid w:val="00BE3C30"/>
    <w:rsid w:val="00BE4086"/>
    <w:rsid w:val="00BE43E8"/>
    <w:rsid w:val="00BE6C78"/>
    <w:rsid w:val="00BF0E96"/>
    <w:rsid w:val="00BF0F5C"/>
    <w:rsid w:val="00BF11F1"/>
    <w:rsid w:val="00BF260E"/>
    <w:rsid w:val="00BF2BD3"/>
    <w:rsid w:val="00BF32BE"/>
    <w:rsid w:val="00BF3905"/>
    <w:rsid w:val="00BF4146"/>
    <w:rsid w:val="00BF46E3"/>
    <w:rsid w:val="00BF4FED"/>
    <w:rsid w:val="00BF709A"/>
    <w:rsid w:val="00BF7D7F"/>
    <w:rsid w:val="00C00030"/>
    <w:rsid w:val="00C01723"/>
    <w:rsid w:val="00C01C7B"/>
    <w:rsid w:val="00C02ECB"/>
    <w:rsid w:val="00C031A9"/>
    <w:rsid w:val="00C03E7C"/>
    <w:rsid w:val="00C04770"/>
    <w:rsid w:val="00C05C1B"/>
    <w:rsid w:val="00C05C46"/>
    <w:rsid w:val="00C0666B"/>
    <w:rsid w:val="00C07C15"/>
    <w:rsid w:val="00C10628"/>
    <w:rsid w:val="00C10CA7"/>
    <w:rsid w:val="00C10EA7"/>
    <w:rsid w:val="00C11082"/>
    <w:rsid w:val="00C11AAD"/>
    <w:rsid w:val="00C12543"/>
    <w:rsid w:val="00C13255"/>
    <w:rsid w:val="00C14324"/>
    <w:rsid w:val="00C1448C"/>
    <w:rsid w:val="00C15747"/>
    <w:rsid w:val="00C172AA"/>
    <w:rsid w:val="00C17F70"/>
    <w:rsid w:val="00C205A6"/>
    <w:rsid w:val="00C231A7"/>
    <w:rsid w:val="00C2353A"/>
    <w:rsid w:val="00C23E7B"/>
    <w:rsid w:val="00C2546A"/>
    <w:rsid w:val="00C2767A"/>
    <w:rsid w:val="00C27B75"/>
    <w:rsid w:val="00C30127"/>
    <w:rsid w:val="00C3079F"/>
    <w:rsid w:val="00C31FDB"/>
    <w:rsid w:val="00C3513C"/>
    <w:rsid w:val="00C40273"/>
    <w:rsid w:val="00C40A30"/>
    <w:rsid w:val="00C41816"/>
    <w:rsid w:val="00C41BF4"/>
    <w:rsid w:val="00C43255"/>
    <w:rsid w:val="00C43698"/>
    <w:rsid w:val="00C446AD"/>
    <w:rsid w:val="00C45AA6"/>
    <w:rsid w:val="00C47509"/>
    <w:rsid w:val="00C4753E"/>
    <w:rsid w:val="00C478FA"/>
    <w:rsid w:val="00C50436"/>
    <w:rsid w:val="00C511E0"/>
    <w:rsid w:val="00C51DD8"/>
    <w:rsid w:val="00C526E5"/>
    <w:rsid w:val="00C53C66"/>
    <w:rsid w:val="00C55A50"/>
    <w:rsid w:val="00C55C4F"/>
    <w:rsid w:val="00C56360"/>
    <w:rsid w:val="00C56DED"/>
    <w:rsid w:val="00C572FF"/>
    <w:rsid w:val="00C57304"/>
    <w:rsid w:val="00C60F1F"/>
    <w:rsid w:val="00C615EC"/>
    <w:rsid w:val="00C62539"/>
    <w:rsid w:val="00C62B80"/>
    <w:rsid w:val="00C63C1C"/>
    <w:rsid w:val="00C64475"/>
    <w:rsid w:val="00C65FED"/>
    <w:rsid w:val="00C67481"/>
    <w:rsid w:val="00C67A1E"/>
    <w:rsid w:val="00C70548"/>
    <w:rsid w:val="00C7210C"/>
    <w:rsid w:val="00C72362"/>
    <w:rsid w:val="00C72DC5"/>
    <w:rsid w:val="00C72E4F"/>
    <w:rsid w:val="00C75E87"/>
    <w:rsid w:val="00C7603A"/>
    <w:rsid w:val="00C76129"/>
    <w:rsid w:val="00C76C84"/>
    <w:rsid w:val="00C81933"/>
    <w:rsid w:val="00C840A2"/>
    <w:rsid w:val="00C841F0"/>
    <w:rsid w:val="00C8454D"/>
    <w:rsid w:val="00C85A6E"/>
    <w:rsid w:val="00C87AF9"/>
    <w:rsid w:val="00C87C05"/>
    <w:rsid w:val="00C87EAB"/>
    <w:rsid w:val="00C90015"/>
    <w:rsid w:val="00C9352C"/>
    <w:rsid w:val="00C93932"/>
    <w:rsid w:val="00C958B9"/>
    <w:rsid w:val="00C96204"/>
    <w:rsid w:val="00CA0DDB"/>
    <w:rsid w:val="00CA146D"/>
    <w:rsid w:val="00CA16E3"/>
    <w:rsid w:val="00CA3E74"/>
    <w:rsid w:val="00CA627B"/>
    <w:rsid w:val="00CA6F4F"/>
    <w:rsid w:val="00CA73FE"/>
    <w:rsid w:val="00CB02B4"/>
    <w:rsid w:val="00CB0677"/>
    <w:rsid w:val="00CB07CD"/>
    <w:rsid w:val="00CB09C7"/>
    <w:rsid w:val="00CB0CF5"/>
    <w:rsid w:val="00CB1262"/>
    <w:rsid w:val="00CB2A14"/>
    <w:rsid w:val="00CB4748"/>
    <w:rsid w:val="00CB4AD4"/>
    <w:rsid w:val="00CB56DB"/>
    <w:rsid w:val="00CB5DDA"/>
    <w:rsid w:val="00CB7176"/>
    <w:rsid w:val="00CC0935"/>
    <w:rsid w:val="00CC24BE"/>
    <w:rsid w:val="00CC4739"/>
    <w:rsid w:val="00CC4B3A"/>
    <w:rsid w:val="00CC660B"/>
    <w:rsid w:val="00CD020C"/>
    <w:rsid w:val="00CD0B98"/>
    <w:rsid w:val="00CD0EDE"/>
    <w:rsid w:val="00CD33F1"/>
    <w:rsid w:val="00CD4C5E"/>
    <w:rsid w:val="00CD4E1C"/>
    <w:rsid w:val="00CD5686"/>
    <w:rsid w:val="00CD5B19"/>
    <w:rsid w:val="00CD5B6B"/>
    <w:rsid w:val="00CD5DD1"/>
    <w:rsid w:val="00CD6B66"/>
    <w:rsid w:val="00CD712B"/>
    <w:rsid w:val="00CE15E8"/>
    <w:rsid w:val="00CE2B63"/>
    <w:rsid w:val="00CE3BA3"/>
    <w:rsid w:val="00CE3FD4"/>
    <w:rsid w:val="00CE4659"/>
    <w:rsid w:val="00CE5C84"/>
    <w:rsid w:val="00CE7E27"/>
    <w:rsid w:val="00CF0979"/>
    <w:rsid w:val="00CF1AD3"/>
    <w:rsid w:val="00CF2F85"/>
    <w:rsid w:val="00CF4269"/>
    <w:rsid w:val="00CF4A78"/>
    <w:rsid w:val="00CF4EC2"/>
    <w:rsid w:val="00CF4F2C"/>
    <w:rsid w:val="00CF6361"/>
    <w:rsid w:val="00CF67FC"/>
    <w:rsid w:val="00D014C9"/>
    <w:rsid w:val="00D01F6A"/>
    <w:rsid w:val="00D0357D"/>
    <w:rsid w:val="00D038B8"/>
    <w:rsid w:val="00D04B10"/>
    <w:rsid w:val="00D06515"/>
    <w:rsid w:val="00D06D20"/>
    <w:rsid w:val="00D072AE"/>
    <w:rsid w:val="00D11393"/>
    <w:rsid w:val="00D13479"/>
    <w:rsid w:val="00D15502"/>
    <w:rsid w:val="00D15695"/>
    <w:rsid w:val="00D15E69"/>
    <w:rsid w:val="00D16382"/>
    <w:rsid w:val="00D16404"/>
    <w:rsid w:val="00D16FF2"/>
    <w:rsid w:val="00D17B61"/>
    <w:rsid w:val="00D20E6C"/>
    <w:rsid w:val="00D211F2"/>
    <w:rsid w:val="00D24000"/>
    <w:rsid w:val="00D31990"/>
    <w:rsid w:val="00D32E6A"/>
    <w:rsid w:val="00D34899"/>
    <w:rsid w:val="00D3496C"/>
    <w:rsid w:val="00D34F14"/>
    <w:rsid w:val="00D35A32"/>
    <w:rsid w:val="00D35EAF"/>
    <w:rsid w:val="00D40D48"/>
    <w:rsid w:val="00D411DE"/>
    <w:rsid w:val="00D41795"/>
    <w:rsid w:val="00D42599"/>
    <w:rsid w:val="00D426FB"/>
    <w:rsid w:val="00D4304E"/>
    <w:rsid w:val="00D43216"/>
    <w:rsid w:val="00D444EB"/>
    <w:rsid w:val="00D44DF9"/>
    <w:rsid w:val="00D450E1"/>
    <w:rsid w:val="00D45173"/>
    <w:rsid w:val="00D4750D"/>
    <w:rsid w:val="00D5004E"/>
    <w:rsid w:val="00D5005F"/>
    <w:rsid w:val="00D50742"/>
    <w:rsid w:val="00D50DBE"/>
    <w:rsid w:val="00D50EF8"/>
    <w:rsid w:val="00D516F3"/>
    <w:rsid w:val="00D5170E"/>
    <w:rsid w:val="00D51857"/>
    <w:rsid w:val="00D55DEB"/>
    <w:rsid w:val="00D60E2F"/>
    <w:rsid w:val="00D61147"/>
    <w:rsid w:val="00D612D9"/>
    <w:rsid w:val="00D62EAF"/>
    <w:rsid w:val="00D63955"/>
    <w:rsid w:val="00D641C9"/>
    <w:rsid w:val="00D64597"/>
    <w:rsid w:val="00D65BD3"/>
    <w:rsid w:val="00D66520"/>
    <w:rsid w:val="00D70685"/>
    <w:rsid w:val="00D714F8"/>
    <w:rsid w:val="00D7409D"/>
    <w:rsid w:val="00D768D0"/>
    <w:rsid w:val="00D77F4B"/>
    <w:rsid w:val="00D80983"/>
    <w:rsid w:val="00D817AA"/>
    <w:rsid w:val="00D8203C"/>
    <w:rsid w:val="00D84DE8"/>
    <w:rsid w:val="00D8526A"/>
    <w:rsid w:val="00D8571F"/>
    <w:rsid w:val="00D85B8E"/>
    <w:rsid w:val="00D8671A"/>
    <w:rsid w:val="00D87FB7"/>
    <w:rsid w:val="00D91026"/>
    <w:rsid w:val="00D92A12"/>
    <w:rsid w:val="00D93555"/>
    <w:rsid w:val="00D93563"/>
    <w:rsid w:val="00D94874"/>
    <w:rsid w:val="00D956A3"/>
    <w:rsid w:val="00D9622A"/>
    <w:rsid w:val="00D96504"/>
    <w:rsid w:val="00DA2B10"/>
    <w:rsid w:val="00DA3FEB"/>
    <w:rsid w:val="00DA40A0"/>
    <w:rsid w:val="00DA43A2"/>
    <w:rsid w:val="00DA5B0B"/>
    <w:rsid w:val="00DA7355"/>
    <w:rsid w:val="00DA7B63"/>
    <w:rsid w:val="00DB049D"/>
    <w:rsid w:val="00DB0AF3"/>
    <w:rsid w:val="00DB2C20"/>
    <w:rsid w:val="00DB3CFA"/>
    <w:rsid w:val="00DB5624"/>
    <w:rsid w:val="00DB717B"/>
    <w:rsid w:val="00DC0291"/>
    <w:rsid w:val="00DC02E7"/>
    <w:rsid w:val="00DC0C29"/>
    <w:rsid w:val="00DC2075"/>
    <w:rsid w:val="00DC2A0B"/>
    <w:rsid w:val="00DC3C88"/>
    <w:rsid w:val="00DC42BB"/>
    <w:rsid w:val="00DC6C24"/>
    <w:rsid w:val="00DC6E2C"/>
    <w:rsid w:val="00DC6F66"/>
    <w:rsid w:val="00DD0642"/>
    <w:rsid w:val="00DD2330"/>
    <w:rsid w:val="00DD320E"/>
    <w:rsid w:val="00DD48EB"/>
    <w:rsid w:val="00DD54E7"/>
    <w:rsid w:val="00DD64A2"/>
    <w:rsid w:val="00DD6702"/>
    <w:rsid w:val="00DD6709"/>
    <w:rsid w:val="00DD77E5"/>
    <w:rsid w:val="00DD7FB4"/>
    <w:rsid w:val="00DE219D"/>
    <w:rsid w:val="00DE3BCC"/>
    <w:rsid w:val="00DE74DC"/>
    <w:rsid w:val="00DE784E"/>
    <w:rsid w:val="00DF0D24"/>
    <w:rsid w:val="00DF253E"/>
    <w:rsid w:val="00DF458C"/>
    <w:rsid w:val="00DF52AF"/>
    <w:rsid w:val="00DF6428"/>
    <w:rsid w:val="00DF7D75"/>
    <w:rsid w:val="00E004EF"/>
    <w:rsid w:val="00E0073B"/>
    <w:rsid w:val="00E00BE4"/>
    <w:rsid w:val="00E00D90"/>
    <w:rsid w:val="00E01121"/>
    <w:rsid w:val="00E0350B"/>
    <w:rsid w:val="00E03624"/>
    <w:rsid w:val="00E037E5"/>
    <w:rsid w:val="00E04E89"/>
    <w:rsid w:val="00E050C9"/>
    <w:rsid w:val="00E062D6"/>
    <w:rsid w:val="00E06A75"/>
    <w:rsid w:val="00E10687"/>
    <w:rsid w:val="00E106D9"/>
    <w:rsid w:val="00E107EC"/>
    <w:rsid w:val="00E113A1"/>
    <w:rsid w:val="00E12431"/>
    <w:rsid w:val="00E12443"/>
    <w:rsid w:val="00E1266B"/>
    <w:rsid w:val="00E14825"/>
    <w:rsid w:val="00E150BE"/>
    <w:rsid w:val="00E15EE1"/>
    <w:rsid w:val="00E16991"/>
    <w:rsid w:val="00E16EB9"/>
    <w:rsid w:val="00E2014F"/>
    <w:rsid w:val="00E21DDF"/>
    <w:rsid w:val="00E22D0B"/>
    <w:rsid w:val="00E2441B"/>
    <w:rsid w:val="00E25E7A"/>
    <w:rsid w:val="00E302F5"/>
    <w:rsid w:val="00E35066"/>
    <w:rsid w:val="00E35A32"/>
    <w:rsid w:val="00E36030"/>
    <w:rsid w:val="00E36FAC"/>
    <w:rsid w:val="00E37AAE"/>
    <w:rsid w:val="00E406CB"/>
    <w:rsid w:val="00E40AC1"/>
    <w:rsid w:val="00E41932"/>
    <w:rsid w:val="00E42487"/>
    <w:rsid w:val="00E4603E"/>
    <w:rsid w:val="00E47F01"/>
    <w:rsid w:val="00E51025"/>
    <w:rsid w:val="00E534D3"/>
    <w:rsid w:val="00E55F4E"/>
    <w:rsid w:val="00E57F86"/>
    <w:rsid w:val="00E6182E"/>
    <w:rsid w:val="00E63AED"/>
    <w:rsid w:val="00E63F50"/>
    <w:rsid w:val="00E65DDF"/>
    <w:rsid w:val="00E669DF"/>
    <w:rsid w:val="00E66C6B"/>
    <w:rsid w:val="00E671E9"/>
    <w:rsid w:val="00E70076"/>
    <w:rsid w:val="00E70506"/>
    <w:rsid w:val="00E7283F"/>
    <w:rsid w:val="00E73D5F"/>
    <w:rsid w:val="00E74487"/>
    <w:rsid w:val="00E747AD"/>
    <w:rsid w:val="00E74B4B"/>
    <w:rsid w:val="00E74FA7"/>
    <w:rsid w:val="00E765A0"/>
    <w:rsid w:val="00E76A3E"/>
    <w:rsid w:val="00E77367"/>
    <w:rsid w:val="00E774E0"/>
    <w:rsid w:val="00E811ED"/>
    <w:rsid w:val="00E814AA"/>
    <w:rsid w:val="00E8171E"/>
    <w:rsid w:val="00E81F8B"/>
    <w:rsid w:val="00E835C1"/>
    <w:rsid w:val="00E83687"/>
    <w:rsid w:val="00E847B4"/>
    <w:rsid w:val="00E84898"/>
    <w:rsid w:val="00E85207"/>
    <w:rsid w:val="00E8562A"/>
    <w:rsid w:val="00E87B39"/>
    <w:rsid w:val="00E90341"/>
    <w:rsid w:val="00E904BC"/>
    <w:rsid w:val="00E91CC0"/>
    <w:rsid w:val="00E92162"/>
    <w:rsid w:val="00E925F2"/>
    <w:rsid w:val="00E926B8"/>
    <w:rsid w:val="00E94371"/>
    <w:rsid w:val="00E95A4A"/>
    <w:rsid w:val="00E95B06"/>
    <w:rsid w:val="00E95EBB"/>
    <w:rsid w:val="00E96C73"/>
    <w:rsid w:val="00E96D68"/>
    <w:rsid w:val="00E973CA"/>
    <w:rsid w:val="00E9777C"/>
    <w:rsid w:val="00E97F1D"/>
    <w:rsid w:val="00EA12D0"/>
    <w:rsid w:val="00EA3006"/>
    <w:rsid w:val="00EA3520"/>
    <w:rsid w:val="00EA4F8D"/>
    <w:rsid w:val="00EA51A0"/>
    <w:rsid w:val="00EA6748"/>
    <w:rsid w:val="00EA6907"/>
    <w:rsid w:val="00EA79F1"/>
    <w:rsid w:val="00EB05AD"/>
    <w:rsid w:val="00EB0B1F"/>
    <w:rsid w:val="00EB1A84"/>
    <w:rsid w:val="00EB284B"/>
    <w:rsid w:val="00EB4610"/>
    <w:rsid w:val="00EB49B9"/>
    <w:rsid w:val="00EB4DAE"/>
    <w:rsid w:val="00EB5438"/>
    <w:rsid w:val="00EB5E50"/>
    <w:rsid w:val="00EB5F63"/>
    <w:rsid w:val="00EB6C0A"/>
    <w:rsid w:val="00EB7DF7"/>
    <w:rsid w:val="00EB7F29"/>
    <w:rsid w:val="00EC0563"/>
    <w:rsid w:val="00EC09E9"/>
    <w:rsid w:val="00EC0C3D"/>
    <w:rsid w:val="00EC142E"/>
    <w:rsid w:val="00EC448F"/>
    <w:rsid w:val="00EC56D5"/>
    <w:rsid w:val="00EC5857"/>
    <w:rsid w:val="00ED1917"/>
    <w:rsid w:val="00ED36C0"/>
    <w:rsid w:val="00ED3CBD"/>
    <w:rsid w:val="00ED3FF4"/>
    <w:rsid w:val="00ED65E5"/>
    <w:rsid w:val="00ED758B"/>
    <w:rsid w:val="00EE11C4"/>
    <w:rsid w:val="00EE1256"/>
    <w:rsid w:val="00EE3117"/>
    <w:rsid w:val="00EE31A2"/>
    <w:rsid w:val="00EE5003"/>
    <w:rsid w:val="00EE684D"/>
    <w:rsid w:val="00EE6F33"/>
    <w:rsid w:val="00EF0025"/>
    <w:rsid w:val="00EF092F"/>
    <w:rsid w:val="00EF0B84"/>
    <w:rsid w:val="00EF3EDE"/>
    <w:rsid w:val="00EF561F"/>
    <w:rsid w:val="00F00E30"/>
    <w:rsid w:val="00F01825"/>
    <w:rsid w:val="00F0185B"/>
    <w:rsid w:val="00F034BE"/>
    <w:rsid w:val="00F03BB6"/>
    <w:rsid w:val="00F04668"/>
    <w:rsid w:val="00F05315"/>
    <w:rsid w:val="00F0583A"/>
    <w:rsid w:val="00F06E6F"/>
    <w:rsid w:val="00F07202"/>
    <w:rsid w:val="00F07B9A"/>
    <w:rsid w:val="00F14C5B"/>
    <w:rsid w:val="00F17A20"/>
    <w:rsid w:val="00F17D57"/>
    <w:rsid w:val="00F20B87"/>
    <w:rsid w:val="00F210E1"/>
    <w:rsid w:val="00F21F67"/>
    <w:rsid w:val="00F22E7E"/>
    <w:rsid w:val="00F244CC"/>
    <w:rsid w:val="00F251C6"/>
    <w:rsid w:val="00F260D6"/>
    <w:rsid w:val="00F265E2"/>
    <w:rsid w:val="00F26DAE"/>
    <w:rsid w:val="00F3021D"/>
    <w:rsid w:val="00F31D50"/>
    <w:rsid w:val="00F329A0"/>
    <w:rsid w:val="00F33233"/>
    <w:rsid w:val="00F35092"/>
    <w:rsid w:val="00F36AF6"/>
    <w:rsid w:val="00F36FA9"/>
    <w:rsid w:val="00F37D41"/>
    <w:rsid w:val="00F4198D"/>
    <w:rsid w:val="00F4221A"/>
    <w:rsid w:val="00F42F1F"/>
    <w:rsid w:val="00F436BC"/>
    <w:rsid w:val="00F45821"/>
    <w:rsid w:val="00F4597D"/>
    <w:rsid w:val="00F46307"/>
    <w:rsid w:val="00F46EEE"/>
    <w:rsid w:val="00F52209"/>
    <w:rsid w:val="00F527E1"/>
    <w:rsid w:val="00F54ABD"/>
    <w:rsid w:val="00F55EC1"/>
    <w:rsid w:val="00F5662A"/>
    <w:rsid w:val="00F57A60"/>
    <w:rsid w:val="00F57AA6"/>
    <w:rsid w:val="00F57D5B"/>
    <w:rsid w:val="00F60868"/>
    <w:rsid w:val="00F6123D"/>
    <w:rsid w:val="00F622E0"/>
    <w:rsid w:val="00F62947"/>
    <w:rsid w:val="00F637F5"/>
    <w:rsid w:val="00F63DE6"/>
    <w:rsid w:val="00F65971"/>
    <w:rsid w:val="00F65C3F"/>
    <w:rsid w:val="00F66576"/>
    <w:rsid w:val="00F66E00"/>
    <w:rsid w:val="00F714E6"/>
    <w:rsid w:val="00F726F0"/>
    <w:rsid w:val="00F72703"/>
    <w:rsid w:val="00F72BD9"/>
    <w:rsid w:val="00F737A8"/>
    <w:rsid w:val="00F74522"/>
    <w:rsid w:val="00F757C5"/>
    <w:rsid w:val="00F75980"/>
    <w:rsid w:val="00F77E1E"/>
    <w:rsid w:val="00F802FC"/>
    <w:rsid w:val="00F82398"/>
    <w:rsid w:val="00F83C8B"/>
    <w:rsid w:val="00F85FCF"/>
    <w:rsid w:val="00F860A4"/>
    <w:rsid w:val="00F86E9F"/>
    <w:rsid w:val="00F86F7B"/>
    <w:rsid w:val="00F870E6"/>
    <w:rsid w:val="00F87AEA"/>
    <w:rsid w:val="00F9064B"/>
    <w:rsid w:val="00F90AE4"/>
    <w:rsid w:val="00F91FF5"/>
    <w:rsid w:val="00F920BA"/>
    <w:rsid w:val="00F92484"/>
    <w:rsid w:val="00F934CA"/>
    <w:rsid w:val="00F94C07"/>
    <w:rsid w:val="00F94FE6"/>
    <w:rsid w:val="00F9684D"/>
    <w:rsid w:val="00F96DBD"/>
    <w:rsid w:val="00F96DF6"/>
    <w:rsid w:val="00F96EC2"/>
    <w:rsid w:val="00FA0C7C"/>
    <w:rsid w:val="00FA1463"/>
    <w:rsid w:val="00FA227F"/>
    <w:rsid w:val="00FA483B"/>
    <w:rsid w:val="00FA5E38"/>
    <w:rsid w:val="00FA621D"/>
    <w:rsid w:val="00FA6DF0"/>
    <w:rsid w:val="00FB0BCE"/>
    <w:rsid w:val="00FB28B7"/>
    <w:rsid w:val="00FB2B5A"/>
    <w:rsid w:val="00FB2D5D"/>
    <w:rsid w:val="00FB4F4D"/>
    <w:rsid w:val="00FC039F"/>
    <w:rsid w:val="00FC09C7"/>
    <w:rsid w:val="00FC0E06"/>
    <w:rsid w:val="00FC1291"/>
    <w:rsid w:val="00FC14D2"/>
    <w:rsid w:val="00FC3025"/>
    <w:rsid w:val="00FC3890"/>
    <w:rsid w:val="00FC3EBB"/>
    <w:rsid w:val="00FC49A3"/>
    <w:rsid w:val="00FC4B85"/>
    <w:rsid w:val="00FC4FE2"/>
    <w:rsid w:val="00FC5F90"/>
    <w:rsid w:val="00FD068E"/>
    <w:rsid w:val="00FD1B8C"/>
    <w:rsid w:val="00FD1E45"/>
    <w:rsid w:val="00FD2167"/>
    <w:rsid w:val="00FD2EBA"/>
    <w:rsid w:val="00FD31DC"/>
    <w:rsid w:val="00FD34F0"/>
    <w:rsid w:val="00FD6C52"/>
    <w:rsid w:val="00FE221A"/>
    <w:rsid w:val="00FE478E"/>
    <w:rsid w:val="00FE5C5B"/>
    <w:rsid w:val="00FF1133"/>
    <w:rsid w:val="00FF2B9B"/>
    <w:rsid w:val="00FF3972"/>
    <w:rsid w:val="00FF518E"/>
    <w:rsid w:val="00FF5379"/>
    <w:rsid w:val="00FF56CB"/>
    <w:rsid w:val="00FF5D64"/>
    <w:rsid w:val="00FF6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DF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E74FA7"/>
    <w:pPr>
      <w:keepNext/>
      <w:spacing w:before="240" w:after="60" w:line="240" w:lineRule="auto"/>
      <w:outlineLvl w:val="1"/>
    </w:pPr>
    <w:rPr>
      <w:rFonts w:ascii="USABlack" w:eastAsia="Times New Roman" w:hAnsi="USABlack"/>
      <w:i/>
      <w:szCs w:val="20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SQ"/>
    <w:basedOn w:val="Normal"/>
    <w:link w:val="CabealhoChar"/>
    <w:uiPriority w:val="99"/>
    <w:unhideWhenUsed/>
    <w:rsid w:val="00DD0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SQ Char"/>
    <w:basedOn w:val="Fontepargpadro"/>
    <w:link w:val="Cabealho"/>
    <w:uiPriority w:val="99"/>
    <w:rsid w:val="00DD0642"/>
  </w:style>
  <w:style w:type="paragraph" w:styleId="Rodap">
    <w:name w:val="footer"/>
    <w:basedOn w:val="Normal"/>
    <w:link w:val="RodapChar"/>
    <w:uiPriority w:val="99"/>
    <w:semiHidden/>
    <w:unhideWhenUsed/>
    <w:rsid w:val="00DD06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D0642"/>
  </w:style>
  <w:style w:type="paragraph" w:styleId="Textodebalo">
    <w:name w:val="Balloon Text"/>
    <w:basedOn w:val="Normal"/>
    <w:link w:val="TextodebaloChar"/>
    <w:uiPriority w:val="99"/>
    <w:semiHidden/>
    <w:unhideWhenUsed/>
    <w:rsid w:val="00DD0642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DD064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D064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8E6838"/>
    <w:rPr>
      <w:sz w:val="22"/>
      <w:szCs w:val="22"/>
      <w:lang w:eastAsia="en-US"/>
    </w:rPr>
  </w:style>
  <w:style w:type="character" w:customStyle="1" w:styleId="Ttulo2Char">
    <w:name w:val="Título 2 Char"/>
    <w:link w:val="Ttulo2"/>
    <w:rsid w:val="00E74FA7"/>
    <w:rPr>
      <w:rFonts w:ascii="USABlack" w:eastAsia="Times New Roman" w:hAnsi="USABlack"/>
      <w:i/>
      <w:sz w:val="22"/>
    </w:rPr>
  </w:style>
  <w:style w:type="paragraph" w:styleId="Recuodecorpodetexto">
    <w:name w:val="Body Text Indent"/>
    <w:basedOn w:val="Normal"/>
    <w:link w:val="RecuodecorpodetextoChar"/>
    <w:rsid w:val="00E74FA7"/>
    <w:pPr>
      <w:pBdr>
        <w:bottom w:val="single" w:sz="24" w:space="1" w:color="C0C0C0"/>
      </w:pBdr>
      <w:spacing w:after="0" w:line="240" w:lineRule="auto"/>
      <w:ind w:right="-1"/>
      <w:jc w:val="both"/>
    </w:pPr>
    <w:rPr>
      <w:rFonts w:ascii="BellCent NamNum BT" w:eastAsia="Times New Roman" w:hAnsi="BellCent NamNum BT"/>
      <w:b/>
      <w:smallCaps/>
      <w:sz w:val="28"/>
      <w:szCs w:val="20"/>
      <w:lang/>
    </w:rPr>
  </w:style>
  <w:style w:type="character" w:customStyle="1" w:styleId="RecuodecorpodetextoChar">
    <w:name w:val="Recuo de corpo de texto Char"/>
    <w:link w:val="Recuodecorpodetexto"/>
    <w:rsid w:val="00E74FA7"/>
    <w:rPr>
      <w:rFonts w:ascii="BellCent NamNum BT" w:eastAsia="Times New Roman" w:hAnsi="BellCent NamNum BT"/>
      <w:b/>
      <w:smallCaps/>
      <w:sz w:val="28"/>
    </w:rPr>
  </w:style>
  <w:style w:type="paragraph" w:customStyle="1" w:styleId="sub1">
    <w:name w:val="sub1"/>
    <w:basedOn w:val="Normal"/>
    <w:rsid w:val="00031342"/>
    <w:pPr>
      <w:spacing w:before="600" w:line="340" w:lineRule="exact"/>
      <w:jc w:val="both"/>
    </w:pPr>
    <w:rPr>
      <w:rFonts w:ascii="Book Antiqua" w:eastAsia="Times New Roman" w:hAnsi="Book Antiqua"/>
      <w:b/>
      <w:i/>
      <w:sz w:val="28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4281"/>
    <w:pPr>
      <w:spacing w:after="120"/>
      <w:ind w:left="283"/>
    </w:pPr>
    <w:rPr>
      <w:sz w:val="16"/>
      <w:szCs w:val="16"/>
      <w:lang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2A4281"/>
    <w:rPr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AA7782"/>
    <w:pPr>
      <w:spacing w:before="360" w:after="240" w:line="240" w:lineRule="auto"/>
      <w:jc w:val="center"/>
    </w:pPr>
    <w:rPr>
      <w:rFonts w:ascii="Arial" w:eastAsia="Times New Roman" w:hAnsi="Arial"/>
      <w:b/>
      <w:bCs/>
      <w:color w:val="000080"/>
      <w:sz w:val="32"/>
      <w:szCs w:val="24"/>
      <w:lang/>
    </w:rPr>
  </w:style>
  <w:style w:type="character" w:customStyle="1" w:styleId="TtuloChar">
    <w:name w:val="Título Char"/>
    <w:link w:val="Ttulo"/>
    <w:rsid w:val="00AA7782"/>
    <w:rPr>
      <w:rFonts w:ascii="Arial" w:eastAsia="Times New Roman" w:hAnsi="Arial" w:cs="Arial"/>
      <w:b/>
      <w:bCs/>
      <w:color w:val="000080"/>
      <w:sz w:val="32"/>
      <w:szCs w:val="24"/>
    </w:rPr>
  </w:style>
  <w:style w:type="paragraph" w:styleId="PargrafodaLista">
    <w:name w:val="List Paragraph"/>
    <w:basedOn w:val="Normal"/>
    <w:uiPriority w:val="34"/>
    <w:qFormat/>
    <w:rsid w:val="009E7965"/>
    <w:pPr>
      <w:ind w:left="720"/>
    </w:pPr>
  </w:style>
  <w:style w:type="character" w:styleId="Hyperlink">
    <w:name w:val="Hyperlink"/>
    <w:uiPriority w:val="99"/>
    <w:unhideWhenUsed/>
    <w:rsid w:val="00BC3AAC"/>
    <w:rPr>
      <w:color w:val="0000FF"/>
      <w:u w:val="single"/>
    </w:rPr>
  </w:style>
  <w:style w:type="paragraph" w:customStyle="1" w:styleId="StyleLeft063cmHanging063cmBefore0ptAfter0pt">
    <w:name w:val="Style Left:  063 cm Hanging:  063 cm Before:  0 pt After:  0 pt"/>
    <w:basedOn w:val="Normal"/>
    <w:rsid w:val="005F4331"/>
    <w:pPr>
      <w:numPr>
        <w:numId w:val="2"/>
      </w:numPr>
      <w:spacing w:before="120" w:after="240" w:line="360" w:lineRule="auto"/>
      <w:jc w:val="both"/>
    </w:pPr>
    <w:rPr>
      <w:rFonts w:ascii="Tahoma" w:eastAsia="Times New Roman" w:hAnsi="Tahoma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C05C1B"/>
    <w:pPr>
      <w:spacing w:before="120" w:after="240" w:line="360" w:lineRule="auto"/>
      <w:jc w:val="both"/>
    </w:pPr>
    <w:rPr>
      <w:rFonts w:ascii="Tahoma" w:eastAsia="Times New Roman" w:hAnsi="Tahoma"/>
      <w:sz w:val="20"/>
      <w:szCs w:val="20"/>
      <w:lang/>
    </w:rPr>
  </w:style>
  <w:style w:type="character" w:customStyle="1" w:styleId="TextodenotaderodapChar">
    <w:name w:val="Texto de nota de rodapé Char"/>
    <w:link w:val="Textodenotaderodap"/>
    <w:semiHidden/>
    <w:rsid w:val="00C05C1B"/>
    <w:rPr>
      <w:rFonts w:ascii="Tahoma" w:eastAsia="Times New Roman" w:hAnsi="Tahoma"/>
    </w:rPr>
  </w:style>
  <w:style w:type="character" w:styleId="Refdenotaderodap">
    <w:name w:val="footnote reference"/>
    <w:semiHidden/>
    <w:rsid w:val="00C05C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ualidata\_SVN\qualidade\005%20-%20Formul&#225;rios\SGQ\FM-SGQ-001-Relato%20de%20Reuni&#227;o\FM-SGQ-001-Relato%20de%20Reuni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8B6E4-E340-4C11-A0B2-FBEEFB5A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FM-SGQ-001-Relato de Reunião.dot</Template>
  <TotalTime>1058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Pederzoli</dc:creator>
  <cp:lastModifiedBy>Odin</cp:lastModifiedBy>
  <cp:revision>8</cp:revision>
  <dcterms:created xsi:type="dcterms:W3CDTF">2012-05-24T20:45:00Z</dcterms:created>
  <dcterms:modified xsi:type="dcterms:W3CDTF">2013-01-05T09:44:00Z</dcterms:modified>
</cp:coreProperties>
</file>