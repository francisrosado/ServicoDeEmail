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82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>Identificação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6"/>
        <w:gridCol w:w="2823"/>
        <w:gridCol w:w="4703"/>
      </w:tblGrid>
      <w:tr w:rsidR="00AA7782" w:rsidTr="0037005B">
        <w:trPr>
          <w:trHeight w:val="442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782" w:rsidRPr="003B651E" w:rsidRDefault="00AA7782" w:rsidP="00E2441B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Projeto: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0B5A65" w:rsidRPr="000B5A65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01011 - QUAL - Consorcio </w:t>
            </w:r>
            <w:proofErr w:type="spellStart"/>
            <w:proofErr w:type="gramStart"/>
            <w:r w:rsidR="000B5A65" w:rsidRPr="000B5A65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QCartorioWpf</w:t>
            </w:r>
            <w:proofErr w:type="spellEnd"/>
            <w:proofErr w:type="gramEnd"/>
          </w:p>
        </w:tc>
      </w:tr>
      <w:tr w:rsidR="00AA7782" w:rsidTr="008C491A">
        <w:trPr>
          <w:trHeight w:val="457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3B651E" w:rsidRDefault="00AA7782" w:rsidP="00BE4086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Data da Reunião: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7B1248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29</w:t>
            </w:r>
            <w:r w:rsidR="00E037E5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-12</w:t>
            </w:r>
            <w:r w:rsidR="0016335E"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-20</w:t>
            </w:r>
            <w:r w:rsidR="00CF67FC"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3B651E" w:rsidRDefault="00AA7782" w:rsidP="00E81F8B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Horário:</w:t>
            </w:r>
            <w:r w:rsidRPr="003B651E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3B651E" w:rsidRDefault="00AA7782" w:rsidP="00AA72EC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Local: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AA72EC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Qualidata</w:t>
            </w:r>
          </w:p>
        </w:tc>
      </w:tr>
      <w:tr w:rsidR="00AA7782" w:rsidTr="0037005B">
        <w:trPr>
          <w:cantSplit/>
          <w:trHeight w:val="442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3B651E" w:rsidRDefault="00AA7782" w:rsidP="003E6712">
            <w:pPr>
              <w:pStyle w:val="Ttulo"/>
              <w:spacing w:before="120" w:after="120"/>
              <w:jc w:val="left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Objetivo da Reunião:</w:t>
            </w:r>
            <w:r w:rsidRPr="003B651E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3E6712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>Certidão RI</w:t>
            </w:r>
          </w:p>
        </w:tc>
      </w:tr>
      <w:tr w:rsidR="0037005B" w:rsidTr="00DC42BB">
        <w:trPr>
          <w:cantSplit/>
          <w:trHeight w:val="457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05B" w:rsidRPr="003B651E" w:rsidRDefault="0037005B" w:rsidP="00015712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 xml:space="preserve">Relator: </w:t>
            </w:r>
            <w:r w:rsidR="00015712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>Thiago</w:t>
            </w:r>
          </w:p>
        </w:tc>
      </w:tr>
    </w:tbl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E811ED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 xml:space="preserve">Convidados / </w:t>
      </w:r>
      <w:r w:rsidR="00AA7782">
        <w:rPr>
          <w:color w:val="auto"/>
          <w:sz w:val="24"/>
        </w:rPr>
        <w:t>Participantes da Reunião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676"/>
        <w:gridCol w:w="2343"/>
        <w:gridCol w:w="1828"/>
        <w:gridCol w:w="1828"/>
      </w:tblGrid>
      <w:tr w:rsidR="00372259" w:rsidTr="00372259">
        <w:trPr>
          <w:trHeight w:val="44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Nome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Empresa/Área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spellStart"/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Email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Telefone/Ramal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Assinatura</w:t>
            </w:r>
          </w:p>
        </w:tc>
      </w:tr>
      <w:tr w:rsidR="00372259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015712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Hugo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2A1A94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Qualidata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404210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B2826" w:rsidP="00576B3D">
            <w:pPr>
              <w:pStyle w:val="Ttulo"/>
              <w:tabs>
                <w:tab w:val="center" w:pos="1380"/>
              </w:tabs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Thiago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AF5372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Qualidata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F65C3F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C3F" w:rsidRPr="003B651E" w:rsidRDefault="00F65C3F" w:rsidP="00983047">
            <w:pPr>
              <w:pStyle w:val="Ttulo"/>
              <w:tabs>
                <w:tab w:val="center" w:pos="1380"/>
              </w:tabs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C3F" w:rsidRPr="003B651E" w:rsidRDefault="00F65C3F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C3F" w:rsidRPr="003B651E" w:rsidRDefault="00F65C3F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C3F" w:rsidRPr="003B651E" w:rsidRDefault="00F65C3F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C3F" w:rsidRPr="003B651E" w:rsidRDefault="00F65C3F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6A6344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344" w:rsidRPr="003B651E" w:rsidRDefault="006A6344" w:rsidP="00983047">
            <w:pPr>
              <w:pStyle w:val="Ttulo"/>
              <w:tabs>
                <w:tab w:val="center" w:pos="1380"/>
              </w:tabs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344" w:rsidRPr="003B651E" w:rsidRDefault="006A6344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344" w:rsidRPr="003B651E" w:rsidRDefault="006A6344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344" w:rsidRPr="003B651E" w:rsidRDefault="006A6344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344" w:rsidRPr="003B651E" w:rsidRDefault="006A6344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>Pauta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8105"/>
        <w:gridCol w:w="1985"/>
      </w:tblGrid>
      <w:tr w:rsidR="00372259" w:rsidTr="002D4AF9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 w:rsidP="00494ACF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#</w:t>
            </w:r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 w:rsidP="00494ACF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Descrição do Assunto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2D4AF9" w:rsidP="00372259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Duração Prevista</w:t>
            </w:r>
          </w:p>
        </w:tc>
      </w:tr>
      <w:tr w:rsidR="00AD39C0" w:rsidTr="003E6A37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C0" w:rsidRPr="003B651E" w:rsidRDefault="00AD39C0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</w:t>
            </w:r>
            <w:proofErr w:type="gramEnd"/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C0" w:rsidRPr="003B651E" w:rsidRDefault="00AD39C0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C0" w:rsidRPr="003B651E" w:rsidRDefault="00AD39C0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1525F8" w:rsidTr="003E6A37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5F8" w:rsidRPr="003B651E" w:rsidRDefault="001525F8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2</w:t>
            </w:r>
            <w:proofErr w:type="gramEnd"/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1525F8" w:rsidTr="00A274B8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5F8" w:rsidRPr="003B651E" w:rsidRDefault="001525F8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3</w:t>
            </w:r>
            <w:proofErr w:type="gramEnd"/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1525F8" w:rsidTr="00A274B8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5F8" w:rsidRPr="003B651E" w:rsidRDefault="001525F8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4</w:t>
            </w:r>
            <w:proofErr w:type="gramEnd"/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372259" w:rsidTr="002D4AF9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259" w:rsidRPr="003B651E" w:rsidRDefault="001525F8" w:rsidP="00494ACF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5</w:t>
            </w:r>
            <w:proofErr w:type="gramEnd"/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951" w:rsidRPr="003B651E" w:rsidRDefault="00B14951" w:rsidP="00A5603F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 w:rsidP="00372259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823B1B" w:rsidRPr="00823B1B" w:rsidRDefault="00823B1B" w:rsidP="00AA7782">
      <w:pPr>
        <w:pStyle w:val="Ttulo"/>
        <w:spacing w:before="0" w:after="0"/>
        <w:jc w:val="left"/>
        <w:rPr>
          <w:color w:val="auto"/>
          <w:sz w:val="24"/>
          <w:lang w:val="pt-BR"/>
        </w:rPr>
      </w:pPr>
    </w:p>
    <w:p w:rsidR="00AA7782" w:rsidRDefault="000F53B6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  <w:lang w:val="pt-BR"/>
        </w:rPr>
        <w:t>Planejamento</w:t>
      </w:r>
    </w:p>
    <w:p w:rsidR="007C5EF2" w:rsidRDefault="007C5EF2" w:rsidP="00546216">
      <w:pPr>
        <w:pStyle w:val="Ttulo"/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3D7E6A" w:rsidRDefault="003D7E6A" w:rsidP="00546216">
      <w:pPr>
        <w:pStyle w:val="Ttulo"/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0F53B6" w:rsidRDefault="00015712" w:rsidP="00015712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Iniciar Atendimento:</w:t>
      </w:r>
    </w:p>
    <w:p w:rsidR="00015712" w:rsidRDefault="00015712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O quanto puder evitar mouse, melhor. Inclusive essa regra vale para todo o sistema</w:t>
      </w:r>
    </w:p>
    <w:p w:rsidR="00B448DD" w:rsidRDefault="00B448DD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Processo vinculado</w:t>
      </w:r>
    </w:p>
    <w:p w:rsidR="00B448DD" w:rsidRDefault="00B448DD" w:rsidP="00B448DD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A opção poderia ser de criar um processo vinculado, que já cria </w:t>
      </w:r>
      <w:proofErr w:type="gramStart"/>
      <w:r>
        <w:rPr>
          <w:b w:val="0"/>
          <w:color w:val="auto"/>
          <w:sz w:val="20"/>
          <w:lang w:val="pt-BR"/>
        </w:rPr>
        <w:t>um outro</w:t>
      </w:r>
      <w:proofErr w:type="gramEnd"/>
      <w:r>
        <w:rPr>
          <w:b w:val="0"/>
          <w:color w:val="auto"/>
          <w:sz w:val="20"/>
          <w:lang w:val="pt-BR"/>
        </w:rPr>
        <w:t xml:space="preserve"> processo baseado no corrente (mesmo apresentante) e o vincula</w:t>
      </w:r>
    </w:p>
    <w:p w:rsidR="00B448DD" w:rsidRDefault="00B448DD" w:rsidP="00B448DD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Para processos de certidão, poderia existir um valor base configurado para deposito </w:t>
      </w:r>
      <w:proofErr w:type="gramStart"/>
      <w:r>
        <w:rPr>
          <w:b w:val="0"/>
          <w:color w:val="auto"/>
          <w:sz w:val="20"/>
          <w:lang w:val="pt-BR"/>
        </w:rPr>
        <w:t>prévio</w:t>
      </w:r>
      <w:proofErr w:type="gramEnd"/>
    </w:p>
    <w:p w:rsidR="00B448DD" w:rsidRDefault="00B448DD" w:rsidP="00B448DD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Se o usuário já souber o número da matricula, o sistema poderia sugerir o valor baseado no numero de </w:t>
      </w:r>
      <w:proofErr w:type="gramStart"/>
      <w:r>
        <w:rPr>
          <w:b w:val="0"/>
          <w:color w:val="auto"/>
          <w:sz w:val="20"/>
          <w:lang w:val="pt-BR"/>
        </w:rPr>
        <w:t>paginas</w:t>
      </w:r>
      <w:proofErr w:type="gramEnd"/>
    </w:p>
    <w:p w:rsidR="00B448DD" w:rsidRDefault="00B448DD" w:rsidP="00B448DD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Criar um botão “imprimir tudo” no resumo do processo</w:t>
      </w:r>
    </w:p>
    <w:p w:rsidR="00B448DD" w:rsidRDefault="00B448DD" w:rsidP="00B448DD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Colocar o botão “Voltar”</w:t>
      </w:r>
    </w:p>
    <w:p w:rsidR="00BA589B" w:rsidRDefault="00BA589B" w:rsidP="00BA589B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Endereço</w:t>
      </w:r>
    </w:p>
    <w:p w:rsidR="00BA589B" w:rsidRDefault="00421510" w:rsidP="00BA589B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Guardar histórico de alterações de endereços para buscas</w:t>
      </w:r>
    </w:p>
    <w:p w:rsidR="00421510" w:rsidRDefault="00421510" w:rsidP="00BA589B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O cartório não tem informação de CEP, ou seja, temos que fazer a busca de </w:t>
      </w:r>
      <w:r w:rsidR="00886405">
        <w:rPr>
          <w:b w:val="0"/>
          <w:color w:val="auto"/>
          <w:sz w:val="20"/>
          <w:lang w:val="pt-BR"/>
        </w:rPr>
        <w:t>outras</w:t>
      </w:r>
      <w:bookmarkStart w:id="0" w:name="_GoBack"/>
      <w:bookmarkEnd w:id="0"/>
      <w:r>
        <w:rPr>
          <w:b w:val="0"/>
          <w:color w:val="auto"/>
          <w:sz w:val="20"/>
          <w:lang w:val="pt-BR"/>
        </w:rPr>
        <w:t xml:space="preserve"> </w:t>
      </w:r>
      <w:proofErr w:type="gramStart"/>
      <w:r>
        <w:rPr>
          <w:b w:val="0"/>
          <w:color w:val="auto"/>
          <w:sz w:val="20"/>
          <w:lang w:val="pt-BR"/>
        </w:rPr>
        <w:t>formas</w:t>
      </w:r>
      <w:proofErr w:type="gramEnd"/>
    </w:p>
    <w:p w:rsidR="00421510" w:rsidRDefault="00421510" w:rsidP="00421510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Sugestão: Bairro primeiro depois um </w:t>
      </w:r>
      <w:proofErr w:type="spellStart"/>
      <w:r>
        <w:rPr>
          <w:b w:val="0"/>
          <w:color w:val="auto"/>
          <w:sz w:val="20"/>
          <w:lang w:val="pt-BR"/>
        </w:rPr>
        <w:t>autocomplete</w:t>
      </w:r>
      <w:proofErr w:type="spellEnd"/>
      <w:r>
        <w:rPr>
          <w:b w:val="0"/>
          <w:color w:val="auto"/>
          <w:sz w:val="20"/>
          <w:lang w:val="pt-BR"/>
        </w:rPr>
        <w:t xml:space="preserve"> de rua</w:t>
      </w:r>
    </w:p>
    <w:p w:rsidR="004534BF" w:rsidRDefault="004534BF" w:rsidP="004534BF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Resumo do processo</w:t>
      </w:r>
    </w:p>
    <w:p w:rsidR="004534BF" w:rsidRDefault="004534BF" w:rsidP="004534BF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Exibir o saldo</w:t>
      </w:r>
    </w:p>
    <w:p w:rsidR="004534BF" w:rsidRDefault="004534BF" w:rsidP="004534BF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Indicador Pessoal: Exibir o papel e a porcentagem</w:t>
      </w:r>
    </w:p>
    <w:p w:rsidR="004534BF" w:rsidRDefault="004534BF" w:rsidP="004534BF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Indicador Pessoal</w:t>
      </w:r>
    </w:p>
    <w:p w:rsidR="004534BF" w:rsidRDefault="004534BF" w:rsidP="004534BF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Qualificar o papel para saber, por exemplo, o proprietário </w:t>
      </w:r>
      <w:proofErr w:type="gramStart"/>
      <w:r>
        <w:rPr>
          <w:b w:val="0"/>
          <w:color w:val="auto"/>
          <w:sz w:val="20"/>
          <w:lang w:val="pt-BR"/>
        </w:rPr>
        <w:t>atual</w:t>
      </w:r>
      <w:proofErr w:type="gramEnd"/>
    </w:p>
    <w:p w:rsidR="004534BF" w:rsidRDefault="002C05CD" w:rsidP="002C05CD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Numero da certidão</w:t>
      </w:r>
    </w:p>
    <w:p w:rsidR="002C05CD" w:rsidRDefault="002C05CD" w:rsidP="002C05CD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lastRenderedPageBreak/>
        <w:t xml:space="preserve">É um número aleatório baseado num </w:t>
      </w:r>
      <w:proofErr w:type="spellStart"/>
      <w:r>
        <w:rPr>
          <w:b w:val="0"/>
          <w:color w:val="auto"/>
          <w:sz w:val="20"/>
          <w:lang w:val="pt-BR"/>
        </w:rPr>
        <w:t>hash</w:t>
      </w:r>
      <w:proofErr w:type="spellEnd"/>
      <w:r>
        <w:rPr>
          <w:b w:val="0"/>
          <w:color w:val="auto"/>
          <w:sz w:val="20"/>
          <w:lang w:val="pt-BR"/>
        </w:rPr>
        <w:t>. O sistema não precisa garantir que ele é único. Serve apenas para que o tabelionato se refira</w:t>
      </w:r>
      <w:proofErr w:type="gramStart"/>
      <w:r>
        <w:rPr>
          <w:b w:val="0"/>
          <w:color w:val="auto"/>
          <w:sz w:val="20"/>
          <w:lang w:val="pt-BR"/>
        </w:rPr>
        <w:t xml:space="preserve">  </w:t>
      </w:r>
      <w:proofErr w:type="gramEnd"/>
      <w:r>
        <w:rPr>
          <w:b w:val="0"/>
          <w:color w:val="auto"/>
          <w:sz w:val="20"/>
          <w:lang w:val="pt-BR"/>
        </w:rPr>
        <w:t>a essa certidão mas que não consiga forjar uma outra sequencial e ter um numero valido</w:t>
      </w:r>
    </w:p>
    <w:p w:rsidR="002C05CD" w:rsidRDefault="002C05CD" w:rsidP="002C05CD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Peças: Tem data? Deve exibi-las nos locais de visualização</w:t>
      </w:r>
    </w:p>
    <w:p w:rsidR="000F71AB" w:rsidRDefault="000F71AB" w:rsidP="002C05CD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Lançamento de Atos</w:t>
      </w:r>
    </w:p>
    <w:p w:rsidR="000F71AB" w:rsidRDefault="000F71AB" w:rsidP="000F71AB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Informar matricula antes do ato de verdade (Espécie)</w:t>
      </w:r>
    </w:p>
    <w:p w:rsidR="009112D8" w:rsidRDefault="009112D8" w:rsidP="000F71AB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Incorporação. Na matricula do prédio já existem todos os indicadores reais ligados a matricula mãe ou só a do prédio e as demais são abertas depois.</w:t>
      </w:r>
    </w:p>
    <w:p w:rsidR="009112D8" w:rsidRDefault="009112D8" w:rsidP="000F71AB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No grid que seleciona o modelo de texto, exibir uma prévia do modelo selecionado.</w:t>
      </w:r>
    </w:p>
    <w:p w:rsidR="003C5E1C" w:rsidRDefault="003C5E1C" w:rsidP="003C5E1C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Associação de Matricula</w:t>
      </w:r>
    </w:p>
    <w:p w:rsidR="003C5E1C" w:rsidRDefault="003C5E1C" w:rsidP="003C5E1C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Destacar BEM o protocolo quando houver </w:t>
      </w:r>
      <w:proofErr w:type="spellStart"/>
      <w:r>
        <w:rPr>
          <w:b w:val="0"/>
          <w:color w:val="auto"/>
          <w:sz w:val="20"/>
          <w:lang w:val="pt-BR"/>
        </w:rPr>
        <w:t>possivel</w:t>
      </w:r>
      <w:proofErr w:type="spellEnd"/>
      <w:r>
        <w:rPr>
          <w:b w:val="0"/>
          <w:color w:val="auto"/>
          <w:sz w:val="20"/>
          <w:lang w:val="pt-BR"/>
        </w:rPr>
        <w:t xml:space="preserve"> contraditório de matricula</w:t>
      </w:r>
    </w:p>
    <w:p w:rsidR="003C5E1C" w:rsidRDefault="003C5E1C" w:rsidP="003C5E1C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Elaboração de Certidão</w:t>
      </w:r>
    </w:p>
    <w:p w:rsidR="003C5E1C" w:rsidRDefault="003C5E1C" w:rsidP="003C5E1C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Avisar BEM </w:t>
      </w:r>
      <w:proofErr w:type="gramStart"/>
      <w:r>
        <w:rPr>
          <w:b w:val="0"/>
          <w:color w:val="auto"/>
          <w:sz w:val="20"/>
          <w:lang w:val="pt-BR"/>
        </w:rPr>
        <w:t>caso</w:t>
      </w:r>
      <w:proofErr w:type="gramEnd"/>
      <w:r>
        <w:rPr>
          <w:b w:val="0"/>
          <w:color w:val="auto"/>
          <w:sz w:val="20"/>
          <w:lang w:val="pt-BR"/>
        </w:rPr>
        <w:t xml:space="preserve"> a matricula que ele deseje fazer a certidão esteja associada a alguma processo</w:t>
      </w:r>
    </w:p>
    <w:p w:rsidR="004F3B53" w:rsidRDefault="004F3B53" w:rsidP="003C5E1C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A certidão será liberada para ser feita no momento que a matricula for digitalizada, ou seja, eh como se estivesse informando que ela voltou para o acervo. Pois antes disso o </w:t>
      </w:r>
      <w:proofErr w:type="spellStart"/>
      <w:r>
        <w:rPr>
          <w:b w:val="0"/>
          <w:color w:val="auto"/>
          <w:sz w:val="20"/>
          <w:lang w:val="pt-BR"/>
        </w:rPr>
        <w:t>pdf</w:t>
      </w:r>
      <w:proofErr w:type="spellEnd"/>
      <w:r>
        <w:rPr>
          <w:b w:val="0"/>
          <w:color w:val="auto"/>
          <w:sz w:val="20"/>
          <w:lang w:val="pt-BR"/>
        </w:rPr>
        <w:t xml:space="preserve"> ainda não possui as assinaturas.</w:t>
      </w:r>
    </w:p>
    <w:p w:rsidR="00D50EF8" w:rsidRDefault="00D50EF8" w:rsidP="00D50EF8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Basicamente só pode liberar a certidão quando as matricula digitalizada e </w:t>
      </w:r>
      <w:proofErr w:type="gramStart"/>
      <w:r>
        <w:rPr>
          <w:b w:val="0"/>
          <w:color w:val="auto"/>
          <w:sz w:val="20"/>
          <w:lang w:val="pt-BR"/>
        </w:rPr>
        <w:t>a digital estiverem</w:t>
      </w:r>
      <w:proofErr w:type="gramEnd"/>
      <w:r>
        <w:rPr>
          <w:b w:val="0"/>
          <w:color w:val="auto"/>
          <w:sz w:val="20"/>
          <w:lang w:val="pt-BR"/>
        </w:rPr>
        <w:t xml:space="preserve"> sincronizadas.</w:t>
      </w:r>
    </w:p>
    <w:p w:rsidR="008A6473" w:rsidRDefault="008A6473" w:rsidP="008A6473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Redimensionar os elementos deve manter proporção</w:t>
      </w:r>
    </w:p>
    <w:p w:rsidR="00C76129" w:rsidRDefault="00C76129" w:rsidP="008A6473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Carimbos:</w:t>
      </w:r>
    </w:p>
    <w:p w:rsidR="00C76129" w:rsidRDefault="00C76129" w:rsidP="00C76129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Aplicar em todas as paginas: deve manter isso no lote</w:t>
      </w:r>
    </w:p>
    <w:p w:rsidR="00C76129" w:rsidRDefault="00C76129" w:rsidP="00C76129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Aplicar somente nas impares: deve manter isso no lote</w:t>
      </w:r>
    </w:p>
    <w:p w:rsidR="00C76129" w:rsidRDefault="00C76129" w:rsidP="00C76129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Aplicar somente nas pares: deve manter isso no lote</w:t>
      </w:r>
    </w:p>
    <w:p w:rsidR="00C76129" w:rsidRDefault="00C76129" w:rsidP="00C76129">
      <w:pPr>
        <w:pStyle w:val="Ttulo"/>
        <w:numPr>
          <w:ilvl w:val="2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Aplicar em pagina individual: no lote deve adicionar a ultima pagina do elemento na mesma posição X e encontrar pretos para achar a posição Y</w:t>
      </w:r>
    </w:p>
    <w:p w:rsidR="003C5E1C" w:rsidRDefault="003C5E1C" w:rsidP="003C5E1C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Impressão de Matriculas</w:t>
      </w:r>
    </w:p>
    <w:p w:rsidR="003C5E1C" w:rsidRDefault="003C5E1C" w:rsidP="003C5E1C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No lote permitir “selecionar todas”</w:t>
      </w:r>
    </w:p>
    <w:p w:rsidR="004F3B53" w:rsidRDefault="004F3B53" w:rsidP="004F3B53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015712" w:rsidRDefault="00015712" w:rsidP="00546216">
      <w:pPr>
        <w:pStyle w:val="Ttulo"/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015712" w:rsidRDefault="00015712" w:rsidP="00546216">
      <w:pPr>
        <w:pStyle w:val="Ttulo"/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0F53B6" w:rsidRPr="00C03E7C" w:rsidRDefault="000F53B6" w:rsidP="00546216">
      <w:pPr>
        <w:pStyle w:val="Ttulo"/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AA7782" w:rsidRDefault="00005EB8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  <w:lang w:val="pt-BR"/>
        </w:rPr>
      </w:pPr>
      <w:r>
        <w:rPr>
          <w:color w:val="auto"/>
          <w:sz w:val="24"/>
          <w:lang w:val="pt-BR"/>
        </w:rPr>
        <w:t>Diagrama</w:t>
      </w:r>
    </w:p>
    <w:p w:rsidR="00005EB8" w:rsidRDefault="00005EB8" w:rsidP="00005EB8">
      <w:pPr>
        <w:pStyle w:val="Ttulo"/>
        <w:spacing w:before="0" w:after="0"/>
        <w:jc w:val="left"/>
        <w:rPr>
          <w:color w:val="auto"/>
          <w:sz w:val="24"/>
          <w:lang w:val="pt-BR"/>
        </w:rPr>
      </w:pPr>
    </w:p>
    <w:p w:rsidR="001C0877" w:rsidRPr="00A061E2" w:rsidRDefault="001C0877" w:rsidP="00005EB8">
      <w:pPr>
        <w:pStyle w:val="Ttulo"/>
        <w:spacing w:before="0" w:after="0"/>
        <w:jc w:val="left"/>
        <w:rPr>
          <w:b w:val="0"/>
          <w:color w:val="auto"/>
          <w:sz w:val="20"/>
          <w:szCs w:val="20"/>
          <w:lang w:val="pt-BR"/>
        </w:rPr>
      </w:pPr>
    </w:p>
    <w:p w:rsidR="00AA4323" w:rsidRPr="00EA3520" w:rsidRDefault="00AA4323" w:rsidP="00AA7782">
      <w:pPr>
        <w:pStyle w:val="Ttulo"/>
        <w:spacing w:before="0" w:after="0"/>
        <w:jc w:val="left"/>
        <w:rPr>
          <w:color w:val="auto"/>
          <w:sz w:val="24"/>
          <w:lang w:val="pt-BR"/>
        </w:rPr>
      </w:pPr>
    </w:p>
    <w:p w:rsidR="00AA7782" w:rsidRPr="00EA3520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  <w:lang w:val="pt-BR"/>
        </w:rPr>
      </w:pPr>
      <w:r w:rsidRPr="00EA3520">
        <w:rPr>
          <w:color w:val="auto"/>
          <w:sz w:val="24"/>
          <w:lang w:val="pt-BR"/>
        </w:rPr>
        <w:t>Ações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5217"/>
        <w:gridCol w:w="3827"/>
        <w:gridCol w:w="1276"/>
      </w:tblGrid>
      <w:tr w:rsidR="0034070D" w:rsidTr="0034070D">
        <w:trPr>
          <w:trHeight w:val="325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#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Descrição da Ação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Responsável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Data Limite</w:t>
            </w:r>
          </w:p>
        </w:tc>
      </w:tr>
      <w:tr w:rsidR="0034070D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</w:t>
            </w:r>
            <w:proofErr w:type="gramEnd"/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34070D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2</w:t>
            </w:r>
            <w:proofErr w:type="gramEnd"/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E76A3E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5E2B75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3</w:t>
            </w:r>
            <w:proofErr w:type="gramEnd"/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E76A3E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5E2B75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4</w:t>
            </w:r>
            <w:proofErr w:type="gramEnd"/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336C79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79" w:rsidRPr="003B651E" w:rsidRDefault="00336C7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5</w:t>
            </w:r>
            <w:proofErr w:type="gramEnd"/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79" w:rsidRPr="003B651E" w:rsidRDefault="00336C7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79" w:rsidRPr="003B651E" w:rsidRDefault="00336C7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79" w:rsidRPr="003B651E" w:rsidRDefault="00336C7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7D7800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00" w:rsidRPr="003B651E" w:rsidRDefault="007D780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proofErr w:type="gramStart"/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6</w:t>
            </w:r>
            <w:proofErr w:type="gramEnd"/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00" w:rsidRPr="003B651E" w:rsidRDefault="007D780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00" w:rsidRPr="003B651E" w:rsidRDefault="007D780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00" w:rsidRPr="003B651E" w:rsidRDefault="007D780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AA7782" w:rsidRPr="0017516F" w:rsidRDefault="00AA7782" w:rsidP="00162819">
      <w:pPr>
        <w:pStyle w:val="Ttulo"/>
        <w:spacing w:before="0" w:after="0"/>
        <w:jc w:val="left"/>
        <w:rPr>
          <w:color w:val="auto"/>
          <w:sz w:val="24"/>
          <w:lang w:val="pt-BR"/>
        </w:rPr>
      </w:pPr>
    </w:p>
    <w:sectPr w:rsidR="00AA7782" w:rsidRPr="0017516F" w:rsidSect="00DD0642">
      <w:headerReference w:type="default" r:id="rId9"/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7D5" w:rsidRDefault="004677D5" w:rsidP="00DD0642">
      <w:pPr>
        <w:spacing w:after="0" w:line="240" w:lineRule="auto"/>
      </w:pPr>
      <w:r>
        <w:separator/>
      </w:r>
    </w:p>
  </w:endnote>
  <w:endnote w:type="continuationSeparator" w:id="0">
    <w:p w:rsidR="004677D5" w:rsidRDefault="004677D5" w:rsidP="00DD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SABlac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Cent NamNum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7D5" w:rsidRDefault="004677D5" w:rsidP="00DD0642">
      <w:pPr>
        <w:spacing w:after="0" w:line="240" w:lineRule="auto"/>
      </w:pPr>
      <w:r>
        <w:separator/>
      </w:r>
    </w:p>
  </w:footnote>
  <w:footnote w:type="continuationSeparator" w:id="0">
    <w:p w:rsidR="004677D5" w:rsidRDefault="004677D5" w:rsidP="00DD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26"/>
      <w:gridCol w:w="7513"/>
      <w:gridCol w:w="850"/>
      <w:gridCol w:w="851"/>
    </w:tblGrid>
    <w:tr w:rsidR="00342DBF" w:rsidRPr="004C7FCF" w:rsidTr="00E74FA7">
      <w:tc>
        <w:tcPr>
          <w:tcW w:w="1526" w:type="dxa"/>
          <w:vMerge w:val="restart"/>
          <w:vAlign w:val="center"/>
        </w:tcPr>
        <w:p w:rsidR="00342DBF" w:rsidRPr="004C7FCF" w:rsidRDefault="00015712" w:rsidP="00E74FA7">
          <w:pPr>
            <w:pStyle w:val="Cabealho"/>
            <w:jc w:val="center"/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0" o:spid="_x0000_i1025" type="#_x0000_t75" alt="Logo Qualidata.jpg" style="width:44.15pt;height:42.1pt;visibility:visible">
                <v:imagedata r:id="rId1" o:title="Logo Qualidata"/>
              </v:shape>
            </w:pict>
          </w:r>
        </w:p>
      </w:tc>
      <w:tc>
        <w:tcPr>
          <w:tcW w:w="7513" w:type="dxa"/>
          <w:vAlign w:val="center"/>
        </w:tcPr>
        <w:p w:rsidR="00342DBF" w:rsidRPr="004C7FCF" w:rsidRDefault="00F46EEE" w:rsidP="00CB5DDA">
          <w:pPr>
            <w:pStyle w:val="Cabealho"/>
            <w:tabs>
              <w:tab w:val="clear" w:pos="8504"/>
              <w:tab w:val="right" w:pos="9106"/>
            </w:tabs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FORMULÁRIO</w:t>
          </w:r>
        </w:p>
      </w:tc>
      <w:tc>
        <w:tcPr>
          <w:tcW w:w="1701" w:type="dxa"/>
          <w:gridSpan w:val="2"/>
          <w:vAlign w:val="center"/>
        </w:tcPr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Código</w:t>
          </w:r>
        </w:p>
        <w:p w:rsidR="00342DBF" w:rsidRPr="004C7FCF" w:rsidRDefault="00310753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FM</w:t>
          </w:r>
          <w:r w:rsidR="009F24A0">
            <w:rPr>
              <w:rFonts w:ascii="Times New Roman" w:hAnsi="Times New Roman"/>
              <w:sz w:val="16"/>
              <w:szCs w:val="16"/>
            </w:rPr>
            <w:t>-SGQ</w:t>
          </w:r>
          <w:r w:rsidR="00342DBF" w:rsidRPr="004C7FCF">
            <w:rPr>
              <w:rFonts w:ascii="Times New Roman" w:hAnsi="Times New Roman"/>
              <w:sz w:val="16"/>
              <w:szCs w:val="16"/>
            </w:rPr>
            <w:t>-001</w:t>
          </w:r>
        </w:p>
      </w:tc>
    </w:tr>
    <w:tr w:rsidR="00342DBF" w:rsidRPr="004C7FCF" w:rsidTr="00E36FAC">
      <w:tc>
        <w:tcPr>
          <w:tcW w:w="1526" w:type="dxa"/>
          <w:vMerge/>
        </w:tcPr>
        <w:p w:rsidR="00342DBF" w:rsidRPr="004C7FCF" w:rsidRDefault="00342DBF">
          <w:pPr>
            <w:pStyle w:val="Cabealho"/>
          </w:pPr>
        </w:p>
      </w:tc>
      <w:tc>
        <w:tcPr>
          <w:tcW w:w="7513" w:type="dxa"/>
          <w:vAlign w:val="center"/>
        </w:tcPr>
        <w:p w:rsidR="00342DBF" w:rsidRPr="004C7FCF" w:rsidRDefault="00F46EEE" w:rsidP="004C7FCF">
          <w:pPr>
            <w:pStyle w:val="Cabealho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Relato de Reunião</w:t>
          </w:r>
        </w:p>
      </w:tc>
      <w:tc>
        <w:tcPr>
          <w:tcW w:w="850" w:type="dxa"/>
          <w:vAlign w:val="center"/>
        </w:tcPr>
        <w:p w:rsidR="00342DBF" w:rsidRPr="00E36FAC" w:rsidRDefault="00342DBF" w:rsidP="00E36FAC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E36FAC">
            <w:rPr>
              <w:rFonts w:ascii="Times New Roman" w:hAnsi="Times New Roman"/>
              <w:sz w:val="16"/>
              <w:szCs w:val="16"/>
            </w:rPr>
            <w:t>Folha:</w:t>
          </w:r>
        </w:p>
        <w:p w:rsidR="00342DBF" w:rsidRPr="00E36FAC" w:rsidRDefault="00E36FAC" w:rsidP="00F46EEE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F46EEE">
            <w:rPr>
              <w:rFonts w:ascii="Times New Roman" w:hAnsi="Times New Roman"/>
              <w:sz w:val="16"/>
              <w:szCs w:val="16"/>
            </w:rPr>
            <w:fldChar w:fldCharType="begin"/>
          </w:r>
          <w:r w:rsidRPr="00F46EEE">
            <w:rPr>
              <w:rFonts w:ascii="Times New Roman" w:hAnsi="Times New Roman"/>
              <w:sz w:val="16"/>
              <w:szCs w:val="16"/>
            </w:rPr>
            <w:instrText>PAGE</w:instrTex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separate"/>
          </w:r>
          <w:r w:rsidR="0028141D">
            <w:rPr>
              <w:rFonts w:ascii="Times New Roman" w:hAnsi="Times New Roman"/>
              <w:noProof/>
              <w:sz w:val="16"/>
              <w:szCs w:val="16"/>
            </w:rPr>
            <w:t>2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end"/>
          </w:r>
          <w:r w:rsidR="00F46EEE" w:rsidRPr="00F46EEE">
            <w:rPr>
              <w:rFonts w:ascii="Times New Roman" w:hAnsi="Times New Roman"/>
              <w:sz w:val="16"/>
              <w:szCs w:val="16"/>
            </w:rPr>
            <w:t xml:space="preserve"> de</w:t>
          </w:r>
          <w:r w:rsidRPr="00F46EEE">
            <w:rPr>
              <w:rFonts w:ascii="Times New Roman" w:hAnsi="Times New Roman"/>
              <w:sz w:val="16"/>
              <w:szCs w:val="16"/>
            </w:rPr>
            <w:t xml:space="preserve"> 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begin"/>
          </w:r>
          <w:r w:rsidRPr="00F46EEE">
            <w:rPr>
              <w:rFonts w:ascii="Times New Roman" w:hAnsi="Times New Roman"/>
              <w:sz w:val="16"/>
              <w:szCs w:val="16"/>
            </w:rPr>
            <w:instrText>NUMPAGES</w:instrTex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separate"/>
          </w:r>
          <w:r w:rsidR="0028141D">
            <w:rPr>
              <w:rFonts w:ascii="Times New Roman" w:hAnsi="Times New Roman"/>
              <w:noProof/>
              <w:sz w:val="16"/>
              <w:szCs w:val="16"/>
            </w:rPr>
            <w:t>2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end"/>
          </w:r>
        </w:p>
      </w:tc>
      <w:tc>
        <w:tcPr>
          <w:tcW w:w="851" w:type="dxa"/>
          <w:vAlign w:val="center"/>
        </w:tcPr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Revisão:</w:t>
          </w:r>
        </w:p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00</w:t>
          </w:r>
        </w:p>
      </w:tc>
    </w:tr>
  </w:tbl>
  <w:p w:rsidR="00342DBF" w:rsidRDefault="00342DB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AA8"/>
    <w:multiLevelType w:val="multilevel"/>
    <w:tmpl w:val="7C1E11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F0299"/>
    <w:multiLevelType w:val="hybridMultilevel"/>
    <w:tmpl w:val="8D706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1673"/>
    <w:multiLevelType w:val="hybridMultilevel"/>
    <w:tmpl w:val="EB3AA198"/>
    <w:lvl w:ilvl="0" w:tplc="ED904646">
      <w:start w:val="1"/>
      <w:numFmt w:val="bullet"/>
      <w:pStyle w:val="StyleLeft063cmHanging063cmBefore0ptAfter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D7186"/>
    <w:multiLevelType w:val="hybridMultilevel"/>
    <w:tmpl w:val="06F8B2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36423"/>
    <w:multiLevelType w:val="hybridMultilevel"/>
    <w:tmpl w:val="DECA8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0C2E"/>
    <w:multiLevelType w:val="hybridMultilevel"/>
    <w:tmpl w:val="05003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31154"/>
    <w:multiLevelType w:val="hybridMultilevel"/>
    <w:tmpl w:val="CAA00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318E"/>
    <w:multiLevelType w:val="hybridMultilevel"/>
    <w:tmpl w:val="ADB80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4523E"/>
    <w:multiLevelType w:val="hybridMultilevel"/>
    <w:tmpl w:val="AFA62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92481"/>
    <w:multiLevelType w:val="hybridMultilevel"/>
    <w:tmpl w:val="3188A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13713"/>
    <w:multiLevelType w:val="hybridMultilevel"/>
    <w:tmpl w:val="DECA8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F23B7"/>
    <w:multiLevelType w:val="hybridMultilevel"/>
    <w:tmpl w:val="C2A4B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A0C75"/>
    <w:multiLevelType w:val="hybridMultilevel"/>
    <w:tmpl w:val="4F2A7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83723"/>
    <w:multiLevelType w:val="hybridMultilevel"/>
    <w:tmpl w:val="EDD0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3752E"/>
    <w:multiLevelType w:val="hybridMultilevel"/>
    <w:tmpl w:val="7C460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14"/>
  </w:num>
  <w:num w:numId="13">
    <w:abstractNumId w:val="4"/>
  </w:num>
  <w:num w:numId="14">
    <w:abstractNumId w:val="10"/>
  </w:num>
  <w:num w:numId="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3C78"/>
    <w:rsid w:val="00000DFF"/>
    <w:rsid w:val="0000107F"/>
    <w:rsid w:val="00001A41"/>
    <w:rsid w:val="00002129"/>
    <w:rsid w:val="00002F68"/>
    <w:rsid w:val="0000424F"/>
    <w:rsid w:val="0000431A"/>
    <w:rsid w:val="000053DE"/>
    <w:rsid w:val="00005EB8"/>
    <w:rsid w:val="00006DDF"/>
    <w:rsid w:val="00007474"/>
    <w:rsid w:val="00007AC8"/>
    <w:rsid w:val="00007F63"/>
    <w:rsid w:val="0001058E"/>
    <w:rsid w:val="000121EF"/>
    <w:rsid w:val="000123B8"/>
    <w:rsid w:val="0001298A"/>
    <w:rsid w:val="000134F8"/>
    <w:rsid w:val="00013BB9"/>
    <w:rsid w:val="00015712"/>
    <w:rsid w:val="0001573B"/>
    <w:rsid w:val="00015BEB"/>
    <w:rsid w:val="0001630F"/>
    <w:rsid w:val="000228D7"/>
    <w:rsid w:val="000235FC"/>
    <w:rsid w:val="00023A06"/>
    <w:rsid w:val="00024634"/>
    <w:rsid w:val="00024FF3"/>
    <w:rsid w:val="000257FC"/>
    <w:rsid w:val="0002593D"/>
    <w:rsid w:val="0002625F"/>
    <w:rsid w:val="00026500"/>
    <w:rsid w:val="000267F7"/>
    <w:rsid w:val="00027360"/>
    <w:rsid w:val="000273D8"/>
    <w:rsid w:val="0002750B"/>
    <w:rsid w:val="000300DB"/>
    <w:rsid w:val="000302D8"/>
    <w:rsid w:val="0003098E"/>
    <w:rsid w:val="00031342"/>
    <w:rsid w:val="00031B2B"/>
    <w:rsid w:val="00032057"/>
    <w:rsid w:val="000377D6"/>
    <w:rsid w:val="00037F4B"/>
    <w:rsid w:val="00042160"/>
    <w:rsid w:val="00042630"/>
    <w:rsid w:val="00043A22"/>
    <w:rsid w:val="0004453A"/>
    <w:rsid w:val="00046A15"/>
    <w:rsid w:val="00047BC7"/>
    <w:rsid w:val="00050A47"/>
    <w:rsid w:val="00050CB1"/>
    <w:rsid w:val="00051BD9"/>
    <w:rsid w:val="000532AE"/>
    <w:rsid w:val="000550B5"/>
    <w:rsid w:val="000550E5"/>
    <w:rsid w:val="0005514F"/>
    <w:rsid w:val="00056F79"/>
    <w:rsid w:val="000571A6"/>
    <w:rsid w:val="0005731E"/>
    <w:rsid w:val="00060C82"/>
    <w:rsid w:val="00060ECF"/>
    <w:rsid w:val="0006128A"/>
    <w:rsid w:val="000618A4"/>
    <w:rsid w:val="00061BFA"/>
    <w:rsid w:val="00062044"/>
    <w:rsid w:val="000620A0"/>
    <w:rsid w:val="00063079"/>
    <w:rsid w:val="00063D4E"/>
    <w:rsid w:val="00064289"/>
    <w:rsid w:val="000652C8"/>
    <w:rsid w:val="00065C8C"/>
    <w:rsid w:val="00065CAD"/>
    <w:rsid w:val="0006668A"/>
    <w:rsid w:val="00066E32"/>
    <w:rsid w:val="00066EE7"/>
    <w:rsid w:val="000670D7"/>
    <w:rsid w:val="0007046B"/>
    <w:rsid w:val="00072D2C"/>
    <w:rsid w:val="00072F2E"/>
    <w:rsid w:val="00074070"/>
    <w:rsid w:val="00075F1E"/>
    <w:rsid w:val="00076460"/>
    <w:rsid w:val="00077B9E"/>
    <w:rsid w:val="00077FE4"/>
    <w:rsid w:val="00080271"/>
    <w:rsid w:val="00080E7E"/>
    <w:rsid w:val="0008253C"/>
    <w:rsid w:val="0008441E"/>
    <w:rsid w:val="00084434"/>
    <w:rsid w:val="00086884"/>
    <w:rsid w:val="0009289D"/>
    <w:rsid w:val="000940C5"/>
    <w:rsid w:val="000948F0"/>
    <w:rsid w:val="00095EF7"/>
    <w:rsid w:val="000964DE"/>
    <w:rsid w:val="000A06A0"/>
    <w:rsid w:val="000A0C24"/>
    <w:rsid w:val="000A12E1"/>
    <w:rsid w:val="000A16E7"/>
    <w:rsid w:val="000A1764"/>
    <w:rsid w:val="000A18C6"/>
    <w:rsid w:val="000A1F48"/>
    <w:rsid w:val="000A20B0"/>
    <w:rsid w:val="000A2AEF"/>
    <w:rsid w:val="000A2EAA"/>
    <w:rsid w:val="000A3353"/>
    <w:rsid w:val="000A4034"/>
    <w:rsid w:val="000A505F"/>
    <w:rsid w:val="000A5ED8"/>
    <w:rsid w:val="000A60D2"/>
    <w:rsid w:val="000A6440"/>
    <w:rsid w:val="000A782E"/>
    <w:rsid w:val="000A7C27"/>
    <w:rsid w:val="000B0380"/>
    <w:rsid w:val="000B1A30"/>
    <w:rsid w:val="000B1B98"/>
    <w:rsid w:val="000B24C3"/>
    <w:rsid w:val="000B342F"/>
    <w:rsid w:val="000B5051"/>
    <w:rsid w:val="000B5A65"/>
    <w:rsid w:val="000B657B"/>
    <w:rsid w:val="000B6BAD"/>
    <w:rsid w:val="000B7EF5"/>
    <w:rsid w:val="000C009A"/>
    <w:rsid w:val="000C0CF5"/>
    <w:rsid w:val="000C117A"/>
    <w:rsid w:val="000C207D"/>
    <w:rsid w:val="000C3164"/>
    <w:rsid w:val="000C356B"/>
    <w:rsid w:val="000C370C"/>
    <w:rsid w:val="000C41C0"/>
    <w:rsid w:val="000C4CD6"/>
    <w:rsid w:val="000C518E"/>
    <w:rsid w:val="000C54D1"/>
    <w:rsid w:val="000C5B1C"/>
    <w:rsid w:val="000C6853"/>
    <w:rsid w:val="000C70A6"/>
    <w:rsid w:val="000D0A0F"/>
    <w:rsid w:val="000D533F"/>
    <w:rsid w:val="000D58CD"/>
    <w:rsid w:val="000D687A"/>
    <w:rsid w:val="000D7787"/>
    <w:rsid w:val="000E08FE"/>
    <w:rsid w:val="000E0A5B"/>
    <w:rsid w:val="000E1E71"/>
    <w:rsid w:val="000E3311"/>
    <w:rsid w:val="000E376E"/>
    <w:rsid w:val="000E4C9A"/>
    <w:rsid w:val="000E5EC0"/>
    <w:rsid w:val="000E70A4"/>
    <w:rsid w:val="000E76F1"/>
    <w:rsid w:val="000E7890"/>
    <w:rsid w:val="000F07E9"/>
    <w:rsid w:val="000F0B03"/>
    <w:rsid w:val="000F205D"/>
    <w:rsid w:val="000F2463"/>
    <w:rsid w:val="000F3E2B"/>
    <w:rsid w:val="000F51F4"/>
    <w:rsid w:val="000F53B6"/>
    <w:rsid w:val="000F5982"/>
    <w:rsid w:val="000F6B3E"/>
    <w:rsid w:val="000F6B6D"/>
    <w:rsid w:val="000F7013"/>
    <w:rsid w:val="000F71AB"/>
    <w:rsid w:val="00100588"/>
    <w:rsid w:val="00102560"/>
    <w:rsid w:val="00103271"/>
    <w:rsid w:val="001034E8"/>
    <w:rsid w:val="0010350E"/>
    <w:rsid w:val="00103866"/>
    <w:rsid w:val="00103A61"/>
    <w:rsid w:val="00104ACD"/>
    <w:rsid w:val="001050CE"/>
    <w:rsid w:val="0010558F"/>
    <w:rsid w:val="00106303"/>
    <w:rsid w:val="0010652B"/>
    <w:rsid w:val="001067DA"/>
    <w:rsid w:val="001072AE"/>
    <w:rsid w:val="00107D36"/>
    <w:rsid w:val="001105F6"/>
    <w:rsid w:val="0011136D"/>
    <w:rsid w:val="00112615"/>
    <w:rsid w:val="00112785"/>
    <w:rsid w:val="0011396F"/>
    <w:rsid w:val="001139A0"/>
    <w:rsid w:val="00114F4F"/>
    <w:rsid w:val="00115965"/>
    <w:rsid w:val="00115D28"/>
    <w:rsid w:val="00115E50"/>
    <w:rsid w:val="0011623A"/>
    <w:rsid w:val="00116AFB"/>
    <w:rsid w:val="0011763A"/>
    <w:rsid w:val="00117DDF"/>
    <w:rsid w:val="00121488"/>
    <w:rsid w:val="001243EF"/>
    <w:rsid w:val="001258B7"/>
    <w:rsid w:val="001274D0"/>
    <w:rsid w:val="001326EB"/>
    <w:rsid w:val="00133F5E"/>
    <w:rsid w:val="001343F1"/>
    <w:rsid w:val="00134956"/>
    <w:rsid w:val="00134F19"/>
    <w:rsid w:val="00136BFF"/>
    <w:rsid w:val="00137111"/>
    <w:rsid w:val="00141068"/>
    <w:rsid w:val="001423AA"/>
    <w:rsid w:val="001425EE"/>
    <w:rsid w:val="001456AC"/>
    <w:rsid w:val="00146537"/>
    <w:rsid w:val="00147C3C"/>
    <w:rsid w:val="00150113"/>
    <w:rsid w:val="001520D3"/>
    <w:rsid w:val="001525F8"/>
    <w:rsid w:val="001527DB"/>
    <w:rsid w:val="001546CF"/>
    <w:rsid w:val="00154AE8"/>
    <w:rsid w:val="00157253"/>
    <w:rsid w:val="00157A4D"/>
    <w:rsid w:val="00157BE0"/>
    <w:rsid w:val="001601EF"/>
    <w:rsid w:val="00162819"/>
    <w:rsid w:val="0016335E"/>
    <w:rsid w:val="00163601"/>
    <w:rsid w:val="00163F18"/>
    <w:rsid w:val="00164AB4"/>
    <w:rsid w:val="00164C6C"/>
    <w:rsid w:val="001661ED"/>
    <w:rsid w:val="00166CC2"/>
    <w:rsid w:val="00167C85"/>
    <w:rsid w:val="0017039B"/>
    <w:rsid w:val="00170763"/>
    <w:rsid w:val="0017095D"/>
    <w:rsid w:val="00171A96"/>
    <w:rsid w:val="00173AA0"/>
    <w:rsid w:val="00174FC0"/>
    <w:rsid w:val="0017516F"/>
    <w:rsid w:val="0017650F"/>
    <w:rsid w:val="001800D3"/>
    <w:rsid w:val="00182EFA"/>
    <w:rsid w:val="00183431"/>
    <w:rsid w:val="00183C83"/>
    <w:rsid w:val="00184842"/>
    <w:rsid w:val="00184980"/>
    <w:rsid w:val="00184A35"/>
    <w:rsid w:val="00190CD7"/>
    <w:rsid w:val="00190DFC"/>
    <w:rsid w:val="0019124A"/>
    <w:rsid w:val="001915DE"/>
    <w:rsid w:val="00191656"/>
    <w:rsid w:val="00191AA5"/>
    <w:rsid w:val="00194BDD"/>
    <w:rsid w:val="0019505E"/>
    <w:rsid w:val="00195D5A"/>
    <w:rsid w:val="001A06D0"/>
    <w:rsid w:val="001A0F66"/>
    <w:rsid w:val="001A1633"/>
    <w:rsid w:val="001A34E9"/>
    <w:rsid w:val="001A3C50"/>
    <w:rsid w:val="001A42D1"/>
    <w:rsid w:val="001A4463"/>
    <w:rsid w:val="001A52DF"/>
    <w:rsid w:val="001A542C"/>
    <w:rsid w:val="001A5691"/>
    <w:rsid w:val="001A69AD"/>
    <w:rsid w:val="001A7948"/>
    <w:rsid w:val="001A7A9E"/>
    <w:rsid w:val="001B019F"/>
    <w:rsid w:val="001B0A87"/>
    <w:rsid w:val="001B1BDD"/>
    <w:rsid w:val="001B2C86"/>
    <w:rsid w:val="001B35CF"/>
    <w:rsid w:val="001B53AD"/>
    <w:rsid w:val="001C0877"/>
    <w:rsid w:val="001C19FE"/>
    <w:rsid w:val="001C236F"/>
    <w:rsid w:val="001C2926"/>
    <w:rsid w:val="001C4097"/>
    <w:rsid w:val="001C568F"/>
    <w:rsid w:val="001C5C1E"/>
    <w:rsid w:val="001C700B"/>
    <w:rsid w:val="001D09D1"/>
    <w:rsid w:val="001D17D0"/>
    <w:rsid w:val="001D386E"/>
    <w:rsid w:val="001D56DB"/>
    <w:rsid w:val="001D5C81"/>
    <w:rsid w:val="001D5DC7"/>
    <w:rsid w:val="001D7599"/>
    <w:rsid w:val="001D79D2"/>
    <w:rsid w:val="001E0395"/>
    <w:rsid w:val="001E0DFC"/>
    <w:rsid w:val="001E1D96"/>
    <w:rsid w:val="001E44EA"/>
    <w:rsid w:val="001E5EE0"/>
    <w:rsid w:val="001F0204"/>
    <w:rsid w:val="001F0DE9"/>
    <w:rsid w:val="001F1707"/>
    <w:rsid w:val="001F2012"/>
    <w:rsid w:val="001F227D"/>
    <w:rsid w:val="001F2DC0"/>
    <w:rsid w:val="001F2DFB"/>
    <w:rsid w:val="001F2FF5"/>
    <w:rsid w:val="001F4C56"/>
    <w:rsid w:val="001F4F83"/>
    <w:rsid w:val="001F4FBD"/>
    <w:rsid w:val="001F59B4"/>
    <w:rsid w:val="001F6161"/>
    <w:rsid w:val="001F7C24"/>
    <w:rsid w:val="0020104E"/>
    <w:rsid w:val="002024D5"/>
    <w:rsid w:val="00202E21"/>
    <w:rsid w:val="0020431A"/>
    <w:rsid w:val="002046CB"/>
    <w:rsid w:val="002050FC"/>
    <w:rsid w:val="00205FF7"/>
    <w:rsid w:val="00207494"/>
    <w:rsid w:val="00211AF8"/>
    <w:rsid w:val="00213762"/>
    <w:rsid w:val="00215BF5"/>
    <w:rsid w:val="00216ABD"/>
    <w:rsid w:val="00217171"/>
    <w:rsid w:val="0022067C"/>
    <w:rsid w:val="002209C3"/>
    <w:rsid w:val="00220D63"/>
    <w:rsid w:val="00220FB3"/>
    <w:rsid w:val="00221145"/>
    <w:rsid w:val="002234B4"/>
    <w:rsid w:val="00224130"/>
    <w:rsid w:val="00224BD3"/>
    <w:rsid w:val="00226EEC"/>
    <w:rsid w:val="00227C0C"/>
    <w:rsid w:val="00230AA7"/>
    <w:rsid w:val="00230B79"/>
    <w:rsid w:val="00230D92"/>
    <w:rsid w:val="002319C7"/>
    <w:rsid w:val="00232556"/>
    <w:rsid w:val="00233A27"/>
    <w:rsid w:val="00236698"/>
    <w:rsid w:val="00237FB9"/>
    <w:rsid w:val="00240C16"/>
    <w:rsid w:val="00241B6A"/>
    <w:rsid w:val="00241DA5"/>
    <w:rsid w:val="00242665"/>
    <w:rsid w:val="00242DBB"/>
    <w:rsid w:val="00244212"/>
    <w:rsid w:val="00246928"/>
    <w:rsid w:val="002473D8"/>
    <w:rsid w:val="002476C1"/>
    <w:rsid w:val="00247794"/>
    <w:rsid w:val="002519DC"/>
    <w:rsid w:val="00252A47"/>
    <w:rsid w:val="002552BD"/>
    <w:rsid w:val="00255328"/>
    <w:rsid w:val="0025582D"/>
    <w:rsid w:val="00256F1E"/>
    <w:rsid w:val="00257C82"/>
    <w:rsid w:val="002607CE"/>
    <w:rsid w:val="002622A5"/>
    <w:rsid w:val="00263D28"/>
    <w:rsid w:val="002657F0"/>
    <w:rsid w:val="00265946"/>
    <w:rsid w:val="00265BEC"/>
    <w:rsid w:val="00265F8D"/>
    <w:rsid w:val="00266713"/>
    <w:rsid w:val="002675DF"/>
    <w:rsid w:val="00272A34"/>
    <w:rsid w:val="00274A2C"/>
    <w:rsid w:val="00274B92"/>
    <w:rsid w:val="0027507D"/>
    <w:rsid w:val="00275452"/>
    <w:rsid w:val="002766CB"/>
    <w:rsid w:val="0027691F"/>
    <w:rsid w:val="00276E12"/>
    <w:rsid w:val="0027780C"/>
    <w:rsid w:val="002801B3"/>
    <w:rsid w:val="00280DFD"/>
    <w:rsid w:val="0028141D"/>
    <w:rsid w:val="002817E4"/>
    <w:rsid w:val="00281880"/>
    <w:rsid w:val="002821AA"/>
    <w:rsid w:val="00282344"/>
    <w:rsid w:val="00282E92"/>
    <w:rsid w:val="00284BD2"/>
    <w:rsid w:val="00285108"/>
    <w:rsid w:val="0029203C"/>
    <w:rsid w:val="002922C7"/>
    <w:rsid w:val="002939CF"/>
    <w:rsid w:val="00294EAC"/>
    <w:rsid w:val="00296CB8"/>
    <w:rsid w:val="0029735B"/>
    <w:rsid w:val="00297C53"/>
    <w:rsid w:val="002A09AB"/>
    <w:rsid w:val="002A1A94"/>
    <w:rsid w:val="002A2FBF"/>
    <w:rsid w:val="002A2FF3"/>
    <w:rsid w:val="002A3C0D"/>
    <w:rsid w:val="002A420E"/>
    <w:rsid w:val="002A4281"/>
    <w:rsid w:val="002A4C6C"/>
    <w:rsid w:val="002A5B9F"/>
    <w:rsid w:val="002A6D15"/>
    <w:rsid w:val="002A7E0F"/>
    <w:rsid w:val="002B17D1"/>
    <w:rsid w:val="002B27E4"/>
    <w:rsid w:val="002B2855"/>
    <w:rsid w:val="002B3624"/>
    <w:rsid w:val="002B369F"/>
    <w:rsid w:val="002B3E09"/>
    <w:rsid w:val="002B441C"/>
    <w:rsid w:val="002B5146"/>
    <w:rsid w:val="002C0393"/>
    <w:rsid w:val="002C05CD"/>
    <w:rsid w:val="002C072B"/>
    <w:rsid w:val="002C0A22"/>
    <w:rsid w:val="002C3ADE"/>
    <w:rsid w:val="002C6713"/>
    <w:rsid w:val="002C7024"/>
    <w:rsid w:val="002C7A1E"/>
    <w:rsid w:val="002D070C"/>
    <w:rsid w:val="002D14D8"/>
    <w:rsid w:val="002D1A85"/>
    <w:rsid w:val="002D1EFE"/>
    <w:rsid w:val="002D202D"/>
    <w:rsid w:val="002D32CE"/>
    <w:rsid w:val="002D3E3F"/>
    <w:rsid w:val="002D3EC3"/>
    <w:rsid w:val="002D43AA"/>
    <w:rsid w:val="002D4A66"/>
    <w:rsid w:val="002D4AF9"/>
    <w:rsid w:val="002D4E56"/>
    <w:rsid w:val="002D58F5"/>
    <w:rsid w:val="002D5A1B"/>
    <w:rsid w:val="002D7715"/>
    <w:rsid w:val="002E07A6"/>
    <w:rsid w:val="002E0E44"/>
    <w:rsid w:val="002E2668"/>
    <w:rsid w:val="002E3640"/>
    <w:rsid w:val="002E3F88"/>
    <w:rsid w:val="002E400C"/>
    <w:rsid w:val="002E40F9"/>
    <w:rsid w:val="002E415E"/>
    <w:rsid w:val="002E485A"/>
    <w:rsid w:val="002E4883"/>
    <w:rsid w:val="002E61BD"/>
    <w:rsid w:val="002E62D4"/>
    <w:rsid w:val="002E6B35"/>
    <w:rsid w:val="002F4A81"/>
    <w:rsid w:val="002F4F3C"/>
    <w:rsid w:val="002F513B"/>
    <w:rsid w:val="002F5B37"/>
    <w:rsid w:val="002F7053"/>
    <w:rsid w:val="002F719B"/>
    <w:rsid w:val="00300B80"/>
    <w:rsid w:val="0030101E"/>
    <w:rsid w:val="003012D5"/>
    <w:rsid w:val="0030223A"/>
    <w:rsid w:val="003025BD"/>
    <w:rsid w:val="0030277E"/>
    <w:rsid w:val="00302E46"/>
    <w:rsid w:val="00303385"/>
    <w:rsid w:val="00304197"/>
    <w:rsid w:val="003050C8"/>
    <w:rsid w:val="00306F36"/>
    <w:rsid w:val="00307B03"/>
    <w:rsid w:val="0031017C"/>
    <w:rsid w:val="00310753"/>
    <w:rsid w:val="00310C38"/>
    <w:rsid w:val="00311042"/>
    <w:rsid w:val="00311443"/>
    <w:rsid w:val="003122EE"/>
    <w:rsid w:val="00312307"/>
    <w:rsid w:val="00315FCE"/>
    <w:rsid w:val="003161AB"/>
    <w:rsid w:val="00317606"/>
    <w:rsid w:val="00317BF9"/>
    <w:rsid w:val="00323E52"/>
    <w:rsid w:val="00324072"/>
    <w:rsid w:val="00324C43"/>
    <w:rsid w:val="00325C24"/>
    <w:rsid w:val="0032607A"/>
    <w:rsid w:val="00326720"/>
    <w:rsid w:val="00326C8F"/>
    <w:rsid w:val="003277EB"/>
    <w:rsid w:val="00331F58"/>
    <w:rsid w:val="003328D6"/>
    <w:rsid w:val="00332E39"/>
    <w:rsid w:val="00334353"/>
    <w:rsid w:val="00335B16"/>
    <w:rsid w:val="00335CDF"/>
    <w:rsid w:val="003361E5"/>
    <w:rsid w:val="00336C62"/>
    <w:rsid w:val="00336C79"/>
    <w:rsid w:val="00337F4C"/>
    <w:rsid w:val="0034070D"/>
    <w:rsid w:val="00340BEF"/>
    <w:rsid w:val="00341001"/>
    <w:rsid w:val="003417B0"/>
    <w:rsid w:val="00341FD1"/>
    <w:rsid w:val="0034214F"/>
    <w:rsid w:val="00342CDF"/>
    <w:rsid w:val="00342DBF"/>
    <w:rsid w:val="003433F1"/>
    <w:rsid w:val="00343F61"/>
    <w:rsid w:val="0034409E"/>
    <w:rsid w:val="00344931"/>
    <w:rsid w:val="003469FC"/>
    <w:rsid w:val="0034718B"/>
    <w:rsid w:val="00350284"/>
    <w:rsid w:val="00350524"/>
    <w:rsid w:val="003508B1"/>
    <w:rsid w:val="00350BBF"/>
    <w:rsid w:val="00350C1F"/>
    <w:rsid w:val="00351319"/>
    <w:rsid w:val="00351FE7"/>
    <w:rsid w:val="00352121"/>
    <w:rsid w:val="003523CC"/>
    <w:rsid w:val="00353F7F"/>
    <w:rsid w:val="0035461E"/>
    <w:rsid w:val="00355A1D"/>
    <w:rsid w:val="00355BB8"/>
    <w:rsid w:val="0035603C"/>
    <w:rsid w:val="00356712"/>
    <w:rsid w:val="00357970"/>
    <w:rsid w:val="00361038"/>
    <w:rsid w:val="00363B02"/>
    <w:rsid w:val="00363FE7"/>
    <w:rsid w:val="003642D9"/>
    <w:rsid w:val="00365116"/>
    <w:rsid w:val="0036555D"/>
    <w:rsid w:val="003659C1"/>
    <w:rsid w:val="00366428"/>
    <w:rsid w:val="00366D54"/>
    <w:rsid w:val="0037005B"/>
    <w:rsid w:val="003705E2"/>
    <w:rsid w:val="00372259"/>
    <w:rsid w:val="00372F08"/>
    <w:rsid w:val="0037310C"/>
    <w:rsid w:val="00373551"/>
    <w:rsid w:val="00373A79"/>
    <w:rsid w:val="00373BD3"/>
    <w:rsid w:val="00373DEE"/>
    <w:rsid w:val="00374616"/>
    <w:rsid w:val="003755BE"/>
    <w:rsid w:val="00375760"/>
    <w:rsid w:val="00375B43"/>
    <w:rsid w:val="00387DA5"/>
    <w:rsid w:val="00390343"/>
    <w:rsid w:val="00392485"/>
    <w:rsid w:val="003944AB"/>
    <w:rsid w:val="00394A9C"/>
    <w:rsid w:val="0039641A"/>
    <w:rsid w:val="00396D09"/>
    <w:rsid w:val="00396FC9"/>
    <w:rsid w:val="003974D7"/>
    <w:rsid w:val="003976C0"/>
    <w:rsid w:val="003979B2"/>
    <w:rsid w:val="00397AFA"/>
    <w:rsid w:val="00397E6F"/>
    <w:rsid w:val="003A0096"/>
    <w:rsid w:val="003A1A0D"/>
    <w:rsid w:val="003A1B00"/>
    <w:rsid w:val="003A1CAA"/>
    <w:rsid w:val="003A376C"/>
    <w:rsid w:val="003A39D6"/>
    <w:rsid w:val="003A4208"/>
    <w:rsid w:val="003A5159"/>
    <w:rsid w:val="003A56E7"/>
    <w:rsid w:val="003B1A32"/>
    <w:rsid w:val="003B1B86"/>
    <w:rsid w:val="003B1F61"/>
    <w:rsid w:val="003B46D3"/>
    <w:rsid w:val="003B4ED0"/>
    <w:rsid w:val="003B5088"/>
    <w:rsid w:val="003B5757"/>
    <w:rsid w:val="003B582C"/>
    <w:rsid w:val="003B651E"/>
    <w:rsid w:val="003B66F5"/>
    <w:rsid w:val="003B6AF4"/>
    <w:rsid w:val="003B6CAE"/>
    <w:rsid w:val="003B78E1"/>
    <w:rsid w:val="003C0072"/>
    <w:rsid w:val="003C10E4"/>
    <w:rsid w:val="003C1ECC"/>
    <w:rsid w:val="003C2720"/>
    <w:rsid w:val="003C30D4"/>
    <w:rsid w:val="003C36F1"/>
    <w:rsid w:val="003C47A0"/>
    <w:rsid w:val="003C54F9"/>
    <w:rsid w:val="003C5E1C"/>
    <w:rsid w:val="003C77B7"/>
    <w:rsid w:val="003C7924"/>
    <w:rsid w:val="003D241D"/>
    <w:rsid w:val="003D5939"/>
    <w:rsid w:val="003D75DB"/>
    <w:rsid w:val="003D7E6A"/>
    <w:rsid w:val="003E02EF"/>
    <w:rsid w:val="003E18A8"/>
    <w:rsid w:val="003E240F"/>
    <w:rsid w:val="003E3F50"/>
    <w:rsid w:val="003E4722"/>
    <w:rsid w:val="003E6712"/>
    <w:rsid w:val="003E680D"/>
    <w:rsid w:val="003E6A37"/>
    <w:rsid w:val="003E75CD"/>
    <w:rsid w:val="003E77E9"/>
    <w:rsid w:val="003E7E28"/>
    <w:rsid w:val="003F0B30"/>
    <w:rsid w:val="003F0C83"/>
    <w:rsid w:val="003F120E"/>
    <w:rsid w:val="003F1558"/>
    <w:rsid w:val="003F193E"/>
    <w:rsid w:val="003F214E"/>
    <w:rsid w:val="003F2AFF"/>
    <w:rsid w:val="003F549F"/>
    <w:rsid w:val="003F56E2"/>
    <w:rsid w:val="003F6CCD"/>
    <w:rsid w:val="003F7152"/>
    <w:rsid w:val="003F7A83"/>
    <w:rsid w:val="0040090C"/>
    <w:rsid w:val="00400EFD"/>
    <w:rsid w:val="00401F8C"/>
    <w:rsid w:val="00402B47"/>
    <w:rsid w:val="00404210"/>
    <w:rsid w:val="00404B18"/>
    <w:rsid w:val="004056FB"/>
    <w:rsid w:val="00405ED0"/>
    <w:rsid w:val="00406AAA"/>
    <w:rsid w:val="00407B3B"/>
    <w:rsid w:val="00407F92"/>
    <w:rsid w:val="00410C03"/>
    <w:rsid w:val="00411AAB"/>
    <w:rsid w:val="00411BE0"/>
    <w:rsid w:val="00411F03"/>
    <w:rsid w:val="0041424C"/>
    <w:rsid w:val="00414B6D"/>
    <w:rsid w:val="00414C72"/>
    <w:rsid w:val="00416F88"/>
    <w:rsid w:val="0041702F"/>
    <w:rsid w:val="004208B1"/>
    <w:rsid w:val="00421384"/>
    <w:rsid w:val="00421510"/>
    <w:rsid w:val="00422320"/>
    <w:rsid w:val="00423224"/>
    <w:rsid w:val="0042394E"/>
    <w:rsid w:val="0042454F"/>
    <w:rsid w:val="0042526B"/>
    <w:rsid w:val="00426E05"/>
    <w:rsid w:val="004271C3"/>
    <w:rsid w:val="004274D8"/>
    <w:rsid w:val="00430A8D"/>
    <w:rsid w:val="00430CA0"/>
    <w:rsid w:val="00431027"/>
    <w:rsid w:val="00431C52"/>
    <w:rsid w:val="00434A63"/>
    <w:rsid w:val="004370C7"/>
    <w:rsid w:val="004377EF"/>
    <w:rsid w:val="00440D43"/>
    <w:rsid w:val="0044171A"/>
    <w:rsid w:val="00441B33"/>
    <w:rsid w:val="00441F8A"/>
    <w:rsid w:val="00442124"/>
    <w:rsid w:val="00442BD3"/>
    <w:rsid w:val="004453C6"/>
    <w:rsid w:val="00445674"/>
    <w:rsid w:val="00445EB8"/>
    <w:rsid w:val="004468CC"/>
    <w:rsid w:val="00447F04"/>
    <w:rsid w:val="004534BF"/>
    <w:rsid w:val="0045574E"/>
    <w:rsid w:val="00455945"/>
    <w:rsid w:val="00455B8F"/>
    <w:rsid w:val="00457E16"/>
    <w:rsid w:val="004600E7"/>
    <w:rsid w:val="004602C4"/>
    <w:rsid w:val="0046039C"/>
    <w:rsid w:val="0046064E"/>
    <w:rsid w:val="00460AD6"/>
    <w:rsid w:val="00460AF5"/>
    <w:rsid w:val="0046185C"/>
    <w:rsid w:val="004628EB"/>
    <w:rsid w:val="00462A4F"/>
    <w:rsid w:val="00463F2B"/>
    <w:rsid w:val="004655DA"/>
    <w:rsid w:val="004658E7"/>
    <w:rsid w:val="00466123"/>
    <w:rsid w:val="0046612C"/>
    <w:rsid w:val="00466D8C"/>
    <w:rsid w:val="004677D5"/>
    <w:rsid w:val="00472417"/>
    <w:rsid w:val="00472D25"/>
    <w:rsid w:val="00474D39"/>
    <w:rsid w:val="004760BE"/>
    <w:rsid w:val="00482490"/>
    <w:rsid w:val="0048252B"/>
    <w:rsid w:val="0048270E"/>
    <w:rsid w:val="004828F3"/>
    <w:rsid w:val="0048371B"/>
    <w:rsid w:val="0048443B"/>
    <w:rsid w:val="004847ED"/>
    <w:rsid w:val="00485EC7"/>
    <w:rsid w:val="004860A6"/>
    <w:rsid w:val="00487687"/>
    <w:rsid w:val="00487F2E"/>
    <w:rsid w:val="004902C5"/>
    <w:rsid w:val="0049072B"/>
    <w:rsid w:val="00491578"/>
    <w:rsid w:val="00491CB7"/>
    <w:rsid w:val="00492080"/>
    <w:rsid w:val="00493B24"/>
    <w:rsid w:val="00494320"/>
    <w:rsid w:val="00494ACF"/>
    <w:rsid w:val="004951B2"/>
    <w:rsid w:val="00496CF7"/>
    <w:rsid w:val="00496D34"/>
    <w:rsid w:val="00497AE8"/>
    <w:rsid w:val="00497B0B"/>
    <w:rsid w:val="00497BD1"/>
    <w:rsid w:val="004A0B00"/>
    <w:rsid w:val="004A11EB"/>
    <w:rsid w:val="004A120B"/>
    <w:rsid w:val="004A1A08"/>
    <w:rsid w:val="004A1BB5"/>
    <w:rsid w:val="004A2940"/>
    <w:rsid w:val="004A317E"/>
    <w:rsid w:val="004A6BEE"/>
    <w:rsid w:val="004A76D6"/>
    <w:rsid w:val="004A7963"/>
    <w:rsid w:val="004B190F"/>
    <w:rsid w:val="004B2826"/>
    <w:rsid w:val="004B3D97"/>
    <w:rsid w:val="004B4B21"/>
    <w:rsid w:val="004B656A"/>
    <w:rsid w:val="004B798E"/>
    <w:rsid w:val="004C0111"/>
    <w:rsid w:val="004C01BB"/>
    <w:rsid w:val="004C0727"/>
    <w:rsid w:val="004C29FB"/>
    <w:rsid w:val="004C3CD5"/>
    <w:rsid w:val="004C3D03"/>
    <w:rsid w:val="004C4D92"/>
    <w:rsid w:val="004C4E5F"/>
    <w:rsid w:val="004C55FF"/>
    <w:rsid w:val="004C647A"/>
    <w:rsid w:val="004C6DF8"/>
    <w:rsid w:val="004C760E"/>
    <w:rsid w:val="004C79CF"/>
    <w:rsid w:val="004C7D18"/>
    <w:rsid w:val="004C7FCF"/>
    <w:rsid w:val="004D0461"/>
    <w:rsid w:val="004D1CC8"/>
    <w:rsid w:val="004D1CFB"/>
    <w:rsid w:val="004D1FA2"/>
    <w:rsid w:val="004D2BE7"/>
    <w:rsid w:val="004D4D07"/>
    <w:rsid w:val="004D6D15"/>
    <w:rsid w:val="004E12B6"/>
    <w:rsid w:val="004E1B81"/>
    <w:rsid w:val="004E211F"/>
    <w:rsid w:val="004E23CE"/>
    <w:rsid w:val="004E5B5F"/>
    <w:rsid w:val="004F2E57"/>
    <w:rsid w:val="004F3391"/>
    <w:rsid w:val="004F3B53"/>
    <w:rsid w:val="004F4F66"/>
    <w:rsid w:val="004F6054"/>
    <w:rsid w:val="004F62F2"/>
    <w:rsid w:val="005032C7"/>
    <w:rsid w:val="00503471"/>
    <w:rsid w:val="00503660"/>
    <w:rsid w:val="00503DE8"/>
    <w:rsid w:val="0050489E"/>
    <w:rsid w:val="00510552"/>
    <w:rsid w:val="005107EF"/>
    <w:rsid w:val="0051587C"/>
    <w:rsid w:val="00516D58"/>
    <w:rsid w:val="00517EC5"/>
    <w:rsid w:val="00520801"/>
    <w:rsid w:val="0052099B"/>
    <w:rsid w:val="00521EFB"/>
    <w:rsid w:val="00523112"/>
    <w:rsid w:val="0052364F"/>
    <w:rsid w:val="005243C6"/>
    <w:rsid w:val="0052532D"/>
    <w:rsid w:val="00526278"/>
    <w:rsid w:val="0053012F"/>
    <w:rsid w:val="005301AC"/>
    <w:rsid w:val="00534B19"/>
    <w:rsid w:val="00535281"/>
    <w:rsid w:val="005359B3"/>
    <w:rsid w:val="00535DC5"/>
    <w:rsid w:val="00535E84"/>
    <w:rsid w:val="00537333"/>
    <w:rsid w:val="00537529"/>
    <w:rsid w:val="005405E1"/>
    <w:rsid w:val="00541C49"/>
    <w:rsid w:val="00542422"/>
    <w:rsid w:val="00543459"/>
    <w:rsid w:val="005436E2"/>
    <w:rsid w:val="00543961"/>
    <w:rsid w:val="00543994"/>
    <w:rsid w:val="00544AB5"/>
    <w:rsid w:val="00545938"/>
    <w:rsid w:val="00545A29"/>
    <w:rsid w:val="00545D04"/>
    <w:rsid w:val="00546216"/>
    <w:rsid w:val="00546658"/>
    <w:rsid w:val="00546D44"/>
    <w:rsid w:val="00547A3F"/>
    <w:rsid w:val="00550A0C"/>
    <w:rsid w:val="00550B2B"/>
    <w:rsid w:val="0055257B"/>
    <w:rsid w:val="005527BD"/>
    <w:rsid w:val="00552844"/>
    <w:rsid w:val="0055382E"/>
    <w:rsid w:val="005546A7"/>
    <w:rsid w:val="00554E2C"/>
    <w:rsid w:val="005553A2"/>
    <w:rsid w:val="00555E5F"/>
    <w:rsid w:val="00556C1C"/>
    <w:rsid w:val="005574AD"/>
    <w:rsid w:val="0056018E"/>
    <w:rsid w:val="00560F50"/>
    <w:rsid w:val="00564C3B"/>
    <w:rsid w:val="0056512D"/>
    <w:rsid w:val="00565277"/>
    <w:rsid w:val="0056616C"/>
    <w:rsid w:val="00567818"/>
    <w:rsid w:val="0057010C"/>
    <w:rsid w:val="00572423"/>
    <w:rsid w:val="005728F2"/>
    <w:rsid w:val="0057303A"/>
    <w:rsid w:val="005732F1"/>
    <w:rsid w:val="0057452A"/>
    <w:rsid w:val="0057488D"/>
    <w:rsid w:val="00575337"/>
    <w:rsid w:val="00576B3D"/>
    <w:rsid w:val="0058116E"/>
    <w:rsid w:val="0058157D"/>
    <w:rsid w:val="00581D36"/>
    <w:rsid w:val="005827B7"/>
    <w:rsid w:val="005828B9"/>
    <w:rsid w:val="0058325B"/>
    <w:rsid w:val="005835CB"/>
    <w:rsid w:val="005840AD"/>
    <w:rsid w:val="00584A1F"/>
    <w:rsid w:val="005850CF"/>
    <w:rsid w:val="0058511A"/>
    <w:rsid w:val="00585335"/>
    <w:rsid w:val="00585A35"/>
    <w:rsid w:val="00586D0F"/>
    <w:rsid w:val="005902A9"/>
    <w:rsid w:val="00591FE2"/>
    <w:rsid w:val="005949CC"/>
    <w:rsid w:val="00594EA4"/>
    <w:rsid w:val="00596637"/>
    <w:rsid w:val="0059744C"/>
    <w:rsid w:val="00597C93"/>
    <w:rsid w:val="005A0DBD"/>
    <w:rsid w:val="005A18B6"/>
    <w:rsid w:val="005A2758"/>
    <w:rsid w:val="005A34DC"/>
    <w:rsid w:val="005A415F"/>
    <w:rsid w:val="005A4A25"/>
    <w:rsid w:val="005A61A1"/>
    <w:rsid w:val="005A7510"/>
    <w:rsid w:val="005A7C2B"/>
    <w:rsid w:val="005A7C45"/>
    <w:rsid w:val="005B0885"/>
    <w:rsid w:val="005B0E11"/>
    <w:rsid w:val="005B15A9"/>
    <w:rsid w:val="005B2A57"/>
    <w:rsid w:val="005B36A7"/>
    <w:rsid w:val="005B40F8"/>
    <w:rsid w:val="005B59EE"/>
    <w:rsid w:val="005B76BB"/>
    <w:rsid w:val="005C02A6"/>
    <w:rsid w:val="005C0318"/>
    <w:rsid w:val="005C0E91"/>
    <w:rsid w:val="005C1A28"/>
    <w:rsid w:val="005C2468"/>
    <w:rsid w:val="005C26F6"/>
    <w:rsid w:val="005C29FF"/>
    <w:rsid w:val="005C3A81"/>
    <w:rsid w:val="005C3EC1"/>
    <w:rsid w:val="005C652A"/>
    <w:rsid w:val="005D0072"/>
    <w:rsid w:val="005D096F"/>
    <w:rsid w:val="005D0DA5"/>
    <w:rsid w:val="005D2B12"/>
    <w:rsid w:val="005D2CED"/>
    <w:rsid w:val="005D3199"/>
    <w:rsid w:val="005D3755"/>
    <w:rsid w:val="005D375F"/>
    <w:rsid w:val="005D40F0"/>
    <w:rsid w:val="005D4203"/>
    <w:rsid w:val="005D5298"/>
    <w:rsid w:val="005D5F9E"/>
    <w:rsid w:val="005D7E96"/>
    <w:rsid w:val="005E11DB"/>
    <w:rsid w:val="005E13C2"/>
    <w:rsid w:val="005E14F1"/>
    <w:rsid w:val="005E1D83"/>
    <w:rsid w:val="005E27BB"/>
    <w:rsid w:val="005E2B75"/>
    <w:rsid w:val="005E324E"/>
    <w:rsid w:val="005E382D"/>
    <w:rsid w:val="005E38BE"/>
    <w:rsid w:val="005E4869"/>
    <w:rsid w:val="005E4E34"/>
    <w:rsid w:val="005E5049"/>
    <w:rsid w:val="005E51CF"/>
    <w:rsid w:val="005E59C5"/>
    <w:rsid w:val="005E5A81"/>
    <w:rsid w:val="005E5A8F"/>
    <w:rsid w:val="005E63B2"/>
    <w:rsid w:val="005E6D99"/>
    <w:rsid w:val="005E73CC"/>
    <w:rsid w:val="005F04CA"/>
    <w:rsid w:val="005F1556"/>
    <w:rsid w:val="005F1781"/>
    <w:rsid w:val="005F1E61"/>
    <w:rsid w:val="005F1FF5"/>
    <w:rsid w:val="005F20C7"/>
    <w:rsid w:val="005F4331"/>
    <w:rsid w:val="005F5D3E"/>
    <w:rsid w:val="005F6CFA"/>
    <w:rsid w:val="0060062E"/>
    <w:rsid w:val="00601C24"/>
    <w:rsid w:val="00612055"/>
    <w:rsid w:val="00612ACF"/>
    <w:rsid w:val="00613739"/>
    <w:rsid w:val="006140B7"/>
    <w:rsid w:val="006141C4"/>
    <w:rsid w:val="00614D3E"/>
    <w:rsid w:val="0061591E"/>
    <w:rsid w:val="006160D0"/>
    <w:rsid w:val="006164DA"/>
    <w:rsid w:val="00617F87"/>
    <w:rsid w:val="0062194C"/>
    <w:rsid w:val="00622837"/>
    <w:rsid w:val="00623A96"/>
    <w:rsid w:val="00624042"/>
    <w:rsid w:val="00624246"/>
    <w:rsid w:val="006245F4"/>
    <w:rsid w:val="00626326"/>
    <w:rsid w:val="00630EE7"/>
    <w:rsid w:val="00630F5A"/>
    <w:rsid w:val="00632392"/>
    <w:rsid w:val="0063245A"/>
    <w:rsid w:val="00632A03"/>
    <w:rsid w:val="0063619D"/>
    <w:rsid w:val="006364BC"/>
    <w:rsid w:val="00640DF7"/>
    <w:rsid w:val="0064104C"/>
    <w:rsid w:val="0064239D"/>
    <w:rsid w:val="00642913"/>
    <w:rsid w:val="00643AF1"/>
    <w:rsid w:val="00644A18"/>
    <w:rsid w:val="00646137"/>
    <w:rsid w:val="00650E0B"/>
    <w:rsid w:val="006517C9"/>
    <w:rsid w:val="006519C4"/>
    <w:rsid w:val="00651A5A"/>
    <w:rsid w:val="006527F1"/>
    <w:rsid w:val="006531C4"/>
    <w:rsid w:val="006536C8"/>
    <w:rsid w:val="0065432F"/>
    <w:rsid w:val="00654741"/>
    <w:rsid w:val="0065699F"/>
    <w:rsid w:val="00656ED7"/>
    <w:rsid w:val="00657E28"/>
    <w:rsid w:val="00660CEA"/>
    <w:rsid w:val="00660F70"/>
    <w:rsid w:val="00662D47"/>
    <w:rsid w:val="00663FBE"/>
    <w:rsid w:val="00666489"/>
    <w:rsid w:val="00667598"/>
    <w:rsid w:val="00670025"/>
    <w:rsid w:val="006709FF"/>
    <w:rsid w:val="006714E2"/>
    <w:rsid w:val="0067158A"/>
    <w:rsid w:val="00672F42"/>
    <w:rsid w:val="006738D5"/>
    <w:rsid w:val="00674099"/>
    <w:rsid w:val="00675518"/>
    <w:rsid w:val="00675CBD"/>
    <w:rsid w:val="00677438"/>
    <w:rsid w:val="00680E7D"/>
    <w:rsid w:val="00681229"/>
    <w:rsid w:val="006812BD"/>
    <w:rsid w:val="006830AE"/>
    <w:rsid w:val="00683AF7"/>
    <w:rsid w:val="00684F7E"/>
    <w:rsid w:val="00686390"/>
    <w:rsid w:val="00686518"/>
    <w:rsid w:val="00687807"/>
    <w:rsid w:val="006879DB"/>
    <w:rsid w:val="00690916"/>
    <w:rsid w:val="00692527"/>
    <w:rsid w:val="006946A6"/>
    <w:rsid w:val="00694E7A"/>
    <w:rsid w:val="006954D5"/>
    <w:rsid w:val="0069590E"/>
    <w:rsid w:val="006A1026"/>
    <w:rsid w:val="006A37CA"/>
    <w:rsid w:val="006A4BDF"/>
    <w:rsid w:val="006A6344"/>
    <w:rsid w:val="006B0EA3"/>
    <w:rsid w:val="006B241F"/>
    <w:rsid w:val="006B306E"/>
    <w:rsid w:val="006B35BE"/>
    <w:rsid w:val="006B3C60"/>
    <w:rsid w:val="006B4B49"/>
    <w:rsid w:val="006B4D9F"/>
    <w:rsid w:val="006B4EBA"/>
    <w:rsid w:val="006B4FA5"/>
    <w:rsid w:val="006B534B"/>
    <w:rsid w:val="006B7FDD"/>
    <w:rsid w:val="006C08F1"/>
    <w:rsid w:val="006C1157"/>
    <w:rsid w:val="006C19D4"/>
    <w:rsid w:val="006C1AD8"/>
    <w:rsid w:val="006C1E3F"/>
    <w:rsid w:val="006C4A00"/>
    <w:rsid w:val="006C5889"/>
    <w:rsid w:val="006C5DF7"/>
    <w:rsid w:val="006C71E7"/>
    <w:rsid w:val="006D0AB7"/>
    <w:rsid w:val="006D254C"/>
    <w:rsid w:val="006D7993"/>
    <w:rsid w:val="006E00DE"/>
    <w:rsid w:val="006E094B"/>
    <w:rsid w:val="006E3E06"/>
    <w:rsid w:val="006E530D"/>
    <w:rsid w:val="006E603B"/>
    <w:rsid w:val="006E6FB0"/>
    <w:rsid w:val="006F0661"/>
    <w:rsid w:val="006F28D5"/>
    <w:rsid w:val="006F2DD9"/>
    <w:rsid w:val="006F44B3"/>
    <w:rsid w:val="006F4ECA"/>
    <w:rsid w:val="006F5B1C"/>
    <w:rsid w:val="00700F9B"/>
    <w:rsid w:val="00702002"/>
    <w:rsid w:val="0070336D"/>
    <w:rsid w:val="00703D73"/>
    <w:rsid w:val="00704040"/>
    <w:rsid w:val="00707F60"/>
    <w:rsid w:val="00710D72"/>
    <w:rsid w:val="007127E4"/>
    <w:rsid w:val="007164ED"/>
    <w:rsid w:val="007173BD"/>
    <w:rsid w:val="0072154C"/>
    <w:rsid w:val="00722F89"/>
    <w:rsid w:val="00723F6C"/>
    <w:rsid w:val="007240F6"/>
    <w:rsid w:val="007244A5"/>
    <w:rsid w:val="00725427"/>
    <w:rsid w:val="00725B89"/>
    <w:rsid w:val="00725FA6"/>
    <w:rsid w:val="00727C84"/>
    <w:rsid w:val="007303D2"/>
    <w:rsid w:val="00732269"/>
    <w:rsid w:val="007334E1"/>
    <w:rsid w:val="00734993"/>
    <w:rsid w:val="00734C28"/>
    <w:rsid w:val="00734D8E"/>
    <w:rsid w:val="0073567A"/>
    <w:rsid w:val="00736302"/>
    <w:rsid w:val="00736D94"/>
    <w:rsid w:val="0073705A"/>
    <w:rsid w:val="007374FA"/>
    <w:rsid w:val="007378C8"/>
    <w:rsid w:val="00740C9E"/>
    <w:rsid w:val="00740CB6"/>
    <w:rsid w:val="00741FE0"/>
    <w:rsid w:val="00742013"/>
    <w:rsid w:val="007432E8"/>
    <w:rsid w:val="00743431"/>
    <w:rsid w:val="00743F92"/>
    <w:rsid w:val="00750DB6"/>
    <w:rsid w:val="00752993"/>
    <w:rsid w:val="00753044"/>
    <w:rsid w:val="00755510"/>
    <w:rsid w:val="007561A6"/>
    <w:rsid w:val="0075695E"/>
    <w:rsid w:val="00756C29"/>
    <w:rsid w:val="007572F6"/>
    <w:rsid w:val="00757825"/>
    <w:rsid w:val="00757C39"/>
    <w:rsid w:val="00760F0F"/>
    <w:rsid w:val="00763D74"/>
    <w:rsid w:val="00764201"/>
    <w:rsid w:val="007650D4"/>
    <w:rsid w:val="00765B9B"/>
    <w:rsid w:val="00767070"/>
    <w:rsid w:val="00767124"/>
    <w:rsid w:val="0077030C"/>
    <w:rsid w:val="0077104F"/>
    <w:rsid w:val="007725AC"/>
    <w:rsid w:val="007729EA"/>
    <w:rsid w:val="007744E6"/>
    <w:rsid w:val="00777B62"/>
    <w:rsid w:val="00780EBC"/>
    <w:rsid w:val="00781B53"/>
    <w:rsid w:val="00782814"/>
    <w:rsid w:val="00782B7C"/>
    <w:rsid w:val="00783C70"/>
    <w:rsid w:val="007850FD"/>
    <w:rsid w:val="00786211"/>
    <w:rsid w:val="0078712B"/>
    <w:rsid w:val="007875D1"/>
    <w:rsid w:val="00787DE7"/>
    <w:rsid w:val="00787E75"/>
    <w:rsid w:val="0079039B"/>
    <w:rsid w:val="00790688"/>
    <w:rsid w:val="0079206D"/>
    <w:rsid w:val="00793031"/>
    <w:rsid w:val="007934AB"/>
    <w:rsid w:val="007934D5"/>
    <w:rsid w:val="007936CD"/>
    <w:rsid w:val="00793E99"/>
    <w:rsid w:val="0079567D"/>
    <w:rsid w:val="0079586A"/>
    <w:rsid w:val="00796227"/>
    <w:rsid w:val="007976CC"/>
    <w:rsid w:val="007A46D5"/>
    <w:rsid w:val="007A5014"/>
    <w:rsid w:val="007A52FA"/>
    <w:rsid w:val="007A53CB"/>
    <w:rsid w:val="007A79F8"/>
    <w:rsid w:val="007A7CBA"/>
    <w:rsid w:val="007B1248"/>
    <w:rsid w:val="007B1670"/>
    <w:rsid w:val="007B283A"/>
    <w:rsid w:val="007B3021"/>
    <w:rsid w:val="007B3E55"/>
    <w:rsid w:val="007B3F7D"/>
    <w:rsid w:val="007B4CF2"/>
    <w:rsid w:val="007B5995"/>
    <w:rsid w:val="007B603F"/>
    <w:rsid w:val="007B7B90"/>
    <w:rsid w:val="007B7FE4"/>
    <w:rsid w:val="007C13C3"/>
    <w:rsid w:val="007C2783"/>
    <w:rsid w:val="007C294C"/>
    <w:rsid w:val="007C2F5F"/>
    <w:rsid w:val="007C3234"/>
    <w:rsid w:val="007C3ECC"/>
    <w:rsid w:val="007C5D65"/>
    <w:rsid w:val="007C5EF2"/>
    <w:rsid w:val="007C7D89"/>
    <w:rsid w:val="007C7F13"/>
    <w:rsid w:val="007D096C"/>
    <w:rsid w:val="007D0BCF"/>
    <w:rsid w:val="007D3BAA"/>
    <w:rsid w:val="007D3F8F"/>
    <w:rsid w:val="007D6B40"/>
    <w:rsid w:val="007D6F2A"/>
    <w:rsid w:val="007D7800"/>
    <w:rsid w:val="007E1440"/>
    <w:rsid w:val="007E16BD"/>
    <w:rsid w:val="007E1BED"/>
    <w:rsid w:val="007E35CB"/>
    <w:rsid w:val="007E4750"/>
    <w:rsid w:val="007E5A34"/>
    <w:rsid w:val="007E5C6B"/>
    <w:rsid w:val="007E5DB9"/>
    <w:rsid w:val="007E7163"/>
    <w:rsid w:val="007E7CE2"/>
    <w:rsid w:val="007F0195"/>
    <w:rsid w:val="007F0595"/>
    <w:rsid w:val="007F0AB3"/>
    <w:rsid w:val="007F1099"/>
    <w:rsid w:val="007F18D8"/>
    <w:rsid w:val="007F3370"/>
    <w:rsid w:val="007F39B0"/>
    <w:rsid w:val="007F4B22"/>
    <w:rsid w:val="007F4E3A"/>
    <w:rsid w:val="007F5801"/>
    <w:rsid w:val="007F5D6C"/>
    <w:rsid w:val="007F62D4"/>
    <w:rsid w:val="007F69A7"/>
    <w:rsid w:val="007F7208"/>
    <w:rsid w:val="007F73D1"/>
    <w:rsid w:val="007F7B2A"/>
    <w:rsid w:val="007F7D22"/>
    <w:rsid w:val="008009D6"/>
    <w:rsid w:val="00801FA3"/>
    <w:rsid w:val="00802A72"/>
    <w:rsid w:val="00802C70"/>
    <w:rsid w:val="00802C80"/>
    <w:rsid w:val="00803C78"/>
    <w:rsid w:val="008042AF"/>
    <w:rsid w:val="00805756"/>
    <w:rsid w:val="00805BA6"/>
    <w:rsid w:val="00805FD1"/>
    <w:rsid w:val="00806AA5"/>
    <w:rsid w:val="008079DD"/>
    <w:rsid w:val="00807AE3"/>
    <w:rsid w:val="00807C84"/>
    <w:rsid w:val="0081015E"/>
    <w:rsid w:val="00812B9B"/>
    <w:rsid w:val="008137A5"/>
    <w:rsid w:val="00814123"/>
    <w:rsid w:val="008159CE"/>
    <w:rsid w:val="008166E5"/>
    <w:rsid w:val="00817051"/>
    <w:rsid w:val="00817802"/>
    <w:rsid w:val="0081798F"/>
    <w:rsid w:val="008201EE"/>
    <w:rsid w:val="008227A3"/>
    <w:rsid w:val="008227C6"/>
    <w:rsid w:val="00823B1B"/>
    <w:rsid w:val="008240A3"/>
    <w:rsid w:val="008247D6"/>
    <w:rsid w:val="008251AE"/>
    <w:rsid w:val="008256F4"/>
    <w:rsid w:val="00831569"/>
    <w:rsid w:val="0083321B"/>
    <w:rsid w:val="008343A8"/>
    <w:rsid w:val="00835FCC"/>
    <w:rsid w:val="00836122"/>
    <w:rsid w:val="008400C8"/>
    <w:rsid w:val="00840535"/>
    <w:rsid w:val="008405BC"/>
    <w:rsid w:val="008409B9"/>
    <w:rsid w:val="008422AA"/>
    <w:rsid w:val="00842739"/>
    <w:rsid w:val="00842967"/>
    <w:rsid w:val="00842D7B"/>
    <w:rsid w:val="008440D2"/>
    <w:rsid w:val="008454B2"/>
    <w:rsid w:val="008455C4"/>
    <w:rsid w:val="0084567E"/>
    <w:rsid w:val="00846270"/>
    <w:rsid w:val="00847609"/>
    <w:rsid w:val="00847E8C"/>
    <w:rsid w:val="008507B4"/>
    <w:rsid w:val="00852FD4"/>
    <w:rsid w:val="008544EB"/>
    <w:rsid w:val="0085557D"/>
    <w:rsid w:val="008562C9"/>
    <w:rsid w:val="00856C03"/>
    <w:rsid w:val="00856EF6"/>
    <w:rsid w:val="008578D9"/>
    <w:rsid w:val="0086034C"/>
    <w:rsid w:val="00860EA4"/>
    <w:rsid w:val="00862B04"/>
    <w:rsid w:val="00862BD2"/>
    <w:rsid w:val="00864198"/>
    <w:rsid w:val="008647B5"/>
    <w:rsid w:val="00864A0C"/>
    <w:rsid w:val="008678C0"/>
    <w:rsid w:val="008703AC"/>
    <w:rsid w:val="00870A34"/>
    <w:rsid w:val="00872750"/>
    <w:rsid w:val="008728CF"/>
    <w:rsid w:val="008729CF"/>
    <w:rsid w:val="00873147"/>
    <w:rsid w:val="0087314A"/>
    <w:rsid w:val="00874B8A"/>
    <w:rsid w:val="00874EA7"/>
    <w:rsid w:val="0088031A"/>
    <w:rsid w:val="00881E37"/>
    <w:rsid w:val="0088446B"/>
    <w:rsid w:val="008846AD"/>
    <w:rsid w:val="0088566F"/>
    <w:rsid w:val="00885F06"/>
    <w:rsid w:val="00886405"/>
    <w:rsid w:val="008905EC"/>
    <w:rsid w:val="00891DE6"/>
    <w:rsid w:val="00894340"/>
    <w:rsid w:val="0089446D"/>
    <w:rsid w:val="00895017"/>
    <w:rsid w:val="00895104"/>
    <w:rsid w:val="00895E85"/>
    <w:rsid w:val="00896463"/>
    <w:rsid w:val="00896FEA"/>
    <w:rsid w:val="0089780C"/>
    <w:rsid w:val="008A0F9E"/>
    <w:rsid w:val="008A1E43"/>
    <w:rsid w:val="008A2EDF"/>
    <w:rsid w:val="008A4CED"/>
    <w:rsid w:val="008A6035"/>
    <w:rsid w:val="008A6473"/>
    <w:rsid w:val="008A654E"/>
    <w:rsid w:val="008A6903"/>
    <w:rsid w:val="008B1014"/>
    <w:rsid w:val="008B1225"/>
    <w:rsid w:val="008B25B0"/>
    <w:rsid w:val="008B31D4"/>
    <w:rsid w:val="008B6778"/>
    <w:rsid w:val="008B6787"/>
    <w:rsid w:val="008B7C82"/>
    <w:rsid w:val="008C03FC"/>
    <w:rsid w:val="008C211F"/>
    <w:rsid w:val="008C2527"/>
    <w:rsid w:val="008C34B7"/>
    <w:rsid w:val="008C491A"/>
    <w:rsid w:val="008C541E"/>
    <w:rsid w:val="008C659F"/>
    <w:rsid w:val="008C7442"/>
    <w:rsid w:val="008D0ED4"/>
    <w:rsid w:val="008D229F"/>
    <w:rsid w:val="008D2AA8"/>
    <w:rsid w:val="008D3061"/>
    <w:rsid w:val="008D6AAE"/>
    <w:rsid w:val="008D774D"/>
    <w:rsid w:val="008D7E19"/>
    <w:rsid w:val="008E00AF"/>
    <w:rsid w:val="008E3D98"/>
    <w:rsid w:val="008E42B0"/>
    <w:rsid w:val="008E44E9"/>
    <w:rsid w:val="008E4D90"/>
    <w:rsid w:val="008E4FD4"/>
    <w:rsid w:val="008E591D"/>
    <w:rsid w:val="008E6838"/>
    <w:rsid w:val="008E725C"/>
    <w:rsid w:val="008E7884"/>
    <w:rsid w:val="008F080E"/>
    <w:rsid w:val="008F090B"/>
    <w:rsid w:val="008F1076"/>
    <w:rsid w:val="008F263B"/>
    <w:rsid w:val="008F277A"/>
    <w:rsid w:val="008F2991"/>
    <w:rsid w:val="008F4A46"/>
    <w:rsid w:val="008F77D7"/>
    <w:rsid w:val="008F7818"/>
    <w:rsid w:val="008F7D58"/>
    <w:rsid w:val="009008D1"/>
    <w:rsid w:val="00901C1C"/>
    <w:rsid w:val="009056EB"/>
    <w:rsid w:val="00905A0D"/>
    <w:rsid w:val="00906E99"/>
    <w:rsid w:val="00910F6C"/>
    <w:rsid w:val="009112D8"/>
    <w:rsid w:val="009156A4"/>
    <w:rsid w:val="00917F36"/>
    <w:rsid w:val="00917FBB"/>
    <w:rsid w:val="009204F4"/>
    <w:rsid w:val="00920678"/>
    <w:rsid w:val="009209C3"/>
    <w:rsid w:val="00921063"/>
    <w:rsid w:val="00921645"/>
    <w:rsid w:val="0092233E"/>
    <w:rsid w:val="00924E95"/>
    <w:rsid w:val="00927122"/>
    <w:rsid w:val="00927CCC"/>
    <w:rsid w:val="00931426"/>
    <w:rsid w:val="00931B04"/>
    <w:rsid w:val="00932552"/>
    <w:rsid w:val="009327CB"/>
    <w:rsid w:val="009335B3"/>
    <w:rsid w:val="00934700"/>
    <w:rsid w:val="00934B5B"/>
    <w:rsid w:val="00934D4C"/>
    <w:rsid w:val="00935A77"/>
    <w:rsid w:val="00935FB2"/>
    <w:rsid w:val="00940172"/>
    <w:rsid w:val="009433EF"/>
    <w:rsid w:val="00945F63"/>
    <w:rsid w:val="00946461"/>
    <w:rsid w:val="009466A8"/>
    <w:rsid w:val="00947B80"/>
    <w:rsid w:val="00947D7C"/>
    <w:rsid w:val="00951F6F"/>
    <w:rsid w:val="00952192"/>
    <w:rsid w:val="009521BC"/>
    <w:rsid w:val="00952A75"/>
    <w:rsid w:val="00952CBB"/>
    <w:rsid w:val="009532B5"/>
    <w:rsid w:val="00953813"/>
    <w:rsid w:val="00953E7E"/>
    <w:rsid w:val="009550BB"/>
    <w:rsid w:val="00955F86"/>
    <w:rsid w:val="00956474"/>
    <w:rsid w:val="00957008"/>
    <w:rsid w:val="00957393"/>
    <w:rsid w:val="009603E5"/>
    <w:rsid w:val="0096524A"/>
    <w:rsid w:val="0096550C"/>
    <w:rsid w:val="00966897"/>
    <w:rsid w:val="009700FA"/>
    <w:rsid w:val="00970F49"/>
    <w:rsid w:val="0097373B"/>
    <w:rsid w:val="00973879"/>
    <w:rsid w:val="009738BB"/>
    <w:rsid w:val="009765B5"/>
    <w:rsid w:val="00977E32"/>
    <w:rsid w:val="00980082"/>
    <w:rsid w:val="009807C4"/>
    <w:rsid w:val="00980B71"/>
    <w:rsid w:val="00980C30"/>
    <w:rsid w:val="0098287E"/>
    <w:rsid w:val="00982D8E"/>
    <w:rsid w:val="00983047"/>
    <w:rsid w:val="00983CF0"/>
    <w:rsid w:val="00984015"/>
    <w:rsid w:val="00984390"/>
    <w:rsid w:val="00984E6B"/>
    <w:rsid w:val="009853FA"/>
    <w:rsid w:val="0098642C"/>
    <w:rsid w:val="009914B8"/>
    <w:rsid w:val="00992762"/>
    <w:rsid w:val="0099335B"/>
    <w:rsid w:val="0099471A"/>
    <w:rsid w:val="00994859"/>
    <w:rsid w:val="009957F5"/>
    <w:rsid w:val="00995AD0"/>
    <w:rsid w:val="00995BBE"/>
    <w:rsid w:val="00996849"/>
    <w:rsid w:val="00997C04"/>
    <w:rsid w:val="00997F4F"/>
    <w:rsid w:val="009A1251"/>
    <w:rsid w:val="009A1C44"/>
    <w:rsid w:val="009A1C90"/>
    <w:rsid w:val="009A22A9"/>
    <w:rsid w:val="009A31CD"/>
    <w:rsid w:val="009A4E6B"/>
    <w:rsid w:val="009A4F81"/>
    <w:rsid w:val="009A6354"/>
    <w:rsid w:val="009A656C"/>
    <w:rsid w:val="009A667D"/>
    <w:rsid w:val="009A66F7"/>
    <w:rsid w:val="009A6B15"/>
    <w:rsid w:val="009A6B89"/>
    <w:rsid w:val="009A7083"/>
    <w:rsid w:val="009A79C9"/>
    <w:rsid w:val="009B04DD"/>
    <w:rsid w:val="009B0D70"/>
    <w:rsid w:val="009B19EC"/>
    <w:rsid w:val="009B22FC"/>
    <w:rsid w:val="009B2CFD"/>
    <w:rsid w:val="009B34B8"/>
    <w:rsid w:val="009B501A"/>
    <w:rsid w:val="009B5753"/>
    <w:rsid w:val="009B5990"/>
    <w:rsid w:val="009B733D"/>
    <w:rsid w:val="009C0746"/>
    <w:rsid w:val="009C0D85"/>
    <w:rsid w:val="009C15CB"/>
    <w:rsid w:val="009C267D"/>
    <w:rsid w:val="009C26CC"/>
    <w:rsid w:val="009C2F60"/>
    <w:rsid w:val="009C39EC"/>
    <w:rsid w:val="009C778E"/>
    <w:rsid w:val="009C77D8"/>
    <w:rsid w:val="009C7828"/>
    <w:rsid w:val="009D075A"/>
    <w:rsid w:val="009D0DB8"/>
    <w:rsid w:val="009D179D"/>
    <w:rsid w:val="009D22FD"/>
    <w:rsid w:val="009D2764"/>
    <w:rsid w:val="009D6E29"/>
    <w:rsid w:val="009E1834"/>
    <w:rsid w:val="009E1B24"/>
    <w:rsid w:val="009E3EB2"/>
    <w:rsid w:val="009E43FF"/>
    <w:rsid w:val="009E4955"/>
    <w:rsid w:val="009E51C4"/>
    <w:rsid w:val="009E52A8"/>
    <w:rsid w:val="009E5CC3"/>
    <w:rsid w:val="009E66EE"/>
    <w:rsid w:val="009E7965"/>
    <w:rsid w:val="009F15EB"/>
    <w:rsid w:val="009F24A0"/>
    <w:rsid w:val="009F32AC"/>
    <w:rsid w:val="009F67A4"/>
    <w:rsid w:val="009F73E4"/>
    <w:rsid w:val="009F79FE"/>
    <w:rsid w:val="009F7AC9"/>
    <w:rsid w:val="00A01379"/>
    <w:rsid w:val="00A049DB"/>
    <w:rsid w:val="00A061E2"/>
    <w:rsid w:val="00A062A4"/>
    <w:rsid w:val="00A077BF"/>
    <w:rsid w:val="00A11326"/>
    <w:rsid w:val="00A12476"/>
    <w:rsid w:val="00A12E9A"/>
    <w:rsid w:val="00A13BBA"/>
    <w:rsid w:val="00A14B2E"/>
    <w:rsid w:val="00A16921"/>
    <w:rsid w:val="00A204D1"/>
    <w:rsid w:val="00A20810"/>
    <w:rsid w:val="00A21D6D"/>
    <w:rsid w:val="00A21E45"/>
    <w:rsid w:val="00A233CC"/>
    <w:rsid w:val="00A24560"/>
    <w:rsid w:val="00A24C41"/>
    <w:rsid w:val="00A2646D"/>
    <w:rsid w:val="00A26EDC"/>
    <w:rsid w:val="00A272FD"/>
    <w:rsid w:val="00A2734D"/>
    <w:rsid w:val="00A274B8"/>
    <w:rsid w:val="00A30244"/>
    <w:rsid w:val="00A3059F"/>
    <w:rsid w:val="00A31913"/>
    <w:rsid w:val="00A31983"/>
    <w:rsid w:val="00A32B6A"/>
    <w:rsid w:val="00A32EB3"/>
    <w:rsid w:val="00A33182"/>
    <w:rsid w:val="00A33780"/>
    <w:rsid w:val="00A340A7"/>
    <w:rsid w:val="00A341E0"/>
    <w:rsid w:val="00A35077"/>
    <w:rsid w:val="00A35AE4"/>
    <w:rsid w:val="00A41126"/>
    <w:rsid w:val="00A417FF"/>
    <w:rsid w:val="00A41DA7"/>
    <w:rsid w:val="00A434B3"/>
    <w:rsid w:val="00A4430C"/>
    <w:rsid w:val="00A44836"/>
    <w:rsid w:val="00A4554F"/>
    <w:rsid w:val="00A4728A"/>
    <w:rsid w:val="00A51B0B"/>
    <w:rsid w:val="00A52EEF"/>
    <w:rsid w:val="00A530F9"/>
    <w:rsid w:val="00A538DA"/>
    <w:rsid w:val="00A53B78"/>
    <w:rsid w:val="00A55D85"/>
    <w:rsid w:val="00A5603F"/>
    <w:rsid w:val="00A566DF"/>
    <w:rsid w:val="00A56BC0"/>
    <w:rsid w:val="00A573CA"/>
    <w:rsid w:val="00A600FB"/>
    <w:rsid w:val="00A60575"/>
    <w:rsid w:val="00A648AC"/>
    <w:rsid w:val="00A6650C"/>
    <w:rsid w:val="00A665A2"/>
    <w:rsid w:val="00A712AD"/>
    <w:rsid w:val="00A72181"/>
    <w:rsid w:val="00A736F3"/>
    <w:rsid w:val="00A738FD"/>
    <w:rsid w:val="00A747D2"/>
    <w:rsid w:val="00A752CB"/>
    <w:rsid w:val="00A75A25"/>
    <w:rsid w:val="00A75CCA"/>
    <w:rsid w:val="00A761FD"/>
    <w:rsid w:val="00A80C47"/>
    <w:rsid w:val="00A80E65"/>
    <w:rsid w:val="00A82AE6"/>
    <w:rsid w:val="00A83262"/>
    <w:rsid w:val="00A83629"/>
    <w:rsid w:val="00A84BD2"/>
    <w:rsid w:val="00A84C67"/>
    <w:rsid w:val="00A8534D"/>
    <w:rsid w:val="00A90FCC"/>
    <w:rsid w:val="00A91133"/>
    <w:rsid w:val="00A9121B"/>
    <w:rsid w:val="00A91602"/>
    <w:rsid w:val="00A9180B"/>
    <w:rsid w:val="00A9296F"/>
    <w:rsid w:val="00A92F98"/>
    <w:rsid w:val="00A9363C"/>
    <w:rsid w:val="00A9541F"/>
    <w:rsid w:val="00A96183"/>
    <w:rsid w:val="00A962F7"/>
    <w:rsid w:val="00A970E1"/>
    <w:rsid w:val="00A975BC"/>
    <w:rsid w:val="00A97EF4"/>
    <w:rsid w:val="00AA02FF"/>
    <w:rsid w:val="00AA3073"/>
    <w:rsid w:val="00AA4323"/>
    <w:rsid w:val="00AA54DE"/>
    <w:rsid w:val="00AA563D"/>
    <w:rsid w:val="00AA6B42"/>
    <w:rsid w:val="00AA72EC"/>
    <w:rsid w:val="00AA732E"/>
    <w:rsid w:val="00AA76D2"/>
    <w:rsid w:val="00AA7782"/>
    <w:rsid w:val="00AB10D7"/>
    <w:rsid w:val="00AB153E"/>
    <w:rsid w:val="00AB167A"/>
    <w:rsid w:val="00AB228C"/>
    <w:rsid w:val="00AB3CF1"/>
    <w:rsid w:val="00AB50C7"/>
    <w:rsid w:val="00AB5351"/>
    <w:rsid w:val="00AB5D5F"/>
    <w:rsid w:val="00AB6D0C"/>
    <w:rsid w:val="00AB71CF"/>
    <w:rsid w:val="00AC1CBF"/>
    <w:rsid w:val="00AC212D"/>
    <w:rsid w:val="00AC33F1"/>
    <w:rsid w:val="00AC4C3D"/>
    <w:rsid w:val="00AC5D8F"/>
    <w:rsid w:val="00AC5F42"/>
    <w:rsid w:val="00AD0979"/>
    <w:rsid w:val="00AD1640"/>
    <w:rsid w:val="00AD173D"/>
    <w:rsid w:val="00AD17A1"/>
    <w:rsid w:val="00AD2510"/>
    <w:rsid w:val="00AD2665"/>
    <w:rsid w:val="00AD2787"/>
    <w:rsid w:val="00AD2986"/>
    <w:rsid w:val="00AD300E"/>
    <w:rsid w:val="00AD321D"/>
    <w:rsid w:val="00AD35F8"/>
    <w:rsid w:val="00AD39C0"/>
    <w:rsid w:val="00AD3D2D"/>
    <w:rsid w:val="00AD3ECF"/>
    <w:rsid w:val="00AD71D2"/>
    <w:rsid w:val="00AD7864"/>
    <w:rsid w:val="00AE10FF"/>
    <w:rsid w:val="00AE2DDB"/>
    <w:rsid w:val="00AE2F8D"/>
    <w:rsid w:val="00AE465C"/>
    <w:rsid w:val="00AE532A"/>
    <w:rsid w:val="00AE5EC2"/>
    <w:rsid w:val="00AE6928"/>
    <w:rsid w:val="00AF0079"/>
    <w:rsid w:val="00AF0177"/>
    <w:rsid w:val="00AF0250"/>
    <w:rsid w:val="00AF07A3"/>
    <w:rsid w:val="00AF1235"/>
    <w:rsid w:val="00AF28A7"/>
    <w:rsid w:val="00AF2C1E"/>
    <w:rsid w:val="00AF5372"/>
    <w:rsid w:val="00AF60E6"/>
    <w:rsid w:val="00B0043E"/>
    <w:rsid w:val="00B00698"/>
    <w:rsid w:val="00B01E09"/>
    <w:rsid w:val="00B0539F"/>
    <w:rsid w:val="00B05425"/>
    <w:rsid w:val="00B0730F"/>
    <w:rsid w:val="00B0769D"/>
    <w:rsid w:val="00B148A1"/>
    <w:rsid w:val="00B14951"/>
    <w:rsid w:val="00B15D42"/>
    <w:rsid w:val="00B1702A"/>
    <w:rsid w:val="00B17495"/>
    <w:rsid w:val="00B20745"/>
    <w:rsid w:val="00B247C0"/>
    <w:rsid w:val="00B24E68"/>
    <w:rsid w:val="00B26149"/>
    <w:rsid w:val="00B264EC"/>
    <w:rsid w:val="00B26D88"/>
    <w:rsid w:val="00B27749"/>
    <w:rsid w:val="00B30618"/>
    <w:rsid w:val="00B30802"/>
    <w:rsid w:val="00B314B1"/>
    <w:rsid w:val="00B317D7"/>
    <w:rsid w:val="00B326B4"/>
    <w:rsid w:val="00B32E20"/>
    <w:rsid w:val="00B35627"/>
    <w:rsid w:val="00B35DEF"/>
    <w:rsid w:val="00B35EFF"/>
    <w:rsid w:val="00B36170"/>
    <w:rsid w:val="00B36276"/>
    <w:rsid w:val="00B36EE1"/>
    <w:rsid w:val="00B37361"/>
    <w:rsid w:val="00B40078"/>
    <w:rsid w:val="00B403E2"/>
    <w:rsid w:val="00B41409"/>
    <w:rsid w:val="00B41C1A"/>
    <w:rsid w:val="00B44786"/>
    <w:rsid w:val="00B448DD"/>
    <w:rsid w:val="00B45603"/>
    <w:rsid w:val="00B45E13"/>
    <w:rsid w:val="00B45E36"/>
    <w:rsid w:val="00B47FCB"/>
    <w:rsid w:val="00B515B3"/>
    <w:rsid w:val="00B51D50"/>
    <w:rsid w:val="00B53617"/>
    <w:rsid w:val="00B53A01"/>
    <w:rsid w:val="00B547DD"/>
    <w:rsid w:val="00B547E1"/>
    <w:rsid w:val="00B55243"/>
    <w:rsid w:val="00B56218"/>
    <w:rsid w:val="00B56BAE"/>
    <w:rsid w:val="00B579C0"/>
    <w:rsid w:val="00B60002"/>
    <w:rsid w:val="00B61FCE"/>
    <w:rsid w:val="00B639F6"/>
    <w:rsid w:val="00B63F1D"/>
    <w:rsid w:val="00B6475E"/>
    <w:rsid w:val="00B6571C"/>
    <w:rsid w:val="00B66538"/>
    <w:rsid w:val="00B66C42"/>
    <w:rsid w:val="00B711CD"/>
    <w:rsid w:val="00B71B48"/>
    <w:rsid w:val="00B73773"/>
    <w:rsid w:val="00B7552D"/>
    <w:rsid w:val="00B762CE"/>
    <w:rsid w:val="00B76C1A"/>
    <w:rsid w:val="00B76E71"/>
    <w:rsid w:val="00B775A7"/>
    <w:rsid w:val="00B77743"/>
    <w:rsid w:val="00B800BB"/>
    <w:rsid w:val="00B81C8F"/>
    <w:rsid w:val="00B834A8"/>
    <w:rsid w:val="00B83CE8"/>
    <w:rsid w:val="00B83FE5"/>
    <w:rsid w:val="00B843F6"/>
    <w:rsid w:val="00B85C46"/>
    <w:rsid w:val="00B911E3"/>
    <w:rsid w:val="00B91247"/>
    <w:rsid w:val="00B92187"/>
    <w:rsid w:val="00B9248D"/>
    <w:rsid w:val="00B94B86"/>
    <w:rsid w:val="00B96428"/>
    <w:rsid w:val="00B96FC2"/>
    <w:rsid w:val="00B97E4A"/>
    <w:rsid w:val="00BA1350"/>
    <w:rsid w:val="00BA17C9"/>
    <w:rsid w:val="00BA18E7"/>
    <w:rsid w:val="00BA30DD"/>
    <w:rsid w:val="00BA33C3"/>
    <w:rsid w:val="00BA359C"/>
    <w:rsid w:val="00BA5808"/>
    <w:rsid w:val="00BA589B"/>
    <w:rsid w:val="00BA7827"/>
    <w:rsid w:val="00BB13D4"/>
    <w:rsid w:val="00BB1487"/>
    <w:rsid w:val="00BB1E48"/>
    <w:rsid w:val="00BB2E10"/>
    <w:rsid w:val="00BB36C4"/>
    <w:rsid w:val="00BB5E5B"/>
    <w:rsid w:val="00BB5E8C"/>
    <w:rsid w:val="00BC010D"/>
    <w:rsid w:val="00BC2E9E"/>
    <w:rsid w:val="00BC3AAC"/>
    <w:rsid w:val="00BC3B21"/>
    <w:rsid w:val="00BC4139"/>
    <w:rsid w:val="00BC4B39"/>
    <w:rsid w:val="00BC52A8"/>
    <w:rsid w:val="00BC60B9"/>
    <w:rsid w:val="00BC78F5"/>
    <w:rsid w:val="00BD0450"/>
    <w:rsid w:val="00BD0880"/>
    <w:rsid w:val="00BD4BA3"/>
    <w:rsid w:val="00BD4C4F"/>
    <w:rsid w:val="00BD546E"/>
    <w:rsid w:val="00BD5E2C"/>
    <w:rsid w:val="00BD6815"/>
    <w:rsid w:val="00BD68B4"/>
    <w:rsid w:val="00BD6F3C"/>
    <w:rsid w:val="00BD73CE"/>
    <w:rsid w:val="00BE1971"/>
    <w:rsid w:val="00BE27F4"/>
    <w:rsid w:val="00BE3231"/>
    <w:rsid w:val="00BE3C30"/>
    <w:rsid w:val="00BE4086"/>
    <w:rsid w:val="00BE43E8"/>
    <w:rsid w:val="00BE6C78"/>
    <w:rsid w:val="00BF0E96"/>
    <w:rsid w:val="00BF0F5C"/>
    <w:rsid w:val="00BF11F1"/>
    <w:rsid w:val="00BF260E"/>
    <w:rsid w:val="00BF2BD3"/>
    <w:rsid w:val="00BF32BE"/>
    <w:rsid w:val="00BF3905"/>
    <w:rsid w:val="00BF4146"/>
    <w:rsid w:val="00BF46E3"/>
    <w:rsid w:val="00BF4FED"/>
    <w:rsid w:val="00BF709A"/>
    <w:rsid w:val="00BF7D7F"/>
    <w:rsid w:val="00C00030"/>
    <w:rsid w:val="00C01723"/>
    <w:rsid w:val="00C01C7B"/>
    <w:rsid w:val="00C02ECB"/>
    <w:rsid w:val="00C031A9"/>
    <w:rsid w:val="00C03E7C"/>
    <w:rsid w:val="00C04770"/>
    <w:rsid w:val="00C05C1B"/>
    <w:rsid w:val="00C05C46"/>
    <w:rsid w:val="00C0666B"/>
    <w:rsid w:val="00C07C15"/>
    <w:rsid w:val="00C10628"/>
    <w:rsid w:val="00C10CA7"/>
    <w:rsid w:val="00C10EA7"/>
    <w:rsid w:val="00C11082"/>
    <w:rsid w:val="00C11AAD"/>
    <w:rsid w:val="00C12543"/>
    <w:rsid w:val="00C13255"/>
    <w:rsid w:val="00C14324"/>
    <w:rsid w:val="00C1448C"/>
    <w:rsid w:val="00C15747"/>
    <w:rsid w:val="00C172AA"/>
    <w:rsid w:val="00C17F70"/>
    <w:rsid w:val="00C205A6"/>
    <w:rsid w:val="00C231A7"/>
    <w:rsid w:val="00C2353A"/>
    <w:rsid w:val="00C23E7B"/>
    <w:rsid w:val="00C2546A"/>
    <w:rsid w:val="00C2767A"/>
    <w:rsid w:val="00C27B75"/>
    <w:rsid w:val="00C30127"/>
    <w:rsid w:val="00C3079F"/>
    <w:rsid w:val="00C31FDB"/>
    <w:rsid w:val="00C3513C"/>
    <w:rsid w:val="00C40273"/>
    <w:rsid w:val="00C40A30"/>
    <w:rsid w:val="00C41816"/>
    <w:rsid w:val="00C41BF4"/>
    <w:rsid w:val="00C43255"/>
    <w:rsid w:val="00C43698"/>
    <w:rsid w:val="00C446AD"/>
    <w:rsid w:val="00C45AA6"/>
    <w:rsid w:val="00C47509"/>
    <w:rsid w:val="00C4753E"/>
    <w:rsid w:val="00C478FA"/>
    <w:rsid w:val="00C50436"/>
    <w:rsid w:val="00C511E0"/>
    <w:rsid w:val="00C51DD8"/>
    <w:rsid w:val="00C526E5"/>
    <w:rsid w:val="00C53C66"/>
    <w:rsid w:val="00C55A50"/>
    <w:rsid w:val="00C55C4F"/>
    <w:rsid w:val="00C56360"/>
    <w:rsid w:val="00C56DED"/>
    <w:rsid w:val="00C572FF"/>
    <w:rsid w:val="00C57304"/>
    <w:rsid w:val="00C60F1F"/>
    <w:rsid w:val="00C615EC"/>
    <w:rsid w:val="00C62539"/>
    <w:rsid w:val="00C62B80"/>
    <w:rsid w:val="00C63C1C"/>
    <w:rsid w:val="00C64475"/>
    <w:rsid w:val="00C65FED"/>
    <w:rsid w:val="00C67481"/>
    <w:rsid w:val="00C67A1E"/>
    <w:rsid w:val="00C70548"/>
    <w:rsid w:val="00C7210C"/>
    <w:rsid w:val="00C72362"/>
    <w:rsid w:val="00C72DC5"/>
    <w:rsid w:val="00C72E4F"/>
    <w:rsid w:val="00C75E87"/>
    <w:rsid w:val="00C7603A"/>
    <w:rsid w:val="00C76129"/>
    <w:rsid w:val="00C76C84"/>
    <w:rsid w:val="00C81933"/>
    <w:rsid w:val="00C840A2"/>
    <w:rsid w:val="00C841F0"/>
    <w:rsid w:val="00C8454D"/>
    <w:rsid w:val="00C85A6E"/>
    <w:rsid w:val="00C87AF9"/>
    <w:rsid w:val="00C87C05"/>
    <w:rsid w:val="00C87EAB"/>
    <w:rsid w:val="00C90015"/>
    <w:rsid w:val="00C9352C"/>
    <w:rsid w:val="00C93932"/>
    <w:rsid w:val="00C958B9"/>
    <w:rsid w:val="00C96204"/>
    <w:rsid w:val="00CA0DDB"/>
    <w:rsid w:val="00CA146D"/>
    <w:rsid w:val="00CA16E3"/>
    <w:rsid w:val="00CA3E74"/>
    <w:rsid w:val="00CA627B"/>
    <w:rsid w:val="00CA6F4F"/>
    <w:rsid w:val="00CA73FE"/>
    <w:rsid w:val="00CB02B4"/>
    <w:rsid w:val="00CB07CD"/>
    <w:rsid w:val="00CB09C7"/>
    <w:rsid w:val="00CB0CF5"/>
    <w:rsid w:val="00CB1262"/>
    <w:rsid w:val="00CB2A14"/>
    <w:rsid w:val="00CB4748"/>
    <w:rsid w:val="00CB4AD4"/>
    <w:rsid w:val="00CB56DB"/>
    <w:rsid w:val="00CB5DDA"/>
    <w:rsid w:val="00CB7176"/>
    <w:rsid w:val="00CC0935"/>
    <w:rsid w:val="00CC24BE"/>
    <w:rsid w:val="00CC4739"/>
    <w:rsid w:val="00CC4B3A"/>
    <w:rsid w:val="00CC660B"/>
    <w:rsid w:val="00CD020C"/>
    <w:rsid w:val="00CD0B98"/>
    <w:rsid w:val="00CD0EDE"/>
    <w:rsid w:val="00CD33F1"/>
    <w:rsid w:val="00CD4C5E"/>
    <w:rsid w:val="00CD4E1C"/>
    <w:rsid w:val="00CD5686"/>
    <w:rsid w:val="00CD5B19"/>
    <w:rsid w:val="00CD5B6B"/>
    <w:rsid w:val="00CD5DD1"/>
    <w:rsid w:val="00CD6B66"/>
    <w:rsid w:val="00CD712B"/>
    <w:rsid w:val="00CE15E8"/>
    <w:rsid w:val="00CE2B63"/>
    <w:rsid w:val="00CE3BA3"/>
    <w:rsid w:val="00CE3FD4"/>
    <w:rsid w:val="00CE4659"/>
    <w:rsid w:val="00CE5C84"/>
    <w:rsid w:val="00CE7E27"/>
    <w:rsid w:val="00CF0979"/>
    <w:rsid w:val="00CF1AD3"/>
    <w:rsid w:val="00CF2F85"/>
    <w:rsid w:val="00CF4269"/>
    <w:rsid w:val="00CF4A78"/>
    <w:rsid w:val="00CF4EC2"/>
    <w:rsid w:val="00CF4F2C"/>
    <w:rsid w:val="00CF6361"/>
    <w:rsid w:val="00CF67FC"/>
    <w:rsid w:val="00D014C9"/>
    <w:rsid w:val="00D01F6A"/>
    <w:rsid w:val="00D0357D"/>
    <w:rsid w:val="00D038B8"/>
    <w:rsid w:val="00D04B10"/>
    <w:rsid w:val="00D06515"/>
    <w:rsid w:val="00D06D20"/>
    <w:rsid w:val="00D072AE"/>
    <w:rsid w:val="00D11393"/>
    <w:rsid w:val="00D13479"/>
    <w:rsid w:val="00D15502"/>
    <w:rsid w:val="00D15695"/>
    <w:rsid w:val="00D15E69"/>
    <w:rsid w:val="00D16382"/>
    <w:rsid w:val="00D16404"/>
    <w:rsid w:val="00D16FF2"/>
    <w:rsid w:val="00D17B61"/>
    <w:rsid w:val="00D20E6C"/>
    <w:rsid w:val="00D211F2"/>
    <w:rsid w:val="00D24000"/>
    <w:rsid w:val="00D31990"/>
    <w:rsid w:val="00D32E6A"/>
    <w:rsid w:val="00D34899"/>
    <w:rsid w:val="00D3496C"/>
    <w:rsid w:val="00D34F14"/>
    <w:rsid w:val="00D35A32"/>
    <w:rsid w:val="00D35EAF"/>
    <w:rsid w:val="00D40D48"/>
    <w:rsid w:val="00D411DE"/>
    <w:rsid w:val="00D41795"/>
    <w:rsid w:val="00D42599"/>
    <w:rsid w:val="00D426FB"/>
    <w:rsid w:val="00D4304E"/>
    <w:rsid w:val="00D43216"/>
    <w:rsid w:val="00D444EB"/>
    <w:rsid w:val="00D44DF9"/>
    <w:rsid w:val="00D450E1"/>
    <w:rsid w:val="00D45173"/>
    <w:rsid w:val="00D4750D"/>
    <w:rsid w:val="00D5004E"/>
    <w:rsid w:val="00D5005F"/>
    <w:rsid w:val="00D50742"/>
    <w:rsid w:val="00D50DBE"/>
    <w:rsid w:val="00D50EF8"/>
    <w:rsid w:val="00D516F3"/>
    <w:rsid w:val="00D5170E"/>
    <w:rsid w:val="00D51857"/>
    <w:rsid w:val="00D55DEB"/>
    <w:rsid w:val="00D60E2F"/>
    <w:rsid w:val="00D61147"/>
    <w:rsid w:val="00D612D9"/>
    <w:rsid w:val="00D62EAF"/>
    <w:rsid w:val="00D63955"/>
    <w:rsid w:val="00D641C9"/>
    <w:rsid w:val="00D64597"/>
    <w:rsid w:val="00D65BD3"/>
    <w:rsid w:val="00D66520"/>
    <w:rsid w:val="00D70685"/>
    <w:rsid w:val="00D714F8"/>
    <w:rsid w:val="00D7409D"/>
    <w:rsid w:val="00D768D0"/>
    <w:rsid w:val="00D77F4B"/>
    <w:rsid w:val="00D80983"/>
    <w:rsid w:val="00D817AA"/>
    <w:rsid w:val="00D8203C"/>
    <w:rsid w:val="00D84DE8"/>
    <w:rsid w:val="00D8526A"/>
    <w:rsid w:val="00D8571F"/>
    <w:rsid w:val="00D85B8E"/>
    <w:rsid w:val="00D8671A"/>
    <w:rsid w:val="00D87FB7"/>
    <w:rsid w:val="00D91026"/>
    <w:rsid w:val="00D92A12"/>
    <w:rsid w:val="00D93555"/>
    <w:rsid w:val="00D93563"/>
    <w:rsid w:val="00D94874"/>
    <w:rsid w:val="00D956A3"/>
    <w:rsid w:val="00D9622A"/>
    <w:rsid w:val="00D96504"/>
    <w:rsid w:val="00DA2B10"/>
    <w:rsid w:val="00DA3FEB"/>
    <w:rsid w:val="00DA40A0"/>
    <w:rsid w:val="00DA43A2"/>
    <w:rsid w:val="00DA5B0B"/>
    <w:rsid w:val="00DA7355"/>
    <w:rsid w:val="00DA7B63"/>
    <w:rsid w:val="00DB049D"/>
    <w:rsid w:val="00DB0AF3"/>
    <w:rsid w:val="00DB2C20"/>
    <w:rsid w:val="00DB3CFA"/>
    <w:rsid w:val="00DB5624"/>
    <w:rsid w:val="00DB717B"/>
    <w:rsid w:val="00DC0291"/>
    <w:rsid w:val="00DC02E7"/>
    <w:rsid w:val="00DC0C29"/>
    <w:rsid w:val="00DC2075"/>
    <w:rsid w:val="00DC2A0B"/>
    <w:rsid w:val="00DC3C88"/>
    <w:rsid w:val="00DC42BB"/>
    <w:rsid w:val="00DC6C24"/>
    <w:rsid w:val="00DC6E2C"/>
    <w:rsid w:val="00DC6F66"/>
    <w:rsid w:val="00DD0642"/>
    <w:rsid w:val="00DD2330"/>
    <w:rsid w:val="00DD320E"/>
    <w:rsid w:val="00DD48EB"/>
    <w:rsid w:val="00DD54E7"/>
    <w:rsid w:val="00DD64A2"/>
    <w:rsid w:val="00DD6702"/>
    <w:rsid w:val="00DD6709"/>
    <w:rsid w:val="00DD77E5"/>
    <w:rsid w:val="00DD7FB4"/>
    <w:rsid w:val="00DE219D"/>
    <w:rsid w:val="00DE3BCC"/>
    <w:rsid w:val="00DE74DC"/>
    <w:rsid w:val="00DE784E"/>
    <w:rsid w:val="00DF0D24"/>
    <w:rsid w:val="00DF253E"/>
    <w:rsid w:val="00DF458C"/>
    <w:rsid w:val="00DF52AF"/>
    <w:rsid w:val="00DF6428"/>
    <w:rsid w:val="00DF7D75"/>
    <w:rsid w:val="00E004EF"/>
    <w:rsid w:val="00E0073B"/>
    <w:rsid w:val="00E00BE4"/>
    <w:rsid w:val="00E00D90"/>
    <w:rsid w:val="00E01121"/>
    <w:rsid w:val="00E0350B"/>
    <w:rsid w:val="00E03624"/>
    <w:rsid w:val="00E037E5"/>
    <w:rsid w:val="00E04E89"/>
    <w:rsid w:val="00E050C9"/>
    <w:rsid w:val="00E062D6"/>
    <w:rsid w:val="00E06A75"/>
    <w:rsid w:val="00E10687"/>
    <w:rsid w:val="00E106D9"/>
    <w:rsid w:val="00E107EC"/>
    <w:rsid w:val="00E113A1"/>
    <w:rsid w:val="00E12431"/>
    <w:rsid w:val="00E12443"/>
    <w:rsid w:val="00E1266B"/>
    <w:rsid w:val="00E14825"/>
    <w:rsid w:val="00E150BE"/>
    <w:rsid w:val="00E15EE1"/>
    <w:rsid w:val="00E16991"/>
    <w:rsid w:val="00E16EB9"/>
    <w:rsid w:val="00E2014F"/>
    <w:rsid w:val="00E21DDF"/>
    <w:rsid w:val="00E22D0B"/>
    <w:rsid w:val="00E2441B"/>
    <w:rsid w:val="00E25E7A"/>
    <w:rsid w:val="00E302F5"/>
    <w:rsid w:val="00E35066"/>
    <w:rsid w:val="00E35A32"/>
    <w:rsid w:val="00E36030"/>
    <w:rsid w:val="00E36FAC"/>
    <w:rsid w:val="00E37AAE"/>
    <w:rsid w:val="00E406CB"/>
    <w:rsid w:val="00E40AC1"/>
    <w:rsid w:val="00E41932"/>
    <w:rsid w:val="00E42487"/>
    <w:rsid w:val="00E4603E"/>
    <w:rsid w:val="00E47F01"/>
    <w:rsid w:val="00E51025"/>
    <w:rsid w:val="00E534D3"/>
    <w:rsid w:val="00E55F4E"/>
    <w:rsid w:val="00E57F86"/>
    <w:rsid w:val="00E6182E"/>
    <w:rsid w:val="00E63AED"/>
    <w:rsid w:val="00E63F50"/>
    <w:rsid w:val="00E65DDF"/>
    <w:rsid w:val="00E669DF"/>
    <w:rsid w:val="00E66C6B"/>
    <w:rsid w:val="00E671E9"/>
    <w:rsid w:val="00E70076"/>
    <w:rsid w:val="00E70506"/>
    <w:rsid w:val="00E7283F"/>
    <w:rsid w:val="00E73D5F"/>
    <w:rsid w:val="00E74487"/>
    <w:rsid w:val="00E747AD"/>
    <w:rsid w:val="00E74B4B"/>
    <w:rsid w:val="00E74FA7"/>
    <w:rsid w:val="00E765A0"/>
    <w:rsid w:val="00E76A3E"/>
    <w:rsid w:val="00E77367"/>
    <w:rsid w:val="00E774E0"/>
    <w:rsid w:val="00E811ED"/>
    <w:rsid w:val="00E814AA"/>
    <w:rsid w:val="00E8171E"/>
    <w:rsid w:val="00E81F8B"/>
    <w:rsid w:val="00E835C1"/>
    <w:rsid w:val="00E83687"/>
    <w:rsid w:val="00E847B4"/>
    <w:rsid w:val="00E84898"/>
    <w:rsid w:val="00E85207"/>
    <w:rsid w:val="00E8562A"/>
    <w:rsid w:val="00E87B39"/>
    <w:rsid w:val="00E90341"/>
    <w:rsid w:val="00E904BC"/>
    <w:rsid w:val="00E91CC0"/>
    <w:rsid w:val="00E92162"/>
    <w:rsid w:val="00E925F2"/>
    <w:rsid w:val="00E926B8"/>
    <w:rsid w:val="00E94371"/>
    <w:rsid w:val="00E95A4A"/>
    <w:rsid w:val="00E95B06"/>
    <w:rsid w:val="00E95EBB"/>
    <w:rsid w:val="00E96C73"/>
    <w:rsid w:val="00E96D68"/>
    <w:rsid w:val="00E973CA"/>
    <w:rsid w:val="00E9777C"/>
    <w:rsid w:val="00E97F1D"/>
    <w:rsid w:val="00EA12D0"/>
    <w:rsid w:val="00EA3006"/>
    <w:rsid w:val="00EA3520"/>
    <w:rsid w:val="00EA4F8D"/>
    <w:rsid w:val="00EA51A0"/>
    <w:rsid w:val="00EA6748"/>
    <w:rsid w:val="00EA6907"/>
    <w:rsid w:val="00EA79F1"/>
    <w:rsid w:val="00EB05AD"/>
    <w:rsid w:val="00EB0B1F"/>
    <w:rsid w:val="00EB1A84"/>
    <w:rsid w:val="00EB284B"/>
    <w:rsid w:val="00EB4610"/>
    <w:rsid w:val="00EB49B9"/>
    <w:rsid w:val="00EB4DAE"/>
    <w:rsid w:val="00EB5438"/>
    <w:rsid w:val="00EB5E50"/>
    <w:rsid w:val="00EB5F63"/>
    <w:rsid w:val="00EB6C0A"/>
    <w:rsid w:val="00EB7DF7"/>
    <w:rsid w:val="00EB7F29"/>
    <w:rsid w:val="00EC0563"/>
    <w:rsid w:val="00EC09E9"/>
    <w:rsid w:val="00EC0C3D"/>
    <w:rsid w:val="00EC142E"/>
    <w:rsid w:val="00EC448F"/>
    <w:rsid w:val="00EC56D5"/>
    <w:rsid w:val="00EC5857"/>
    <w:rsid w:val="00ED1917"/>
    <w:rsid w:val="00ED36C0"/>
    <w:rsid w:val="00ED3CBD"/>
    <w:rsid w:val="00ED3FF4"/>
    <w:rsid w:val="00ED65E5"/>
    <w:rsid w:val="00ED758B"/>
    <w:rsid w:val="00EE11C4"/>
    <w:rsid w:val="00EE1256"/>
    <w:rsid w:val="00EE3117"/>
    <w:rsid w:val="00EE31A2"/>
    <w:rsid w:val="00EE5003"/>
    <w:rsid w:val="00EE684D"/>
    <w:rsid w:val="00EE6F33"/>
    <w:rsid w:val="00EF0025"/>
    <w:rsid w:val="00EF092F"/>
    <w:rsid w:val="00EF0B84"/>
    <w:rsid w:val="00EF3EDE"/>
    <w:rsid w:val="00EF561F"/>
    <w:rsid w:val="00F00E30"/>
    <w:rsid w:val="00F01825"/>
    <w:rsid w:val="00F0185B"/>
    <w:rsid w:val="00F034BE"/>
    <w:rsid w:val="00F03BB6"/>
    <w:rsid w:val="00F04668"/>
    <w:rsid w:val="00F05315"/>
    <w:rsid w:val="00F0583A"/>
    <w:rsid w:val="00F06E6F"/>
    <w:rsid w:val="00F07202"/>
    <w:rsid w:val="00F07B9A"/>
    <w:rsid w:val="00F14C5B"/>
    <w:rsid w:val="00F17A20"/>
    <w:rsid w:val="00F17D57"/>
    <w:rsid w:val="00F20B87"/>
    <w:rsid w:val="00F210E1"/>
    <w:rsid w:val="00F21F67"/>
    <w:rsid w:val="00F22E7E"/>
    <w:rsid w:val="00F244CC"/>
    <w:rsid w:val="00F251C6"/>
    <w:rsid w:val="00F260D6"/>
    <w:rsid w:val="00F265E2"/>
    <w:rsid w:val="00F26DAE"/>
    <w:rsid w:val="00F3021D"/>
    <w:rsid w:val="00F31D50"/>
    <w:rsid w:val="00F329A0"/>
    <w:rsid w:val="00F35092"/>
    <w:rsid w:val="00F36AF6"/>
    <w:rsid w:val="00F36FA9"/>
    <w:rsid w:val="00F37D41"/>
    <w:rsid w:val="00F4198D"/>
    <w:rsid w:val="00F4221A"/>
    <w:rsid w:val="00F42F1F"/>
    <w:rsid w:val="00F436BC"/>
    <w:rsid w:val="00F45821"/>
    <w:rsid w:val="00F4597D"/>
    <w:rsid w:val="00F46307"/>
    <w:rsid w:val="00F46EEE"/>
    <w:rsid w:val="00F52209"/>
    <w:rsid w:val="00F527E1"/>
    <w:rsid w:val="00F54ABD"/>
    <w:rsid w:val="00F55EC1"/>
    <w:rsid w:val="00F5662A"/>
    <w:rsid w:val="00F57A60"/>
    <w:rsid w:val="00F57AA6"/>
    <w:rsid w:val="00F57D5B"/>
    <w:rsid w:val="00F60868"/>
    <w:rsid w:val="00F6123D"/>
    <w:rsid w:val="00F622E0"/>
    <w:rsid w:val="00F62947"/>
    <w:rsid w:val="00F637F5"/>
    <w:rsid w:val="00F63DE6"/>
    <w:rsid w:val="00F65971"/>
    <w:rsid w:val="00F65C3F"/>
    <w:rsid w:val="00F66576"/>
    <w:rsid w:val="00F66E00"/>
    <w:rsid w:val="00F714E6"/>
    <w:rsid w:val="00F726F0"/>
    <w:rsid w:val="00F72703"/>
    <w:rsid w:val="00F72BD9"/>
    <w:rsid w:val="00F737A8"/>
    <w:rsid w:val="00F74522"/>
    <w:rsid w:val="00F757C5"/>
    <w:rsid w:val="00F75980"/>
    <w:rsid w:val="00F77E1E"/>
    <w:rsid w:val="00F802FC"/>
    <w:rsid w:val="00F82398"/>
    <w:rsid w:val="00F83C8B"/>
    <w:rsid w:val="00F85FCF"/>
    <w:rsid w:val="00F860A4"/>
    <w:rsid w:val="00F86E9F"/>
    <w:rsid w:val="00F86F7B"/>
    <w:rsid w:val="00F870E6"/>
    <w:rsid w:val="00F87AEA"/>
    <w:rsid w:val="00F9064B"/>
    <w:rsid w:val="00F90AE4"/>
    <w:rsid w:val="00F91FF5"/>
    <w:rsid w:val="00F920BA"/>
    <w:rsid w:val="00F92484"/>
    <w:rsid w:val="00F934CA"/>
    <w:rsid w:val="00F94C07"/>
    <w:rsid w:val="00F94FE6"/>
    <w:rsid w:val="00F9684D"/>
    <w:rsid w:val="00F96DBD"/>
    <w:rsid w:val="00F96DF6"/>
    <w:rsid w:val="00F96EC2"/>
    <w:rsid w:val="00FA0C7C"/>
    <w:rsid w:val="00FA1463"/>
    <w:rsid w:val="00FA227F"/>
    <w:rsid w:val="00FA483B"/>
    <w:rsid w:val="00FA5E38"/>
    <w:rsid w:val="00FA621D"/>
    <w:rsid w:val="00FA6DF0"/>
    <w:rsid w:val="00FB0BCE"/>
    <w:rsid w:val="00FB28B7"/>
    <w:rsid w:val="00FB2B5A"/>
    <w:rsid w:val="00FB2D5D"/>
    <w:rsid w:val="00FB4F4D"/>
    <w:rsid w:val="00FC039F"/>
    <w:rsid w:val="00FC09C7"/>
    <w:rsid w:val="00FC0E06"/>
    <w:rsid w:val="00FC1291"/>
    <w:rsid w:val="00FC14D2"/>
    <w:rsid w:val="00FC3025"/>
    <w:rsid w:val="00FC3890"/>
    <w:rsid w:val="00FC3EBB"/>
    <w:rsid w:val="00FC49A3"/>
    <w:rsid w:val="00FC4B85"/>
    <w:rsid w:val="00FC4FE2"/>
    <w:rsid w:val="00FC5F90"/>
    <w:rsid w:val="00FD068E"/>
    <w:rsid w:val="00FD1B8C"/>
    <w:rsid w:val="00FD1E45"/>
    <w:rsid w:val="00FD2167"/>
    <w:rsid w:val="00FD2EBA"/>
    <w:rsid w:val="00FD31DC"/>
    <w:rsid w:val="00FD34F0"/>
    <w:rsid w:val="00FD6C52"/>
    <w:rsid w:val="00FE221A"/>
    <w:rsid w:val="00FE478E"/>
    <w:rsid w:val="00FE5C5B"/>
    <w:rsid w:val="00FF1133"/>
    <w:rsid w:val="00FF2B9B"/>
    <w:rsid w:val="00FF3972"/>
    <w:rsid w:val="00FF518E"/>
    <w:rsid w:val="00FF5379"/>
    <w:rsid w:val="00FF56CB"/>
    <w:rsid w:val="00FF5D64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DF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E74FA7"/>
    <w:pPr>
      <w:keepNext/>
      <w:spacing w:before="240" w:after="60" w:line="240" w:lineRule="auto"/>
      <w:outlineLvl w:val="1"/>
    </w:pPr>
    <w:rPr>
      <w:rFonts w:ascii="USABlack" w:eastAsia="Times New Roman" w:hAnsi="USABlack"/>
      <w:i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SQ"/>
    <w:basedOn w:val="Normal"/>
    <w:link w:val="CabealhoChar"/>
    <w:uiPriority w:val="99"/>
    <w:unhideWhenUsed/>
    <w:rsid w:val="00DD0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SQ Char"/>
    <w:basedOn w:val="Fontepargpadro"/>
    <w:link w:val="Cabealho"/>
    <w:uiPriority w:val="99"/>
    <w:rsid w:val="00DD0642"/>
  </w:style>
  <w:style w:type="paragraph" w:styleId="Rodap">
    <w:name w:val="footer"/>
    <w:basedOn w:val="Normal"/>
    <w:link w:val="RodapChar"/>
    <w:uiPriority w:val="99"/>
    <w:semiHidden/>
    <w:unhideWhenUsed/>
    <w:rsid w:val="00DD0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D0642"/>
  </w:style>
  <w:style w:type="paragraph" w:styleId="Textodebalo">
    <w:name w:val="Balloon Text"/>
    <w:basedOn w:val="Normal"/>
    <w:link w:val="TextodebaloChar"/>
    <w:uiPriority w:val="99"/>
    <w:semiHidden/>
    <w:unhideWhenUsed/>
    <w:rsid w:val="00DD064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D06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D06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8E6838"/>
    <w:rPr>
      <w:sz w:val="22"/>
      <w:szCs w:val="22"/>
      <w:lang w:eastAsia="en-US"/>
    </w:rPr>
  </w:style>
  <w:style w:type="character" w:customStyle="1" w:styleId="Ttulo2Char">
    <w:name w:val="Título 2 Char"/>
    <w:link w:val="Ttulo2"/>
    <w:rsid w:val="00E74FA7"/>
    <w:rPr>
      <w:rFonts w:ascii="USABlack" w:eastAsia="Times New Roman" w:hAnsi="USABlack"/>
      <w:i/>
      <w:sz w:val="22"/>
    </w:rPr>
  </w:style>
  <w:style w:type="paragraph" w:styleId="Recuodecorpodetexto">
    <w:name w:val="Body Text Indent"/>
    <w:basedOn w:val="Normal"/>
    <w:link w:val="RecuodecorpodetextoChar"/>
    <w:rsid w:val="00E74FA7"/>
    <w:pPr>
      <w:pBdr>
        <w:bottom w:val="single" w:sz="24" w:space="1" w:color="C0C0C0"/>
      </w:pBdr>
      <w:spacing w:after="0" w:line="240" w:lineRule="auto"/>
      <w:ind w:right="-1"/>
      <w:jc w:val="both"/>
    </w:pPr>
    <w:rPr>
      <w:rFonts w:ascii="BellCent NamNum BT" w:eastAsia="Times New Roman" w:hAnsi="BellCent NamNum BT"/>
      <w:b/>
      <w:smallCaps/>
      <w:sz w:val="28"/>
      <w:szCs w:val="20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E74FA7"/>
    <w:rPr>
      <w:rFonts w:ascii="BellCent NamNum BT" w:eastAsia="Times New Roman" w:hAnsi="BellCent NamNum BT"/>
      <w:b/>
      <w:smallCaps/>
      <w:sz w:val="28"/>
    </w:rPr>
  </w:style>
  <w:style w:type="paragraph" w:customStyle="1" w:styleId="sub1">
    <w:name w:val="sub1"/>
    <w:basedOn w:val="Normal"/>
    <w:rsid w:val="00031342"/>
    <w:pPr>
      <w:spacing w:before="600" w:line="340" w:lineRule="exact"/>
      <w:jc w:val="both"/>
    </w:pPr>
    <w:rPr>
      <w:rFonts w:ascii="Book Antiqua" w:eastAsia="Times New Roman" w:hAnsi="Book Antiqua"/>
      <w:b/>
      <w:i/>
      <w:sz w:val="28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281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A4281"/>
    <w:rPr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AA7782"/>
    <w:pPr>
      <w:spacing w:before="360" w:after="240" w:line="240" w:lineRule="auto"/>
      <w:jc w:val="center"/>
    </w:pPr>
    <w:rPr>
      <w:rFonts w:ascii="Arial" w:eastAsia="Times New Roman" w:hAnsi="Arial"/>
      <w:b/>
      <w:bCs/>
      <w:color w:val="000080"/>
      <w:sz w:val="32"/>
      <w:szCs w:val="24"/>
      <w:lang w:val="x-none" w:eastAsia="x-none"/>
    </w:rPr>
  </w:style>
  <w:style w:type="character" w:customStyle="1" w:styleId="TtuloChar">
    <w:name w:val="Título Char"/>
    <w:link w:val="Ttulo"/>
    <w:rsid w:val="00AA7782"/>
    <w:rPr>
      <w:rFonts w:ascii="Arial" w:eastAsia="Times New Roman" w:hAnsi="Arial" w:cs="Arial"/>
      <w:b/>
      <w:bCs/>
      <w:color w:val="000080"/>
      <w:sz w:val="32"/>
      <w:szCs w:val="24"/>
    </w:rPr>
  </w:style>
  <w:style w:type="paragraph" w:styleId="PargrafodaLista">
    <w:name w:val="List Paragraph"/>
    <w:basedOn w:val="Normal"/>
    <w:uiPriority w:val="34"/>
    <w:qFormat/>
    <w:rsid w:val="009E7965"/>
    <w:pPr>
      <w:ind w:left="720"/>
    </w:pPr>
  </w:style>
  <w:style w:type="character" w:styleId="Hyperlink">
    <w:name w:val="Hyperlink"/>
    <w:uiPriority w:val="99"/>
    <w:unhideWhenUsed/>
    <w:rsid w:val="00BC3AAC"/>
    <w:rPr>
      <w:color w:val="0000FF"/>
      <w:u w:val="single"/>
    </w:rPr>
  </w:style>
  <w:style w:type="paragraph" w:customStyle="1" w:styleId="StyleLeft063cmHanging063cmBefore0ptAfter0pt">
    <w:name w:val="Style Left:  063 cm Hanging:  063 cm Before:  0 pt After:  0 pt"/>
    <w:basedOn w:val="Normal"/>
    <w:rsid w:val="005F4331"/>
    <w:pPr>
      <w:numPr>
        <w:numId w:val="2"/>
      </w:numPr>
      <w:spacing w:before="120" w:after="240" w:line="360" w:lineRule="auto"/>
      <w:jc w:val="both"/>
    </w:pPr>
    <w:rPr>
      <w:rFonts w:ascii="Tahoma" w:eastAsia="Times New Roman" w:hAnsi="Tahoma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C05C1B"/>
    <w:pPr>
      <w:spacing w:before="120" w:after="240" w:line="360" w:lineRule="auto"/>
      <w:jc w:val="both"/>
    </w:pPr>
    <w:rPr>
      <w:rFonts w:ascii="Tahoma" w:eastAsia="Times New Roman" w:hAnsi="Tahoma"/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semiHidden/>
    <w:rsid w:val="00C05C1B"/>
    <w:rPr>
      <w:rFonts w:ascii="Tahoma" w:eastAsia="Times New Roman" w:hAnsi="Tahoma"/>
    </w:rPr>
  </w:style>
  <w:style w:type="character" w:styleId="Refdenotaderodap">
    <w:name w:val="footnote reference"/>
    <w:semiHidden/>
    <w:rsid w:val="00C05C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ualidata\_SVN\qualidade\005%20-%20Formul&#225;rios\SGQ\FM-SGQ-001-Relato%20de%20Reuni&#227;o\FM-SGQ-001-Relato%20de%20Reuni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7E1EE-ACB3-48F7-809B-C0BA3F1CD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FM-SGQ-001-Relato de Reunião.dot</Template>
  <TotalTime>1049</TotalTime>
  <Pages>1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Pederzoli</dc:creator>
  <cp:lastModifiedBy>Thiago</cp:lastModifiedBy>
  <cp:revision>6</cp:revision>
  <dcterms:created xsi:type="dcterms:W3CDTF">2012-05-24T20:45:00Z</dcterms:created>
  <dcterms:modified xsi:type="dcterms:W3CDTF">2012-05-25T14:26:00Z</dcterms:modified>
</cp:coreProperties>
</file>